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02E" w:rsidRPr="00AB1E85" w:rsidRDefault="00FD602E" w:rsidP="00FD602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48"/>
          <w:lang w:val="en-US" w:eastAsia="de-DE"/>
        </w:rPr>
      </w:pPr>
      <w:bookmarkStart w:id="0" w:name="_Toc491075817"/>
      <w:bookmarkStart w:id="1" w:name="_GoBack"/>
      <w:bookmarkEnd w:id="1"/>
      <w:r w:rsidRPr="00AB1E85">
        <w:rPr>
          <w:rFonts w:eastAsia="Times New Roman" w:cs="Times New Roman"/>
          <w:b/>
          <w:bCs/>
          <w:kern w:val="36"/>
          <w:sz w:val="36"/>
          <w:szCs w:val="48"/>
          <w:lang w:val="en-US" w:eastAsia="de-DE"/>
        </w:rPr>
        <w:t>Usage of Social Media Services in Science</w:t>
      </w:r>
      <w:bookmarkEnd w:id="0"/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Dear participant,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  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 xml:space="preserve">Thank you for taking the time to complete this survey. The survey investigates to which degree scientists use various social media services and different kinds of available features </w:t>
      </w:r>
      <w:r w:rsidRPr="00AB1E85">
        <w:rPr>
          <w:rFonts w:eastAsia="Times New Roman" w:cs="Times New Roman"/>
          <w:b/>
          <w:bCs/>
          <w:color w:val="000000"/>
          <w:sz w:val="18"/>
          <w:szCs w:val="24"/>
          <w:lang w:val="en-US" w:eastAsia="de-DE"/>
        </w:rPr>
        <w:t>in order to aid their careers</w:t>
      </w: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 xml:space="preserve">. It is part of the DFG-funded research project </w:t>
      </w:r>
      <w:r w:rsidRPr="00AB1E85">
        <w:rPr>
          <w:rFonts w:eastAsia="Times New Roman" w:cs="Times New Roman"/>
          <w:i/>
          <w:iCs/>
          <w:color w:val="000000"/>
          <w:sz w:val="18"/>
          <w:szCs w:val="24"/>
          <w:lang w:val="en-US" w:eastAsia="de-DE"/>
        </w:rPr>
        <w:t>*metrics</w:t>
      </w: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, which aims at enabling a better understanding of the manifold metrics for scientific influence, their origins and their meanings.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 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The data acquisition is done solely for scientific purposes. All answers will be coded anonymously and treated confidentially. Your participation is voluntary.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 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The survey is in English and will take about 15 minutes to complete. As an additional incentive, 250€ of Amazon vouchers will be awarded randomly to the participants (one 10€ voucher for each of 25 participants). In order to enter the drawing, just fill out the survey up to its end and then enter a valid email address on its final page.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  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 xml:space="preserve">To start the </w:t>
      </w:r>
      <w:proofErr w:type="gramStart"/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survey please click</w:t>
      </w:r>
      <w:proofErr w:type="gramEnd"/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 xml:space="preserve"> the button below. Please refrain from using your browser's back/forward buttons for navigating through the survey - otherwise your data might get lost.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  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Best regards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i/>
          <w:iCs/>
          <w:color w:val="000000"/>
          <w:sz w:val="18"/>
          <w:szCs w:val="24"/>
          <w:lang w:val="en-US" w:eastAsia="de-DE"/>
        </w:rPr>
        <w:t>The *metrics-project team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  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Contact: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ZBW - Leibniz Information Centre for Economics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Steffen Lemke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Phone: +49 431 8814-648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Mail: s.lemke@zbw.eu</w:t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hyperlink r:id="rId9" w:history="1">
        <w:r w:rsidRPr="00AB1E85">
          <w:rPr>
            <w:rFonts w:eastAsia="Times New Roman" w:cs="Times New Roman"/>
            <w:color w:val="1155CC"/>
            <w:sz w:val="18"/>
            <w:szCs w:val="24"/>
            <w:u w:val="single"/>
            <w:lang w:val="en-US" w:eastAsia="de-DE"/>
          </w:rPr>
          <w:t>https://www.facebook.com/metricsproject/</w:t>
        </w:r>
      </w:hyperlink>
      <w:r w:rsidRPr="00AB1E85">
        <w:rPr>
          <w:rFonts w:eastAsia="Times New Roman" w:cs="Times New Roman"/>
          <w:sz w:val="18"/>
          <w:szCs w:val="24"/>
          <w:lang w:val="en-US" w:eastAsia="de-DE"/>
        </w:rPr>
        <w:br/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There are 23 questions in this survey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val="en-US" w:eastAsia="de-DE"/>
        </w:rPr>
      </w:pPr>
      <w:bookmarkStart w:id="2" w:name="_Toc491075818"/>
      <w:r w:rsidRPr="00AB1E85">
        <w:rPr>
          <w:rFonts w:eastAsia="Times New Roman" w:cs="Times New Roman"/>
          <w:b/>
          <w:bCs/>
          <w:sz w:val="24"/>
          <w:szCs w:val="36"/>
          <w:lang w:val="en-US" w:eastAsia="de-DE"/>
        </w:rPr>
        <w:t>Professional Background I</w:t>
      </w:r>
      <w:bookmarkEnd w:id="2"/>
    </w:p>
    <w:p w:rsidR="00FD602E" w:rsidRPr="00AB1E85" w:rsidRDefault="00FD602E" w:rsidP="00FD602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3" w:name="_Toc491075819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What discipline are you primarily working in? *</w:t>
      </w:r>
      <w:bookmarkEnd w:id="3"/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Please choose </w:t>
      </w:r>
      <w:r w:rsidRPr="00AB1E85">
        <w:rPr>
          <w:rFonts w:eastAsia="Times New Roman" w:cs="Times New Roman"/>
          <w:b/>
          <w:bCs/>
          <w:sz w:val="18"/>
          <w:szCs w:val="24"/>
          <w:lang w:val="en-US" w:eastAsia="de-DE"/>
        </w:rPr>
        <w:t>only one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of the following:</w:t>
      </w:r>
    </w:p>
    <w:p w:rsidR="00FD602E" w:rsidRPr="00AB1E85" w:rsidRDefault="00FD602E" w:rsidP="00FD6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1C7DC3B" wp14:editId="4B58B6E6">
            <wp:extent cx="131445" cy="131445"/>
            <wp:effectExtent l="0" t="0" r="1905" b="1905"/>
            <wp:docPr id="2638" name="Grafik 2638" descr="Social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ial Scien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Social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Sciences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56D6BE0" wp14:editId="71D02D70">
            <wp:extent cx="131445" cy="131445"/>
            <wp:effectExtent l="0" t="0" r="1905" b="1905"/>
            <wp:docPr id="2637" name="Grafik 2637" descr="Econo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conomic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Economics </w:t>
      </w:r>
    </w:p>
    <w:p w:rsidR="00FD602E" w:rsidRPr="00AB1E85" w:rsidRDefault="00FD602E" w:rsidP="00FD6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A6C2350" wp14:editId="0193970C">
            <wp:extent cx="131445" cy="131445"/>
            <wp:effectExtent l="0" t="0" r="1905" b="1905"/>
            <wp:docPr id="2636" name="Grafik 2636" descr="Engineering/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gineering/Technolog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Engineering/Technology </w:t>
      </w:r>
    </w:p>
    <w:p w:rsidR="00FD602E" w:rsidRPr="00AB1E85" w:rsidRDefault="00FD602E" w:rsidP="00FD6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61658D1" wp14:editId="7259F8E7">
            <wp:extent cx="131445" cy="131445"/>
            <wp:effectExtent l="0" t="0" r="1905" b="1905"/>
            <wp:docPr id="2635" name="Grafik 2635" descr="Life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fe Scien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Life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Sciences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0AEBD5B" wp14:editId="4AA2F87E">
            <wp:extent cx="131445" cy="131445"/>
            <wp:effectExtent l="0" t="0" r="1905" b="1905"/>
            <wp:docPr id="2634" name="Grafik 2634" descr="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c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Medicine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923C899" wp14:editId="1CD37E2F">
            <wp:extent cx="131445" cy="131445"/>
            <wp:effectExtent l="0" t="0" r="1905" b="1905"/>
            <wp:docPr id="2633" name="Grafik 2633" descr="Physical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ysical Scien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Physical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Sciences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89C9A6D" wp14:editId="2ADD4122">
            <wp:extent cx="131445" cy="131445"/>
            <wp:effectExtent l="0" t="0" r="1905" b="1905"/>
            <wp:docPr id="2632" name="Grafik 2632" descr="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Law </w:t>
      </w:r>
    </w:p>
    <w:p w:rsidR="00FD602E" w:rsidRPr="00AB1E85" w:rsidRDefault="00FD602E" w:rsidP="00FD6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51880A9" wp14:editId="180C7591">
            <wp:extent cx="131445" cy="131445"/>
            <wp:effectExtent l="0" t="0" r="1905" b="1905"/>
            <wp:docPr id="2631" name="Grafik 2631" descr="Arts/Huma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ts/Humanit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>Arts/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Humanities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106E88F" wp14:editId="71148838">
            <wp:extent cx="131445" cy="131445"/>
            <wp:effectExtent l="0" t="0" r="1905" b="1905"/>
            <wp:docPr id="2630" name="Grafik 2630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Other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sz w:val="18"/>
          <w:szCs w:val="24"/>
          <w:lang w:eastAsia="de-DE"/>
        </w:rPr>
        <w:t> 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4" w:name="_Toc491075820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Which branch of Economics are you working in?</w:t>
      </w:r>
      <w:bookmarkEnd w:id="4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Please choose </w:t>
      </w:r>
      <w:r w:rsidRPr="00AB1E85">
        <w:rPr>
          <w:rFonts w:eastAsia="Times New Roman" w:cs="Times New Roman"/>
          <w:b/>
          <w:bCs/>
          <w:sz w:val="18"/>
          <w:szCs w:val="24"/>
          <w:lang w:val="en-US" w:eastAsia="de-DE"/>
        </w:rPr>
        <w:t>only one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of the following:</w:t>
      </w:r>
    </w:p>
    <w:p w:rsidR="00FD602E" w:rsidRPr="00AB1E85" w:rsidRDefault="00FD602E" w:rsidP="00FD60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BBAB71E" wp14:editId="050FCD99">
            <wp:extent cx="131445" cy="131445"/>
            <wp:effectExtent l="0" t="0" r="1905" b="1905"/>
            <wp:docPr id="2629" name="Grafik 2629" descr="Econo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conomic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Economics </w:t>
      </w:r>
    </w:p>
    <w:p w:rsidR="00FD602E" w:rsidRPr="00AB1E85" w:rsidRDefault="00FD602E" w:rsidP="00FD60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A4F15F0" wp14:editId="57096A3C">
            <wp:extent cx="131445" cy="131445"/>
            <wp:effectExtent l="0" t="0" r="1905" b="1905"/>
            <wp:docPr id="2628" name="Grafik 2628" descr="Business Stud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usiness Stud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Business Studies </w:t>
      </w:r>
    </w:p>
    <w:p w:rsidR="00FD602E" w:rsidRPr="00AB1E85" w:rsidRDefault="00FD602E" w:rsidP="00FD60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F3D55AB" wp14:editId="0F0C3ABF">
            <wp:extent cx="131445" cy="131445"/>
            <wp:effectExtent l="0" t="0" r="1905" b="1905"/>
            <wp:docPr id="2627" name="Grafik 2627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Other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sz w:val="18"/>
          <w:szCs w:val="24"/>
          <w:lang w:eastAsia="de-DE"/>
        </w:rPr>
        <w:t> 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5" w:name="_Toc491075821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Which branch of Social Sciences are you working in?</w:t>
      </w:r>
      <w:bookmarkEnd w:id="5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Please choose </w:t>
      </w:r>
      <w:r w:rsidRPr="00AB1E85">
        <w:rPr>
          <w:rFonts w:eastAsia="Times New Roman" w:cs="Times New Roman"/>
          <w:b/>
          <w:bCs/>
          <w:sz w:val="18"/>
          <w:szCs w:val="24"/>
          <w:lang w:val="en-US" w:eastAsia="de-DE"/>
        </w:rPr>
        <w:t>only one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of the following:</w:t>
      </w:r>
    </w:p>
    <w:p w:rsidR="00FD602E" w:rsidRPr="00AB1E85" w:rsidRDefault="00FD602E" w:rsidP="00FD60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33658A6" wp14:editId="36F3B90A">
            <wp:extent cx="131445" cy="131445"/>
            <wp:effectExtent l="0" t="0" r="1905" b="1905"/>
            <wp:docPr id="2626" name="Grafik 2626" descr="Political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litical Scien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Political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Sciences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F0E7B37" wp14:editId="2999CADE">
            <wp:extent cx="131445" cy="131445"/>
            <wp:effectExtent l="0" t="0" r="1905" b="1905"/>
            <wp:docPr id="2625" name="Grafik 2625" descr="Soci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ociolog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Sociology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C0870FB" wp14:editId="3AE307DA">
            <wp:extent cx="131445" cy="131445"/>
            <wp:effectExtent l="0" t="0" r="1905" b="1905"/>
            <wp:docPr id="2624" name="Grafik 2624" descr="Psych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sycholog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Psychology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2B118A7" wp14:editId="4F0B8C11">
            <wp:extent cx="131445" cy="131445"/>
            <wp:effectExtent l="0" t="0" r="1905" b="1905"/>
            <wp:docPr id="2623" name="Grafik 2623" descr="Dem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mograph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Demography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9095A5F" wp14:editId="46DC9B18">
            <wp:extent cx="131445" cy="131445"/>
            <wp:effectExtent l="0" t="0" r="1905" b="1905"/>
            <wp:docPr id="2622" name="Grafik 2622" descr="Human Ge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uman Geograph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Human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Geography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836C47C" wp14:editId="081C7795">
            <wp:extent cx="131445" cy="131445"/>
            <wp:effectExtent l="0" t="0" r="1905" b="1905"/>
            <wp:docPr id="2621" name="Grafik 2621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Other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sz w:val="18"/>
          <w:szCs w:val="24"/>
          <w:lang w:eastAsia="de-DE"/>
        </w:rPr>
        <w:t> 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eastAsia="de-DE"/>
        </w:rPr>
      </w:pPr>
      <w:bookmarkStart w:id="6" w:name="_Toc491075822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Professional Background II</w:t>
      </w:r>
      <w:bookmarkEnd w:id="6"/>
    </w:p>
    <w:p w:rsidR="00FD602E" w:rsidRPr="00AB1E85" w:rsidRDefault="00FD602E" w:rsidP="00FD602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7" w:name="_Toc491075823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What is your current role? *</w:t>
      </w:r>
      <w:bookmarkEnd w:id="7"/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Please choose </w:t>
      </w:r>
      <w:r w:rsidRPr="00AB1E85">
        <w:rPr>
          <w:rFonts w:eastAsia="Times New Roman" w:cs="Times New Roman"/>
          <w:b/>
          <w:bCs/>
          <w:sz w:val="18"/>
          <w:szCs w:val="24"/>
          <w:lang w:val="en-US" w:eastAsia="de-DE"/>
        </w:rPr>
        <w:t>only one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of the following:</w:t>
      </w:r>
    </w:p>
    <w:p w:rsidR="00FD602E" w:rsidRPr="00AB1E85" w:rsidRDefault="00FD602E" w:rsidP="00FD6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7243AE3" wp14:editId="53F3F34D">
            <wp:extent cx="131445" cy="131445"/>
            <wp:effectExtent l="0" t="0" r="1905" b="1905"/>
            <wp:docPr id="2620" name="Grafik 2620" descr="Professor/Associate professor/Assistant prof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ofessor/Associate professor/Assistant profess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>Professor/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Associate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professor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>/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Assistant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professor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0C9ACD6" wp14:editId="63F85BBE">
            <wp:extent cx="131445" cy="131445"/>
            <wp:effectExtent l="0" t="0" r="1905" b="1905"/>
            <wp:docPr id="2619" name="Grafik 2619" descr="PostDoc/Senior resear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ostDoc/Senior researc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PostDoc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/Senior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researcher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9E4653C" wp14:editId="5A0C8723">
            <wp:extent cx="131445" cy="131445"/>
            <wp:effectExtent l="0" t="0" r="1905" b="1905"/>
            <wp:docPr id="2618" name="Grafik 2618" descr="Research assistant + PhD 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earch assistant + PhD stud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Research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assistant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+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PhD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student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DA9297A" wp14:editId="4DA8E60A">
            <wp:extent cx="131445" cy="131445"/>
            <wp:effectExtent l="0" t="0" r="1905" b="1905"/>
            <wp:docPr id="2617" name="Grafik 2617" descr="Research assi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earch assista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Research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assistant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38DFABA" wp14:editId="58D89D64">
            <wp:extent cx="131445" cy="131445"/>
            <wp:effectExtent l="0" t="0" r="1905" b="1905"/>
            <wp:docPr id="2616" name="Grafik 2616" descr="PhD 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hD stud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PhD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student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91AEDC8" wp14:editId="6920CD12">
            <wp:extent cx="131445" cy="131445"/>
            <wp:effectExtent l="0" t="0" r="1905" b="1905"/>
            <wp:docPr id="2615" name="Grafik 2615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O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Other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sz w:val="18"/>
          <w:szCs w:val="24"/>
          <w:lang w:eastAsia="de-DE"/>
        </w:rPr>
        <w:t> 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8" w:name="_Toc491075824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Which of the following categories does your current workplace belong to?</w:t>
      </w:r>
      <w:bookmarkEnd w:id="8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Please choose </w:t>
      </w:r>
      <w:r w:rsidRPr="00AB1E85">
        <w:rPr>
          <w:rFonts w:eastAsia="Times New Roman" w:cs="Times New Roman"/>
          <w:b/>
          <w:bCs/>
          <w:sz w:val="18"/>
          <w:szCs w:val="24"/>
          <w:lang w:val="en-US" w:eastAsia="de-DE"/>
        </w:rPr>
        <w:t>only one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of the following:</w:t>
      </w:r>
    </w:p>
    <w:p w:rsidR="00FD602E" w:rsidRPr="00AB1E85" w:rsidRDefault="00FD602E" w:rsidP="00FD60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A682D51" wp14:editId="799F46FA">
            <wp:extent cx="131445" cy="131445"/>
            <wp:effectExtent l="0" t="0" r="1905" b="1905"/>
            <wp:docPr id="2614" name="Grafik 2614" descr="Higher education/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igher education/Univers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Higher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education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/University </w:t>
      </w:r>
    </w:p>
    <w:p w:rsidR="00FD602E" w:rsidRPr="00AB1E85" w:rsidRDefault="00FD602E" w:rsidP="00FD60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E72DAC1" wp14:editId="473F1A92">
            <wp:extent cx="131445" cy="131445"/>
            <wp:effectExtent l="0" t="0" r="1905" b="1905"/>
            <wp:docPr id="2613" name="Grafik 2613" descr="Publicly funded research instit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ublicly funded research institu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Publicly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funded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research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institution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AEB21A3" wp14:editId="097658D0">
            <wp:extent cx="131445" cy="131445"/>
            <wp:effectExtent l="0" t="0" r="1905" b="1905"/>
            <wp:docPr id="2612" name="Grafik 2612" descr="Privately funded research instit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ivately funded research institu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Privately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funded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research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institution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C39DAF0" wp14:editId="7290E594">
            <wp:extent cx="131445" cy="131445"/>
            <wp:effectExtent l="0" t="0" r="1905" b="1905"/>
            <wp:docPr id="2611" name="Grafik 2611" descr="Gover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overn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Government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BC4480A" wp14:editId="740C8969">
            <wp:extent cx="131445" cy="131445"/>
            <wp:effectExtent l="0" t="0" r="1905" b="1905"/>
            <wp:docPr id="2610" name="Grafik 2610" descr="Industry/R'n'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ndustry/R'n'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Industry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>/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R'n'D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00082EC" wp14:editId="4EAB624A">
            <wp:extent cx="131445" cy="131445"/>
            <wp:effectExtent l="0" t="0" r="1905" b="1905"/>
            <wp:docPr id="2609" name="Grafik 2609" descr="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Other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sz w:val="18"/>
          <w:szCs w:val="24"/>
          <w:lang w:eastAsia="de-DE"/>
        </w:rPr>
        <w:t> 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eastAsia="de-DE"/>
        </w:rPr>
      </w:pPr>
      <w:bookmarkStart w:id="9" w:name="_Toc491075825"/>
      <w:proofErr w:type="spellStart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Usage</w:t>
      </w:r>
      <w:proofErr w:type="spellEnd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of</w:t>
      </w:r>
      <w:proofErr w:type="spellEnd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 xml:space="preserve"> Web Services I</w:t>
      </w:r>
      <w:bookmarkEnd w:id="9"/>
    </w:p>
    <w:p w:rsidR="00FD602E" w:rsidRPr="00AB1E85" w:rsidRDefault="00FD602E" w:rsidP="00FD602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10" w:name="_Toc491075826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(1/4) </w:t>
      </w:r>
      <w:proofErr w:type="gramStart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Which</w:t>
      </w:r>
      <w:proofErr w:type="gramEnd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of the following services do you know?</w:t>
      </w:r>
      <w:bookmarkEnd w:id="10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Please choose </w:t>
      </w:r>
      <w:r w:rsidRPr="00AB1E85">
        <w:rPr>
          <w:rFonts w:eastAsia="Times New Roman" w:cs="Times New Roman"/>
          <w:b/>
          <w:bCs/>
          <w:sz w:val="18"/>
          <w:szCs w:val="24"/>
          <w:lang w:val="en-US" w:eastAsia="de-DE"/>
        </w:rPr>
        <w:t>all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that apply:</w:t>
      </w:r>
    </w:p>
    <w:p w:rsidR="00FD602E" w:rsidRPr="00AB1E85" w:rsidRDefault="00FD602E" w:rsidP="00FD60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FE68075" wp14:editId="68DADE98">
            <wp:extent cx="131445" cy="131445"/>
            <wp:effectExtent l="0" t="0" r="1905" b="1905"/>
            <wp:docPr id="2608" name="Grafik 2608" descr="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cademia.e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Academia.edu </w:t>
      </w:r>
    </w:p>
    <w:p w:rsidR="00FD602E" w:rsidRPr="00AB1E85" w:rsidRDefault="00FD602E" w:rsidP="00FD60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F9A621C" wp14:editId="50B28D6F">
            <wp:extent cx="131445" cy="131445"/>
            <wp:effectExtent l="0" t="0" r="1905" b="1905"/>
            <wp:docPr id="2607" name="Grafik 2607" descr="Academic K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cademic Kar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Academic Karma </w:t>
      </w:r>
    </w:p>
    <w:p w:rsidR="00FD602E" w:rsidRPr="00AB1E85" w:rsidRDefault="00FD602E" w:rsidP="00FD60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CE8BD2E" wp14:editId="37AE7018">
            <wp:extent cx="131445" cy="131445"/>
            <wp:effectExtent l="0" t="0" r="1905" b="1905"/>
            <wp:docPr id="2606" name="Grafik 2606" descr="Altmetric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ltmetric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Altmetric.com </w:t>
      </w:r>
    </w:p>
    <w:p w:rsidR="00FD602E" w:rsidRPr="00AB1E85" w:rsidRDefault="00FD602E" w:rsidP="00FD60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A0F0F3A" wp14:editId="6EC7FAFC">
            <wp:extent cx="131445" cy="131445"/>
            <wp:effectExtent l="0" t="0" r="1905" b="1905"/>
            <wp:docPr id="2605" name="Grafik 2605" descr="Ama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maz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Amazon </w:t>
      </w:r>
    </w:p>
    <w:p w:rsidR="00FD602E" w:rsidRPr="00AB1E85" w:rsidRDefault="00FD602E" w:rsidP="00FD60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8F48A5D" wp14:editId="286CCC28">
            <wp:extent cx="131445" cy="131445"/>
            <wp:effectExtent l="0" t="0" r="1905" b="1905"/>
            <wp:docPr id="2604" name="Grafik 2604" descr="Airiti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iriti Libra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Airiti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Library </w:t>
      </w:r>
    </w:p>
    <w:p w:rsidR="00FD602E" w:rsidRPr="00AB1E85" w:rsidRDefault="00FD602E" w:rsidP="00FD60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0E0E11C" wp14:editId="7E28F36B">
            <wp:extent cx="131445" cy="131445"/>
            <wp:effectExtent l="0" t="0" r="1905" b="1905"/>
            <wp:docPr id="2603" name="Grafik 2603" descr="arX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rXi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arXiv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40F40A4" wp14:editId="582F954A">
            <wp:extent cx="131445" cy="131445"/>
            <wp:effectExtent l="0" t="0" r="1905" b="1905"/>
            <wp:docPr id="2602" name="Grafik 2602" descr="bioRx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ioRxi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bioRxiv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47F1D30" wp14:editId="0B8F8418">
            <wp:extent cx="131445" cy="131445"/>
            <wp:effectExtent l="0" t="0" r="1905" b="1905"/>
            <wp:docPr id="2601" name="Grafik 2601" descr="bit.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it.l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bit.ly </w:t>
      </w:r>
    </w:p>
    <w:p w:rsidR="00FD602E" w:rsidRPr="00AB1E85" w:rsidRDefault="00FD602E" w:rsidP="00FD6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BCB5567" wp14:editId="62980B3C">
            <wp:extent cx="131445" cy="131445"/>
            <wp:effectExtent l="0" t="0" r="1905" b="1905"/>
            <wp:docPr id="2600" name="Grafik 2600" descr="BitBu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itBuck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BitBucket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DF3ED30" wp14:editId="11DF35F6">
            <wp:extent cx="131445" cy="131445"/>
            <wp:effectExtent l="0" t="0" r="1905" b="1905"/>
            <wp:docPr id="2599" name="Grafik 2599" descr="Brow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rowz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Browzine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B25EB05" wp14:editId="38B5F1B0">
            <wp:extent cx="131445" cy="131445"/>
            <wp:effectExtent l="0" t="0" r="1905" b="1905"/>
            <wp:docPr id="2598" name="Grafik 2598" descr="CA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AB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CABI </w:t>
      </w:r>
    </w:p>
    <w:p w:rsidR="00FD602E" w:rsidRPr="00AB1E85" w:rsidRDefault="00FD602E" w:rsidP="00FD6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705C2BB" wp14:editId="730C58F2">
            <wp:extent cx="131445" cy="131445"/>
            <wp:effectExtent l="0" t="0" r="1905" b="1905"/>
            <wp:docPr id="2597" name="Grafik 2597" descr="Cita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itav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Citavi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BBD3406" wp14:editId="6481AA9C">
            <wp:extent cx="131445" cy="131445"/>
            <wp:effectExtent l="0" t="0" r="1905" b="1905"/>
            <wp:docPr id="2596" name="Grafik 2596" descr="C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itE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CitEc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D7B1A1B" wp14:editId="56A56C2D">
            <wp:extent cx="131445" cy="131445"/>
            <wp:effectExtent l="0" t="0" r="1905" b="1905"/>
            <wp:docPr id="2595" name="Grafik 2595" descr="CiteU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iteULik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CiteULike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333E98B" wp14:editId="19934241">
            <wp:extent cx="131445" cy="131445"/>
            <wp:effectExtent l="0" t="0" r="1905" b="1905"/>
            <wp:docPr id="2594" name="Grafik 2594" descr="Copernic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opernic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Copernicus </w:t>
      </w:r>
    </w:p>
    <w:p w:rsidR="00FD602E" w:rsidRPr="00AB1E85" w:rsidRDefault="00FD602E" w:rsidP="00FD60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1617967" wp14:editId="537B2A53">
            <wp:extent cx="131445" cy="131445"/>
            <wp:effectExtent l="0" t="0" r="1905" b="1905"/>
            <wp:docPr id="2593" name="Grafik 2593" descr="Crossr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rossre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Crossref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7139E0D" wp14:editId="06A321C8">
            <wp:extent cx="131445" cy="131445"/>
            <wp:effectExtent l="0" t="0" r="1905" b="1905"/>
            <wp:docPr id="2592" name="Grafik 2592" descr="Data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ataBan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DataBank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B53ACF4" wp14:editId="141EE86E">
            <wp:extent cx="131445" cy="131445"/>
            <wp:effectExtent l="0" t="0" r="1905" b="1905"/>
            <wp:docPr id="2591" name="Grafik 2591" descr="DataC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ataC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DataCite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0C78AFF" wp14:editId="022C139C">
            <wp:extent cx="131445" cy="131445"/>
            <wp:effectExtent l="0" t="0" r="1905" b="1905"/>
            <wp:docPr id="2590" name="Grafik 2590" descr="Dataverse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ataverse Net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Dataverse Network </w:t>
      </w:r>
    </w:p>
    <w:p w:rsidR="00FD602E" w:rsidRPr="00AB1E85" w:rsidRDefault="00FD602E" w:rsidP="00FD6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FF8F946" wp14:editId="3D7FE136">
            <wp:extent cx="131445" cy="131445"/>
            <wp:effectExtent l="0" t="0" r="1905" b="1905"/>
            <wp:docPr id="2589" name="Grafik 2589" descr="D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D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DDI </w:t>
      </w:r>
    </w:p>
    <w:p w:rsidR="00FD602E" w:rsidRPr="00AB1E85" w:rsidRDefault="00FD602E" w:rsidP="00FD6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DEF99A0" wp14:editId="1BE57422">
            <wp:extent cx="131445" cy="131445"/>
            <wp:effectExtent l="0" t="0" r="1905" b="1905"/>
            <wp:docPr id="2588" name="Grafik 2588" descr="Delic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elicio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Delicious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CA4EA22" wp14:editId="6DB6F384">
            <wp:extent cx="131445" cy="131445"/>
            <wp:effectExtent l="0" t="0" r="1905" b="1905"/>
            <wp:docPr id="2587" name="Grafik 2587" descr="DO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OA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DOAJ </w:t>
      </w:r>
    </w:p>
    <w:p w:rsidR="00FD602E" w:rsidRPr="00AB1E85" w:rsidRDefault="00FD602E" w:rsidP="00FD6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EA8EEA4" wp14:editId="51D7BB68">
            <wp:extent cx="131445" cy="131445"/>
            <wp:effectExtent l="0" t="0" r="1905" b="1905"/>
            <wp:docPr id="2586" name="Grafik 2586" descr="DRY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RY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DRYAD </w:t>
      </w:r>
    </w:p>
    <w:p w:rsidR="00FD602E" w:rsidRPr="00AB1E85" w:rsidRDefault="00FD602E" w:rsidP="00FD60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C3D569A" wp14:editId="38303946">
            <wp:extent cx="131445" cy="131445"/>
            <wp:effectExtent l="0" t="0" r="1905" b="1905"/>
            <wp:docPr id="2585" name="Grafik 2585" descr="D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spa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Dspace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eastAsia="de-DE"/>
        </w:rPr>
      </w:pPr>
      <w:bookmarkStart w:id="11" w:name="_Toc491075827"/>
      <w:proofErr w:type="spellStart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Usage</w:t>
      </w:r>
      <w:proofErr w:type="spellEnd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of</w:t>
      </w:r>
      <w:proofErr w:type="spellEnd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 xml:space="preserve"> Web Services II</w:t>
      </w:r>
      <w:bookmarkEnd w:id="11"/>
    </w:p>
    <w:p w:rsidR="00FD602E" w:rsidRPr="00AB1E85" w:rsidRDefault="00FD602E" w:rsidP="00FD602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12" w:name="_Toc491075828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(2/4) </w:t>
      </w:r>
      <w:proofErr w:type="gramStart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Which</w:t>
      </w:r>
      <w:proofErr w:type="gramEnd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of the following services do you know?</w:t>
      </w:r>
      <w:bookmarkEnd w:id="12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Please choose </w:t>
      </w:r>
      <w:r w:rsidRPr="00AB1E85">
        <w:rPr>
          <w:rFonts w:eastAsia="Times New Roman" w:cs="Times New Roman"/>
          <w:b/>
          <w:bCs/>
          <w:sz w:val="18"/>
          <w:szCs w:val="24"/>
          <w:lang w:val="en-US" w:eastAsia="de-DE"/>
        </w:rPr>
        <w:t>all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that apply:</w:t>
      </w:r>
    </w:p>
    <w:p w:rsidR="00FD602E" w:rsidRPr="00AB1E85" w:rsidRDefault="00FD602E" w:rsidP="00FD60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D11F86A" wp14:editId="2573C703">
            <wp:extent cx="131445" cy="131445"/>
            <wp:effectExtent l="0" t="0" r="1905" b="1905"/>
            <wp:docPr id="2584" name="Grafik 2584" descr="EB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BSC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EBSCO </w:t>
      </w:r>
    </w:p>
    <w:p w:rsidR="00FD602E" w:rsidRPr="00AB1E85" w:rsidRDefault="00FD602E" w:rsidP="00FD60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5A68306" wp14:editId="3FFD5B37">
            <wp:extent cx="131445" cy="131445"/>
            <wp:effectExtent l="0" t="0" r="1905" b="1905"/>
            <wp:docPr id="2583" name="Grafik 2583" descr="EconB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conBi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EconBiz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5A1253E" wp14:editId="421EBAAD">
            <wp:extent cx="131445" cy="131445"/>
            <wp:effectExtent l="0" t="0" r="1905" b="1905"/>
            <wp:docPr id="2582" name="Grafik 2582" descr="Econ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conS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EconStor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FEC6221" wp14:editId="1A7D5951">
            <wp:extent cx="131445" cy="131445"/>
            <wp:effectExtent l="0" t="0" r="1905" b="1905"/>
            <wp:docPr id="2581" name="Grafik 2581" descr="ePr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Pri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ePrints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5D83D49" wp14:editId="63B3F096">
            <wp:extent cx="131445" cy="131445"/>
            <wp:effectExtent l="0" t="0" r="1905" b="1905"/>
            <wp:docPr id="2580" name="Grafik 2580" descr="F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F10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F1000 </w:t>
      </w:r>
    </w:p>
    <w:p w:rsidR="00FD602E" w:rsidRPr="00AB1E85" w:rsidRDefault="00FD602E" w:rsidP="00FD60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92186E2" wp14:editId="66403E27">
            <wp:extent cx="131445" cy="131445"/>
            <wp:effectExtent l="0" t="0" r="1905" b="1905"/>
            <wp:docPr id="2579" name="Grafik 2579" descr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acebo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Facebook </w:t>
      </w:r>
    </w:p>
    <w:p w:rsidR="00FD602E" w:rsidRPr="00AB1E85" w:rsidRDefault="00FD602E" w:rsidP="00FD60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99D44E5" wp14:editId="3168E028">
            <wp:extent cx="131445" cy="131445"/>
            <wp:effectExtent l="0" t="0" r="1905" b="1905"/>
            <wp:docPr id="2578" name="Grafik 2578" descr="Fame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ameL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FameLab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F6C25A4" wp14:editId="12ECC685">
            <wp:extent cx="131445" cy="131445"/>
            <wp:effectExtent l="0" t="0" r="1905" b="1905"/>
            <wp:docPr id="2577" name="Grafik 2577" descr="Fig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FigSha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FigShare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08889CD" wp14:editId="311B3AC4">
            <wp:extent cx="131445" cy="131445"/>
            <wp:effectExtent l="0" t="0" r="1905" b="1905"/>
            <wp:docPr id="2576" name="Grafik 2576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GitHu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GitHub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CAA3B01" wp14:editId="29A69258">
            <wp:extent cx="131445" cy="131445"/>
            <wp:effectExtent l="0" t="0" r="1905" b="1905"/>
            <wp:docPr id="2575" name="Grafik 2575" descr="Goodr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Goodread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Goodreads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64912E8" wp14:editId="6C673F6C">
            <wp:extent cx="131445" cy="131445"/>
            <wp:effectExtent l="0" t="0" r="1905" b="1905"/>
            <wp:docPr id="2574" name="Grafik 2574" descr="Google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Google Scholar </w:t>
      </w:r>
    </w:p>
    <w:p w:rsidR="00FD602E" w:rsidRPr="00AB1E85" w:rsidRDefault="00FD602E" w:rsidP="00FD60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FF8F6B6" wp14:editId="1D1D944A">
            <wp:extent cx="131445" cy="131445"/>
            <wp:effectExtent l="0" t="0" r="1905" b="1905"/>
            <wp:docPr id="2573" name="Grafik 2573" descr="Google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Google+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Google+ </w:t>
      </w:r>
    </w:p>
    <w:p w:rsidR="00FD602E" w:rsidRPr="00AB1E85" w:rsidRDefault="00FD602E" w:rsidP="00FD60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2CE8B24" wp14:editId="18BC96A8">
            <wp:extent cx="131445" cy="131445"/>
            <wp:effectExtent l="0" t="0" r="1905" b="1905"/>
            <wp:docPr id="2572" name="Grafik 2572" descr="Harzing’s Publish or Per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arzing’s Publish or Peri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Harzing’s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Publish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or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Perish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5EC75D0" wp14:editId="2B706AAE">
            <wp:extent cx="131445" cy="131445"/>
            <wp:effectExtent l="0" t="0" r="1905" b="1905"/>
            <wp:docPr id="2571" name="Grafik 2571" descr="ICP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CPS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ICPSR </w:t>
      </w:r>
    </w:p>
    <w:p w:rsidR="00FD602E" w:rsidRPr="00AB1E85" w:rsidRDefault="00FD602E" w:rsidP="00FD60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2B95EF2" wp14:editId="6C7C1332">
            <wp:extent cx="131445" cy="131445"/>
            <wp:effectExtent l="0" t="0" r="1905" b="1905"/>
            <wp:docPr id="2570" name="Grafik 2570" descr="Impact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pactSto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ImpactStory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EF96896" wp14:editId="712E3342">
            <wp:extent cx="131445" cy="131445"/>
            <wp:effectExtent l="0" t="0" r="1905" b="1905"/>
            <wp:docPr id="2569" name="Grafik 2569" descr="J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JC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JCR </w:t>
      </w:r>
    </w:p>
    <w:p w:rsidR="00FD602E" w:rsidRPr="00AB1E85" w:rsidRDefault="00FD602E" w:rsidP="00FD60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471530E" wp14:editId="5A8BFF19">
            <wp:extent cx="131445" cy="131445"/>
            <wp:effectExtent l="0" t="0" r="1905" b="1905"/>
            <wp:docPr id="2568" name="Grafik 2568" descr="Jour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Journalys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Journalysis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7C65911" wp14:editId="1F53CC1A">
            <wp:extent cx="131445" cy="131445"/>
            <wp:effectExtent l="0" t="0" r="1905" b="1905"/>
            <wp:docPr id="2567" name="Grafik 2567" descr="J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JS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JSTOR </w:t>
      </w:r>
    </w:p>
    <w:p w:rsidR="00FD602E" w:rsidRPr="00AB1E85" w:rsidRDefault="00FD602E" w:rsidP="00FD60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CC9BCA3" wp14:editId="1256A617">
            <wp:extent cx="131445" cy="131445"/>
            <wp:effectExtent l="0" t="0" r="1905" b="1905"/>
            <wp:docPr id="2566" name="Grafik 2566" descr="K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Kud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Kudos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12E70FC" wp14:editId="0DB148F8">
            <wp:extent cx="131445" cy="131445"/>
            <wp:effectExtent l="0" t="0" r="1905" b="1905"/>
            <wp:docPr id="2565" name="Grafik 2565" descr="Library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LibraryTh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LibraryThing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5490844" wp14:editId="3DCEFF0E">
            <wp:extent cx="131445" cy="131445"/>
            <wp:effectExtent l="0" t="0" r="1905" b="1905"/>
            <wp:docPr id="2564" name="Grafik 2564" descr=" Li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 Lim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Limn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91B9A92" wp14:editId="4305AEC0">
            <wp:extent cx="131445" cy="131445"/>
            <wp:effectExtent l="0" t="0" r="1905" b="1905"/>
            <wp:docPr id="2563" name="Grafik 2563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LinkedIn </w:t>
      </w:r>
    </w:p>
    <w:p w:rsidR="00FD602E" w:rsidRPr="00AB1E85" w:rsidRDefault="00FD602E" w:rsidP="00FD60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C0DE22D" wp14:editId="4BAABDCD">
            <wp:extent cx="131445" cy="131445"/>
            <wp:effectExtent l="0" t="0" r="1905" b="1905"/>
            <wp:docPr id="2562" name="Grafik 2562" descr="Mende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endele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Mendeley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0403910" wp14:editId="6ADA019D">
            <wp:extent cx="131445" cy="131445"/>
            <wp:effectExtent l="0" t="0" r="1905" b="1905"/>
            <wp:docPr id="2561" name="Grafik 2561" descr="MP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P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MPRA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eastAsia="de-DE"/>
        </w:rPr>
      </w:pPr>
      <w:bookmarkStart w:id="13" w:name="_Toc491075829"/>
      <w:proofErr w:type="spellStart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Usage</w:t>
      </w:r>
      <w:proofErr w:type="spellEnd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of</w:t>
      </w:r>
      <w:proofErr w:type="spellEnd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 xml:space="preserve"> Web Services III</w:t>
      </w:r>
      <w:bookmarkEnd w:id="13"/>
    </w:p>
    <w:p w:rsidR="00FD602E" w:rsidRPr="00AB1E85" w:rsidRDefault="00FD602E" w:rsidP="00FD602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14" w:name="_Toc491075830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(3/4) </w:t>
      </w:r>
      <w:proofErr w:type="gramStart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Which</w:t>
      </w:r>
      <w:proofErr w:type="gramEnd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of the following services do you know?</w:t>
      </w:r>
      <w:bookmarkEnd w:id="14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Please choose </w:t>
      </w:r>
      <w:r w:rsidRPr="00AB1E85">
        <w:rPr>
          <w:rFonts w:eastAsia="Times New Roman" w:cs="Times New Roman"/>
          <w:b/>
          <w:bCs/>
          <w:sz w:val="18"/>
          <w:szCs w:val="24"/>
          <w:lang w:val="en-US" w:eastAsia="de-DE"/>
        </w:rPr>
        <w:t>all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that apply:</w:t>
      </w:r>
    </w:p>
    <w:p w:rsidR="00FD602E" w:rsidRPr="00AB1E85" w:rsidRDefault="00FD602E" w:rsidP="00FD60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87CC5F7" wp14:editId="75C37E27">
            <wp:extent cx="131445" cy="131445"/>
            <wp:effectExtent l="0" t="0" r="1905" b="1905"/>
            <wp:docPr id="2560" name="Grafik 2560" descr="OpenSyllabus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OpenSyllabus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OpenSyllabusProject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7CB8DCF" wp14:editId="070C30C5">
            <wp:extent cx="131445" cy="131445"/>
            <wp:effectExtent l="0" t="0" r="1905" b="1905"/>
            <wp:docPr id="2559" name="Grafik 2559" descr="Pang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Pangae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Pangaea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9B79EA0" wp14:editId="144D4EA6">
            <wp:extent cx="131445" cy="131445"/>
            <wp:effectExtent l="0" t="0" r="1905" b="1905"/>
            <wp:docPr id="2558" name="Grafik 2558" descr="PaperCri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PaperCrit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PaperCritic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4CEE6C8" wp14:editId="40787480">
            <wp:extent cx="131445" cy="131445"/>
            <wp:effectExtent l="0" t="0" r="1905" b="1905"/>
            <wp:docPr id="2557" name="Grafik 2557" descr="Pape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Paper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Paperity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81A3747" wp14:editId="50C78465">
            <wp:extent cx="131445" cy="131445"/>
            <wp:effectExtent l="0" t="0" r="1905" b="1905"/>
            <wp:docPr id="2556" name="Grafik 2556" descr="Peerageof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PeerageofSci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PeerageofScience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12EFC39" wp14:editId="528ECEE7">
            <wp:extent cx="131445" cy="131445"/>
            <wp:effectExtent l="0" t="0" r="1905" b="1905"/>
            <wp:docPr id="2555" name="Grafik 2555" descr="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PL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PLoS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BA45699" wp14:editId="7A9B0DE2">
            <wp:extent cx="131445" cy="131445"/>
            <wp:effectExtent l="0" t="0" r="1905" b="1905"/>
            <wp:docPr id="2554" name="Grafik 2554" descr="Publ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Publ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Publons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970A34B" wp14:editId="61354864">
            <wp:extent cx="131445" cy="131445"/>
            <wp:effectExtent l="0" t="0" r="1905" b="1905"/>
            <wp:docPr id="2553" name="Grafik 2553" descr="PubMedCent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PubMedCentr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PubMedCentral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426FD7E" wp14:editId="76D7AA74">
            <wp:extent cx="131445" cy="131445"/>
            <wp:effectExtent l="0" t="0" r="1905" b="1905"/>
            <wp:docPr id="2552" name="Grafik 2552" descr="PubP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PubPe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PubPeer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AB3229F" wp14:editId="5543F89D">
            <wp:extent cx="131445" cy="131445"/>
            <wp:effectExtent l="0" t="0" r="1905" b="1905"/>
            <wp:docPr id="2551" name="Grafik 2551" descr="P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P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Pure </w:t>
      </w:r>
    </w:p>
    <w:p w:rsidR="00FD602E" w:rsidRPr="00AB1E85" w:rsidRDefault="00FD602E" w:rsidP="00FD60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BA58A7C" wp14:editId="08BE7CA9">
            <wp:extent cx="131445" cy="131445"/>
            <wp:effectExtent l="0" t="0" r="1905" b="1905"/>
            <wp:docPr id="2550" name="Grafik 2550" descr="QO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QO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QOAM </w:t>
      </w:r>
    </w:p>
    <w:p w:rsidR="00FD602E" w:rsidRPr="00AB1E85" w:rsidRDefault="00FD602E" w:rsidP="00FD60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EC1090F" wp14:editId="1E8537A1">
            <wp:extent cx="131445" cy="131445"/>
            <wp:effectExtent l="0" t="0" r="1905" b="1905"/>
            <wp:docPr id="2549" name="Grafik 2549" descr="Red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edd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Reddit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7B3D149" wp14:editId="4870C765">
            <wp:extent cx="131445" cy="131445"/>
            <wp:effectExtent l="0" t="0" r="1905" b="1905"/>
            <wp:docPr id="2548" name="Grafik 2548" descr="Re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ePE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RePEc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99E3A7F" wp14:editId="3636D495">
            <wp:extent cx="131445" cy="131445"/>
            <wp:effectExtent l="0" t="0" r="1905" b="1905"/>
            <wp:docPr id="2547" name="Grafik 2547" descr="ResearchBlo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esearchBlogg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ResearchBlogging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08625AD" wp14:editId="65605DF9">
            <wp:extent cx="131445" cy="131445"/>
            <wp:effectExtent l="0" t="0" r="1905" b="1905"/>
            <wp:docPr id="2546" name="Grafik 2546" descr="Research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esearchG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ResearchGate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D020A86" wp14:editId="125A9431">
            <wp:extent cx="131445" cy="131445"/>
            <wp:effectExtent l="0" t="0" r="1905" b="1905"/>
            <wp:docPr id="2545" name="Grafik 2545" descr="RSSFe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SSFeed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RSSFeeds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7F3E9A7" wp14:editId="23577AF2">
            <wp:extent cx="131445" cy="131445"/>
            <wp:effectExtent l="0" t="0" r="1905" b="1905"/>
            <wp:docPr id="2544" name="Grafik 2544" descr="Rubr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ubri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Rubriq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E145022" wp14:editId="1C53075D">
            <wp:extent cx="131445" cy="131445"/>
            <wp:effectExtent l="0" t="0" r="1905" b="1905"/>
            <wp:docPr id="2543" name="Grafik 2543" descr="ScienceOpenPo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ScienceOpenPost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ScienceOpenPosters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84E3A8D" wp14:editId="2C28FCCE">
            <wp:extent cx="131445" cy="131445"/>
            <wp:effectExtent l="0" t="0" r="1905" b="1905"/>
            <wp:docPr id="2542" name="Grafik 2542" descr="ScienceSee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ScienceSeek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ScienceSeeker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B772C8C" wp14:editId="65F4DC29">
            <wp:extent cx="131445" cy="131445"/>
            <wp:effectExtent l="0" t="0" r="1905" b="1905"/>
            <wp:docPr id="2541" name="Grafik 2541" descr="sci-hub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sci-hub.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sci-hub.io </w:t>
      </w:r>
    </w:p>
    <w:p w:rsidR="00FD602E" w:rsidRPr="00AB1E85" w:rsidRDefault="00FD602E" w:rsidP="00FD60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DAF00E9" wp14:editId="3DC2D9B0">
            <wp:extent cx="131445" cy="131445"/>
            <wp:effectExtent l="0" t="0" r="1905" b="1905"/>
            <wp:docPr id="2540" name="Grafik 2540" descr="SCIm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SCIma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SCImago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726161E" wp14:editId="0B2B6D4B">
            <wp:extent cx="131445" cy="131445"/>
            <wp:effectExtent l="0" t="0" r="1905" b="1905"/>
            <wp:docPr id="2539" name="Grafik 2539" descr="Sco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Scop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Scopus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C0C9B68" wp14:editId="2AB2B15C">
            <wp:extent cx="131445" cy="131445"/>
            <wp:effectExtent l="0" t="0" r="1905" b="1905"/>
            <wp:docPr id="2538" name="Grafik 2538" descr="Sherpa Rom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Sherpa Rome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Sherpa Romeo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eastAsia="de-DE"/>
        </w:rPr>
      </w:pPr>
      <w:bookmarkStart w:id="15" w:name="_Toc491075831"/>
      <w:proofErr w:type="spellStart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Usage</w:t>
      </w:r>
      <w:proofErr w:type="spellEnd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of</w:t>
      </w:r>
      <w:proofErr w:type="spellEnd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 xml:space="preserve"> Web Services IV</w:t>
      </w:r>
      <w:bookmarkEnd w:id="15"/>
    </w:p>
    <w:p w:rsidR="00FD602E" w:rsidRPr="00AB1E85" w:rsidRDefault="00FD602E" w:rsidP="00FD602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16" w:name="_Toc491075832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(4/4) </w:t>
      </w:r>
      <w:proofErr w:type="gramStart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Which</w:t>
      </w:r>
      <w:proofErr w:type="gramEnd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of the following services do you know?</w:t>
      </w:r>
      <w:bookmarkEnd w:id="16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Please choose </w:t>
      </w:r>
      <w:r w:rsidRPr="00AB1E85">
        <w:rPr>
          <w:rFonts w:eastAsia="Times New Roman" w:cs="Times New Roman"/>
          <w:b/>
          <w:bCs/>
          <w:sz w:val="18"/>
          <w:szCs w:val="24"/>
          <w:lang w:val="en-US" w:eastAsia="de-DE"/>
        </w:rPr>
        <w:t>all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that apply:</w:t>
      </w:r>
    </w:p>
    <w:p w:rsidR="00FD602E" w:rsidRPr="00AB1E85" w:rsidRDefault="00FD602E" w:rsidP="00FD60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44AE254" wp14:editId="67D96410">
            <wp:extent cx="131445" cy="131445"/>
            <wp:effectExtent l="0" t="0" r="1905" b="1905"/>
            <wp:docPr id="2537" name="Grafik 2537" descr="Slide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SlideSha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SlideShare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9E0B8D2" wp14:editId="5D1EFF31">
            <wp:extent cx="131445" cy="131445"/>
            <wp:effectExtent l="0" t="0" r="1905" b="1905"/>
            <wp:docPr id="2536" name="Grafik 2536" descr="SocArX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SocArXi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SocArXiv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930EFC4" wp14:editId="356AFA6F">
            <wp:extent cx="131445" cy="131445"/>
            <wp:effectExtent l="0" t="0" r="1905" b="1905"/>
            <wp:docPr id="2535" name="Grafik 2535" descr="SocialScienc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SocialScienceSpa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SocialScienceSpace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416520F" wp14:editId="4756EC34">
            <wp:extent cx="131445" cy="131445"/>
            <wp:effectExtent l="0" t="0" r="1905" b="1905"/>
            <wp:docPr id="2534" name="Grafik 2534" descr="SourceFo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SourceFor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SourceForge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CB0702A" wp14:editId="47CBDCF7">
            <wp:extent cx="131445" cy="131445"/>
            <wp:effectExtent l="0" t="0" r="1905" b="1905"/>
            <wp:docPr id="2533" name="Grafik 2533" descr="Spar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Sparrh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Sparrho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2E8C42C" wp14:editId="66BAC105">
            <wp:extent cx="131445" cy="131445"/>
            <wp:effectExtent l="0" t="0" r="1905" b="1905"/>
            <wp:docPr id="2532" name="Grafik 2532" descr="Speakerd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Speakerde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Speakerdeck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58BD261" wp14:editId="0012ACDB">
            <wp:extent cx="131445" cy="131445"/>
            <wp:effectExtent l="0" t="0" r="1905" b="1905"/>
            <wp:docPr id="2531" name="Grafik 2531" descr="SS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SR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SSRN </w:t>
      </w:r>
    </w:p>
    <w:p w:rsidR="00FD602E" w:rsidRPr="00AB1E85" w:rsidRDefault="00FD602E" w:rsidP="00FD60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77E0A53" wp14:editId="695EF7E7">
            <wp:extent cx="131445" cy="131445"/>
            <wp:effectExtent l="0" t="0" r="1905" b="1905"/>
            <wp:docPr id="2530" name="Grafik 2530" descr="Stack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StackExchan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StackExchange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B595A04" wp14:editId="2DDF4A62">
            <wp:extent cx="131445" cy="131445"/>
            <wp:effectExtent l="0" t="0" r="1905" b="1905"/>
            <wp:docPr id="2529" name="Grafik 2529" descr="Stack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StackOver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StackOverflow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A355FE6" wp14:editId="1CACF3A4">
            <wp:extent cx="131445" cy="131445"/>
            <wp:effectExtent l="0" t="0" r="1905" b="1905"/>
            <wp:docPr id="2528" name="Grafik 2528" descr="Tumb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Tumbl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Tumblr </w:t>
      </w:r>
    </w:p>
    <w:p w:rsidR="00FD602E" w:rsidRPr="00AB1E85" w:rsidRDefault="00FD602E" w:rsidP="00FD60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20BA26F" wp14:editId="03635D96">
            <wp:extent cx="131445" cy="131445"/>
            <wp:effectExtent l="0" t="0" r="1905" b="1905"/>
            <wp:docPr id="2527" name="Grafik 2527" descr="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wit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Twitter </w:t>
      </w:r>
    </w:p>
    <w:p w:rsidR="00FD602E" w:rsidRPr="00AB1E85" w:rsidRDefault="00FD602E" w:rsidP="00FD60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609EE21" wp14:editId="16012907">
            <wp:extent cx="131445" cy="131445"/>
            <wp:effectExtent l="0" t="0" r="1905" b="1905"/>
            <wp:docPr id="2526" name="Grafik 2526" descr="Vim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Vime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Vimeo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58FBE7F" wp14:editId="368BD685">
            <wp:extent cx="131445" cy="131445"/>
            <wp:effectExtent l="0" t="0" r="1905" b="1905"/>
            <wp:docPr id="2525" name="Grafik 2525" descr="Web of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Web of Sci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Web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of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Science </w:t>
      </w:r>
    </w:p>
    <w:p w:rsidR="00FD602E" w:rsidRPr="00AB1E85" w:rsidRDefault="00FD602E" w:rsidP="00FD60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DB171A0" wp14:editId="0B60E1A4">
            <wp:extent cx="131445" cy="131445"/>
            <wp:effectExtent l="0" t="0" r="1905" b="1905"/>
            <wp:docPr id="2524" name="Grafik 2524" descr="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Wikipedia </w:t>
      </w:r>
    </w:p>
    <w:p w:rsidR="00FD602E" w:rsidRPr="00AB1E85" w:rsidRDefault="00FD602E" w:rsidP="00FD60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EBD143E" wp14:editId="56BE42D3">
            <wp:extent cx="131445" cy="131445"/>
            <wp:effectExtent l="0" t="0" r="1905" b="1905"/>
            <wp:docPr id="2523" name="Grafik 2523" descr="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Wordpre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Wordpress </w:t>
      </w:r>
    </w:p>
    <w:p w:rsidR="00FD602E" w:rsidRPr="00AB1E85" w:rsidRDefault="00FD602E" w:rsidP="00FD60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C166A3F" wp14:editId="62F6EBAB">
            <wp:extent cx="131445" cy="131445"/>
            <wp:effectExtent l="0" t="0" r="1905" b="1905"/>
            <wp:docPr id="2522" name="Grafik 2522" descr="World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WorldCa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WorldCat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5BBF7D5" wp14:editId="071F71C3">
            <wp:extent cx="131445" cy="131445"/>
            <wp:effectExtent l="0" t="0" r="1905" b="1905"/>
            <wp:docPr id="2521" name="Grafik 2521" descr="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Youtube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C5BEEF9" wp14:editId="4DEBBBF2">
            <wp:extent cx="131445" cy="131445"/>
            <wp:effectExtent l="0" t="0" r="1905" b="1905"/>
            <wp:docPr id="2520" name="Grafik 2520" descr="Zen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Zenod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Zenodo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796058F" wp14:editId="01602634">
            <wp:extent cx="131445" cy="131445"/>
            <wp:effectExtent l="0" t="0" r="1905" b="1905"/>
            <wp:docPr id="2519" name="Grafik 2519" descr="Zot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Zoter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Zotero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0A657E7" wp14:editId="68872FE7">
            <wp:extent cx="131445" cy="131445"/>
            <wp:effectExtent l="0" t="0" r="1905" b="1905"/>
            <wp:docPr id="2518" name="Grafik 2518" descr="http://tigereye.informatik.uni-kiel.de/limesurvey/upload/templates/metrics-Vorlage/files/print_img_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tigereye.informatik.uni-kiel.de/limesurvey/upload/templates/metrics-Vorlage/files/print_img_checkbo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Other: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sz w:val="18"/>
          <w:szCs w:val="24"/>
          <w:lang w:eastAsia="de-DE"/>
        </w:rPr>
        <w:t> 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eastAsia="de-DE"/>
        </w:rPr>
      </w:pPr>
      <w:bookmarkStart w:id="17" w:name="_Toc491075833"/>
      <w:proofErr w:type="spellStart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Usage</w:t>
      </w:r>
      <w:proofErr w:type="spellEnd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of</w:t>
      </w:r>
      <w:proofErr w:type="spellEnd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 xml:space="preserve"> Web Services V</w:t>
      </w:r>
      <w:bookmarkEnd w:id="17"/>
    </w:p>
    <w:p w:rsidR="00FD602E" w:rsidRPr="00AB1E85" w:rsidRDefault="00FD602E" w:rsidP="00FB36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18" w:name="_Toc491075834"/>
      <w:r w:rsidRPr="00AB1E85">
        <w:rPr>
          <w:rFonts w:eastAsia="Times New Roman" w:cs="Times New Roman"/>
          <w:b/>
          <w:bCs/>
          <w:sz w:val="20"/>
          <w:szCs w:val="27"/>
          <w:lang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Which of the following services do you use at work?</w:t>
      </w:r>
      <w:bookmarkEnd w:id="18"/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Please choose </w:t>
      </w:r>
      <w:r w:rsidRPr="00AB1E85">
        <w:rPr>
          <w:rFonts w:eastAsia="Times New Roman" w:cs="Times New Roman"/>
          <w:b/>
          <w:bCs/>
          <w:sz w:val="18"/>
          <w:szCs w:val="24"/>
          <w:lang w:val="en-US" w:eastAsia="de-DE"/>
        </w:rPr>
        <w:t>all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that apply: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545A74E" wp14:editId="7C3034DF">
            <wp:extent cx="131445" cy="131445"/>
            <wp:effectExtent l="0" t="0" r="1905" b="1905"/>
            <wp:docPr id="2517" name="Grafik 2517" descr="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Academia.e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Academia.edu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0695189" wp14:editId="4369DEA5">
            <wp:extent cx="131445" cy="131445"/>
            <wp:effectExtent l="0" t="0" r="1905" b="1905"/>
            <wp:docPr id="2516" name="Grafik 2516" descr="Academic K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Academic Kar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Academic Karma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F8F2CAB" wp14:editId="42B175F6">
            <wp:extent cx="131445" cy="131445"/>
            <wp:effectExtent l="0" t="0" r="1905" b="1905"/>
            <wp:docPr id="2515" name="Grafik 2515" descr="Altmetric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Altmetric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Altmetric.com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D07300A" wp14:editId="07CAC907">
            <wp:extent cx="131445" cy="131445"/>
            <wp:effectExtent l="0" t="0" r="1905" b="1905"/>
            <wp:docPr id="2514" name="Grafik 2514" descr="Ama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Amaz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Amazon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98EB969" wp14:editId="436B9689">
            <wp:extent cx="131445" cy="131445"/>
            <wp:effectExtent l="0" t="0" r="1905" b="1905"/>
            <wp:docPr id="2513" name="Grafik 2513" descr="Airiti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Airiti Libra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Airiti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Library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17AD1C0" wp14:editId="2FCD6D45">
            <wp:extent cx="131445" cy="131445"/>
            <wp:effectExtent l="0" t="0" r="1905" b="1905"/>
            <wp:docPr id="2512" name="Grafik 2512" descr="arX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arXi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arXiv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6E5C495" wp14:editId="67B38422">
            <wp:extent cx="131445" cy="131445"/>
            <wp:effectExtent l="0" t="0" r="1905" b="1905"/>
            <wp:docPr id="2511" name="Grafik 2511" descr="bioRx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bioRxi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bioRxiv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CE0FDDE" wp14:editId="0E780E9C">
            <wp:extent cx="131445" cy="131445"/>
            <wp:effectExtent l="0" t="0" r="1905" b="1905"/>
            <wp:docPr id="2510" name="Grafik 2510" descr="bit.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bit.l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bit.ly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ED52BCC" wp14:editId="42FE02A2">
            <wp:extent cx="131445" cy="131445"/>
            <wp:effectExtent l="0" t="0" r="1905" b="1905"/>
            <wp:docPr id="2509" name="Grafik 2509" descr="BitBu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BitBucke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BitBucket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5B7CC4E" wp14:editId="1725A2CE">
            <wp:extent cx="131445" cy="131445"/>
            <wp:effectExtent l="0" t="0" r="1905" b="1905"/>
            <wp:docPr id="2508" name="Grafik 2508" descr="Brow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Browz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Browzine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9E383D8" wp14:editId="4845A220">
            <wp:extent cx="131445" cy="131445"/>
            <wp:effectExtent l="0" t="0" r="1905" b="1905"/>
            <wp:docPr id="2507" name="Grafik 2507" descr="CA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AB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CABI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269895B" wp14:editId="15C738D6">
            <wp:extent cx="131445" cy="131445"/>
            <wp:effectExtent l="0" t="0" r="1905" b="1905"/>
            <wp:docPr id="2506" name="Grafik 2506" descr="Cita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itav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Citavi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6DC15E1" wp14:editId="14400BB1">
            <wp:extent cx="131445" cy="131445"/>
            <wp:effectExtent l="0" t="0" r="1905" b="1905"/>
            <wp:docPr id="2505" name="Grafik 2505" descr="C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itE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CitEc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80D4C8E" wp14:editId="313ED9D3">
            <wp:extent cx="131445" cy="131445"/>
            <wp:effectExtent l="0" t="0" r="1905" b="1905"/>
            <wp:docPr id="2504" name="Grafik 2504" descr="CiteUL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iteULik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CiteULike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3373F41" wp14:editId="09828505">
            <wp:extent cx="131445" cy="131445"/>
            <wp:effectExtent l="0" t="0" r="1905" b="1905"/>
            <wp:docPr id="2503" name="Grafik 2503" descr="Copernic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opernic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Copernicus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F35D393" wp14:editId="7F02A888">
            <wp:extent cx="131445" cy="131445"/>
            <wp:effectExtent l="0" t="0" r="1905" b="1905"/>
            <wp:docPr id="2502" name="Grafik 2502" descr="Crossr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rossre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Crossref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4086C75" wp14:editId="72359280">
            <wp:extent cx="131445" cy="131445"/>
            <wp:effectExtent l="0" t="0" r="1905" b="1905"/>
            <wp:docPr id="2501" name="Grafik 2501" descr="Data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DataBan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DataBank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C423C14" wp14:editId="64077D3E">
            <wp:extent cx="131445" cy="131445"/>
            <wp:effectExtent l="0" t="0" r="1905" b="1905"/>
            <wp:docPr id="2500" name="Grafik 2500" descr="DataC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DataC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DataCite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E5C9349" wp14:editId="108B103E">
            <wp:extent cx="131445" cy="131445"/>
            <wp:effectExtent l="0" t="0" r="1905" b="1905"/>
            <wp:docPr id="2499" name="Grafik 2499" descr="Dataverse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ataverse Net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Dataverse Network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1FAE142" wp14:editId="50A0666F">
            <wp:extent cx="131445" cy="131445"/>
            <wp:effectExtent l="0" t="0" r="1905" b="1905"/>
            <wp:docPr id="2498" name="Grafik 2498" descr="D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DD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DDI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48698C6" wp14:editId="2A9FC5B6">
            <wp:extent cx="131445" cy="131445"/>
            <wp:effectExtent l="0" t="0" r="1905" b="1905"/>
            <wp:docPr id="2497" name="Grafik 2497" descr="Delic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Delicio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Delicious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E70B287" wp14:editId="547DD5F5">
            <wp:extent cx="131445" cy="131445"/>
            <wp:effectExtent l="0" t="0" r="1905" b="1905"/>
            <wp:docPr id="2496" name="Grafik 2496" descr="DO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DOA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DOAJ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A860DF0" wp14:editId="03D1ACA6">
            <wp:extent cx="131445" cy="131445"/>
            <wp:effectExtent l="0" t="0" r="1905" b="1905"/>
            <wp:docPr id="2495" name="Grafik 2495" descr="DRY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DRY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DRYAD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DD9048B" wp14:editId="299010BB">
            <wp:extent cx="131445" cy="131445"/>
            <wp:effectExtent l="0" t="0" r="1905" b="1905"/>
            <wp:docPr id="2494" name="Grafik 2494" descr="D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Dspa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Dspace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6DE8D4F" wp14:editId="72DFCC17">
            <wp:extent cx="131445" cy="131445"/>
            <wp:effectExtent l="0" t="0" r="1905" b="1905"/>
            <wp:docPr id="2493" name="Grafik 2493" descr="EB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EBSC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EBSCO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EA577A2" wp14:editId="7CEB3D44">
            <wp:extent cx="131445" cy="131445"/>
            <wp:effectExtent l="0" t="0" r="1905" b="1905"/>
            <wp:docPr id="2492" name="Grafik 2492" descr="EconB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EconBi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EconBiz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79A5B7A" wp14:editId="27B4483D">
            <wp:extent cx="131445" cy="131445"/>
            <wp:effectExtent l="0" t="0" r="1905" b="1905"/>
            <wp:docPr id="2491" name="Grafik 2491" descr="Econ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EconS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EconStor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A441BBC" wp14:editId="31E8D164">
            <wp:extent cx="131445" cy="131445"/>
            <wp:effectExtent l="0" t="0" r="1905" b="1905"/>
            <wp:docPr id="2490" name="Grafik 2490" descr="ePr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ePri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ePrints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BB5B7DA" wp14:editId="155B0DD3">
            <wp:extent cx="131445" cy="131445"/>
            <wp:effectExtent l="0" t="0" r="1905" b="1905"/>
            <wp:docPr id="2489" name="Grafik 2489" descr="F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F10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F1000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12E1325" wp14:editId="3FA154D3">
            <wp:extent cx="131445" cy="131445"/>
            <wp:effectExtent l="0" t="0" r="1905" b="1905"/>
            <wp:docPr id="2488" name="Grafik 2488" descr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Facebo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Facebook </w:t>
      </w:r>
    </w:p>
    <w:p w:rsidR="00FD602E" w:rsidRPr="00AB1E85" w:rsidRDefault="00FD602E" w:rsidP="00FD60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B3FE916" wp14:editId="4DDDC0F1">
            <wp:extent cx="131445" cy="131445"/>
            <wp:effectExtent l="0" t="0" r="1905" b="1905"/>
            <wp:docPr id="2487" name="Grafik 2487" descr="Fame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FameL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FameLab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F3FB01F" wp14:editId="5954758B">
            <wp:extent cx="131445" cy="131445"/>
            <wp:effectExtent l="0" t="0" r="1905" b="1905"/>
            <wp:docPr id="2486" name="Grafik 2486" descr="Fig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FigSha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FigShare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82E3EFF" wp14:editId="41338CE3">
            <wp:extent cx="131445" cy="131445"/>
            <wp:effectExtent l="0" t="0" r="1905" b="1905"/>
            <wp:docPr id="2485" name="Grafik 2485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GitHu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GitHub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1B0A88B" wp14:editId="213ED2A9">
            <wp:extent cx="131445" cy="131445"/>
            <wp:effectExtent l="0" t="0" r="1905" b="1905"/>
            <wp:docPr id="2484" name="Grafik 2484" descr="Goodr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Goodread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Goodreads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224621C" wp14:editId="48D46EF0">
            <wp:extent cx="131445" cy="131445"/>
            <wp:effectExtent l="0" t="0" r="1905" b="1905"/>
            <wp:docPr id="2483" name="Grafik 2483" descr="Google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Google Scholar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8B0D1D2" wp14:editId="526E2D98">
            <wp:extent cx="131445" cy="131445"/>
            <wp:effectExtent l="0" t="0" r="1905" b="1905"/>
            <wp:docPr id="2482" name="Grafik 2482" descr="Google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Google+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Google+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7D804EC" wp14:editId="6541B05E">
            <wp:extent cx="131445" cy="131445"/>
            <wp:effectExtent l="0" t="0" r="1905" b="1905"/>
            <wp:docPr id="2481" name="Grafik 2481" descr="Harzing’s Publish or Per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arzing’s Publish or Peri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Harzing’s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Publish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or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Perish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417EFCD" wp14:editId="4557434B">
            <wp:extent cx="131445" cy="131445"/>
            <wp:effectExtent l="0" t="0" r="1905" b="1905"/>
            <wp:docPr id="2480" name="Grafik 2480" descr="ICP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ICPS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ICPSR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FBD7A73" wp14:editId="630F5E53">
            <wp:extent cx="131445" cy="131445"/>
            <wp:effectExtent l="0" t="0" r="1905" b="1905"/>
            <wp:docPr id="2479" name="Grafik 2479" descr="Impact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ImpactSto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ImpactStory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FA27A1B" wp14:editId="7733437C">
            <wp:extent cx="131445" cy="131445"/>
            <wp:effectExtent l="0" t="0" r="1905" b="1905"/>
            <wp:docPr id="2478" name="Grafik 2478" descr="J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JC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JCR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4B0D88C" wp14:editId="0F7026F0">
            <wp:extent cx="131445" cy="131445"/>
            <wp:effectExtent l="0" t="0" r="1905" b="1905"/>
            <wp:docPr id="2477" name="Grafik 2477" descr="Jour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Journalys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Journalysis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C9281E1" wp14:editId="7B8D7385">
            <wp:extent cx="131445" cy="131445"/>
            <wp:effectExtent l="0" t="0" r="1905" b="1905"/>
            <wp:docPr id="2476" name="Grafik 2476" descr="J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JS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JSTOR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C95ACE6" wp14:editId="1516EFDD">
            <wp:extent cx="131445" cy="131445"/>
            <wp:effectExtent l="0" t="0" r="1905" b="1905"/>
            <wp:docPr id="2475" name="Grafik 2475" descr="K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Kud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Kudos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BFCB1F3" wp14:editId="184387C1">
            <wp:extent cx="131445" cy="131445"/>
            <wp:effectExtent l="0" t="0" r="1905" b="1905"/>
            <wp:docPr id="2474" name="Grafik 2474" descr="Library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LibraryTh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LibraryThing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1BBADBC" wp14:editId="4804EF18">
            <wp:extent cx="131445" cy="131445"/>
            <wp:effectExtent l="0" t="0" r="1905" b="1905"/>
            <wp:docPr id="2473" name="Grafik 2473" descr=" Li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 Lim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Limn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05557D8" wp14:editId="6517B110">
            <wp:extent cx="131445" cy="131445"/>
            <wp:effectExtent l="0" t="0" r="1905" b="1905"/>
            <wp:docPr id="2472" name="Grafik 2472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LinkedIn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8F0AA79" wp14:editId="23C8CF42">
            <wp:extent cx="131445" cy="131445"/>
            <wp:effectExtent l="0" t="0" r="1905" b="1905"/>
            <wp:docPr id="2471" name="Grafik 2471" descr="Mende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endele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Mendeley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9C3CEA5" wp14:editId="17DB8E93">
            <wp:extent cx="131445" cy="131445"/>
            <wp:effectExtent l="0" t="0" r="1905" b="1905"/>
            <wp:docPr id="2470" name="Grafik 2470" descr="MP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P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MPRA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CF94FD4" wp14:editId="63785B38">
            <wp:extent cx="131445" cy="131445"/>
            <wp:effectExtent l="0" t="0" r="1905" b="1905"/>
            <wp:docPr id="2469" name="Grafik 2469" descr="OpenSyllabus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OpenSyllabus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OpenSyllabusProject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B506011" wp14:editId="75823527">
            <wp:extent cx="131445" cy="131445"/>
            <wp:effectExtent l="0" t="0" r="1905" b="1905"/>
            <wp:docPr id="2468" name="Grafik 2468" descr="Pang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Pangae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Pangaea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F3E163A" wp14:editId="2BE768B1">
            <wp:extent cx="131445" cy="131445"/>
            <wp:effectExtent l="0" t="0" r="1905" b="1905"/>
            <wp:docPr id="2467" name="Grafik 2467" descr="PaperCri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PaperCrit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PaperCritic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7A81BED" wp14:editId="374433D5">
            <wp:extent cx="131445" cy="131445"/>
            <wp:effectExtent l="0" t="0" r="1905" b="1905"/>
            <wp:docPr id="2466" name="Grafik 2466" descr="Pape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Paper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Paperity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E8538F6" wp14:editId="67E71340">
            <wp:extent cx="131445" cy="131445"/>
            <wp:effectExtent l="0" t="0" r="1905" b="1905"/>
            <wp:docPr id="2465" name="Grafik 2465" descr="Peerageof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PeerageofSci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PeerageofScience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6DA6EF2" wp14:editId="24DEF496">
            <wp:extent cx="131445" cy="131445"/>
            <wp:effectExtent l="0" t="0" r="1905" b="1905"/>
            <wp:docPr id="2464" name="Grafik 2464" descr="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PL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PLoS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859DA96" wp14:editId="4A2379E5">
            <wp:extent cx="131445" cy="131445"/>
            <wp:effectExtent l="0" t="0" r="1905" b="1905"/>
            <wp:docPr id="2463" name="Grafik 2463" descr="Publ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Publ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Publons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E081205" wp14:editId="26A81CC4">
            <wp:extent cx="131445" cy="131445"/>
            <wp:effectExtent l="0" t="0" r="1905" b="1905"/>
            <wp:docPr id="2462" name="Grafik 2462" descr="PubMedCent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PubMedCentr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PubMedCentral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A64419B" wp14:editId="133585D8">
            <wp:extent cx="131445" cy="131445"/>
            <wp:effectExtent l="0" t="0" r="1905" b="1905"/>
            <wp:docPr id="2461" name="Grafik 2461" descr="PubP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PubPe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PubPeer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75C5B3B" wp14:editId="7D249CE7">
            <wp:extent cx="131445" cy="131445"/>
            <wp:effectExtent l="0" t="0" r="1905" b="1905"/>
            <wp:docPr id="2460" name="Grafik 2460" descr="P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P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Pure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0A44C26" wp14:editId="3A09F571">
            <wp:extent cx="131445" cy="131445"/>
            <wp:effectExtent l="0" t="0" r="1905" b="1905"/>
            <wp:docPr id="2459" name="Grafik 2459" descr="QO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QO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QOAM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B19CD44" wp14:editId="17E46726">
            <wp:extent cx="131445" cy="131445"/>
            <wp:effectExtent l="0" t="0" r="1905" b="1905"/>
            <wp:docPr id="2458" name="Grafik 2458" descr="Red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edd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Reddit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055CE2F" wp14:editId="66D3AF72">
            <wp:extent cx="131445" cy="131445"/>
            <wp:effectExtent l="0" t="0" r="1905" b="1905"/>
            <wp:docPr id="2457" name="Grafik 2457" descr="Re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ePE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RePEc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1FEA877" wp14:editId="0191C755">
            <wp:extent cx="131445" cy="131445"/>
            <wp:effectExtent l="0" t="0" r="1905" b="1905"/>
            <wp:docPr id="2456" name="Grafik 2456" descr="ResearchBlo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ResearchBlogg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ResearchBlogging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098C326" wp14:editId="0F835649">
            <wp:extent cx="131445" cy="131445"/>
            <wp:effectExtent l="0" t="0" r="1905" b="1905"/>
            <wp:docPr id="2455" name="Grafik 2455" descr="Research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esearchG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ResearchGate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C91E66B" wp14:editId="44415DAE">
            <wp:extent cx="131445" cy="131445"/>
            <wp:effectExtent l="0" t="0" r="1905" b="1905"/>
            <wp:docPr id="2454" name="Grafik 2454" descr="RSSFe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SSFeed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RSSFeeds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AB3A8A4" wp14:editId="7959598A">
            <wp:extent cx="131445" cy="131445"/>
            <wp:effectExtent l="0" t="0" r="1905" b="1905"/>
            <wp:docPr id="2453" name="Grafik 2453" descr="Rubr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ubri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Rubriq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3CD0BA6" wp14:editId="1C44DD90">
            <wp:extent cx="131445" cy="131445"/>
            <wp:effectExtent l="0" t="0" r="1905" b="1905"/>
            <wp:docPr id="2452" name="Grafik 2452" descr="ScienceOpenPo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ScienceOpenPost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ScienceOpenPosters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8F49357" wp14:editId="79C522A8">
            <wp:extent cx="131445" cy="131445"/>
            <wp:effectExtent l="0" t="0" r="1905" b="1905"/>
            <wp:docPr id="2451" name="Grafik 2451" descr="ScienceSee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ScienceSeek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ScienceSeeker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ACF6DC3" wp14:editId="22B28684">
            <wp:extent cx="131445" cy="131445"/>
            <wp:effectExtent l="0" t="0" r="1905" b="1905"/>
            <wp:docPr id="2450" name="Grafik 2450" descr="sci-hub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sci-hub.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sci-hub.io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5DF4408" wp14:editId="5141A4B9">
            <wp:extent cx="131445" cy="131445"/>
            <wp:effectExtent l="0" t="0" r="1905" b="1905"/>
            <wp:docPr id="2449" name="Grafik 2449" descr="SCIm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SCIma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SCImago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E59216D" wp14:editId="1C6432BC">
            <wp:extent cx="131445" cy="131445"/>
            <wp:effectExtent l="0" t="0" r="1905" b="1905"/>
            <wp:docPr id="2448" name="Grafik 2448" descr="Sco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Scop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Scopus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AFB0B7F" wp14:editId="1BF4DFA1">
            <wp:extent cx="131445" cy="131445"/>
            <wp:effectExtent l="0" t="0" r="1905" b="1905"/>
            <wp:docPr id="2447" name="Grafik 2447" descr="Sherpa Rom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Sherpa Rome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Sherpa Romeo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C33EAD3" wp14:editId="0EC45122">
            <wp:extent cx="131445" cy="131445"/>
            <wp:effectExtent l="0" t="0" r="1905" b="1905"/>
            <wp:docPr id="2446" name="Grafik 2446" descr="Slide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SlideSha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SlideShare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C694CD6" wp14:editId="0EB56C29">
            <wp:extent cx="131445" cy="131445"/>
            <wp:effectExtent l="0" t="0" r="1905" b="1905"/>
            <wp:docPr id="2445" name="Grafik 2445" descr="SocArX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SocArXi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SocArXiv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1032022" wp14:editId="4FF49DE1">
            <wp:extent cx="131445" cy="131445"/>
            <wp:effectExtent l="0" t="0" r="1905" b="1905"/>
            <wp:docPr id="2444" name="Grafik 2444" descr="SocialScienc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SocialScienceSpa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SocialScienceSpace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6599F4B" wp14:editId="6741094A">
            <wp:extent cx="131445" cy="131445"/>
            <wp:effectExtent l="0" t="0" r="1905" b="1905"/>
            <wp:docPr id="2443" name="Grafik 2443" descr="SourceFo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SourceFor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SourceForge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50E3E44" wp14:editId="4E777D23">
            <wp:extent cx="131445" cy="131445"/>
            <wp:effectExtent l="0" t="0" r="1905" b="1905"/>
            <wp:docPr id="2442" name="Grafik 2442" descr="Spar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Sparrh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Sparrho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90877AA" wp14:editId="34E38754">
            <wp:extent cx="131445" cy="131445"/>
            <wp:effectExtent l="0" t="0" r="1905" b="1905"/>
            <wp:docPr id="2441" name="Grafik 2441" descr="Speakerd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Speakerde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Speakerdeck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7CB81CD" wp14:editId="753F589B">
            <wp:extent cx="131445" cy="131445"/>
            <wp:effectExtent l="0" t="0" r="1905" b="1905"/>
            <wp:docPr id="2440" name="Grafik 2440" descr="SS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SSR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SSRN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A3728EC" wp14:editId="5129ADE4">
            <wp:extent cx="131445" cy="131445"/>
            <wp:effectExtent l="0" t="0" r="1905" b="1905"/>
            <wp:docPr id="2439" name="Grafik 2439" descr="Stack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StackExchan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StackExchange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700DA98" wp14:editId="06CEE019">
            <wp:extent cx="131445" cy="131445"/>
            <wp:effectExtent l="0" t="0" r="1905" b="1905"/>
            <wp:docPr id="2438" name="Grafik 2438" descr="Stack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StackOverfl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StackOverflow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977E19E" wp14:editId="17174FA1">
            <wp:extent cx="131445" cy="131445"/>
            <wp:effectExtent l="0" t="0" r="1905" b="1905"/>
            <wp:docPr id="2437" name="Grafik 2437" descr="Tumb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Tumbl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Tumblr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456962C" wp14:editId="38CC0926">
            <wp:extent cx="131445" cy="131445"/>
            <wp:effectExtent l="0" t="0" r="1905" b="1905"/>
            <wp:docPr id="2436" name="Grafik 2436" descr="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Twit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Twitter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687D7B1" wp14:editId="246A4F75">
            <wp:extent cx="131445" cy="131445"/>
            <wp:effectExtent l="0" t="0" r="1905" b="1905"/>
            <wp:docPr id="2435" name="Grafik 2435" descr="Vim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Vime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Vimeo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D771126" wp14:editId="7BD9A9E1">
            <wp:extent cx="131445" cy="131445"/>
            <wp:effectExtent l="0" t="0" r="1905" b="1905"/>
            <wp:docPr id="2434" name="Grafik 2434" descr="Web of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Web of Sci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Web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of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Science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8571D17" wp14:editId="7103DB09">
            <wp:extent cx="131445" cy="131445"/>
            <wp:effectExtent l="0" t="0" r="1905" b="1905"/>
            <wp:docPr id="2433" name="Grafik 2433" descr="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Wikipedia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BF6E6C0" wp14:editId="09FF1E9B">
            <wp:extent cx="131445" cy="131445"/>
            <wp:effectExtent l="0" t="0" r="1905" b="1905"/>
            <wp:docPr id="2432" name="Grafik 2432" descr="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Wordpre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Wordpress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B45E565" wp14:editId="637E194C">
            <wp:extent cx="131445" cy="131445"/>
            <wp:effectExtent l="0" t="0" r="1905" b="1905"/>
            <wp:docPr id="2431" name="Grafik 2431" descr="World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WorldCa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WorldCat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79D6EFE" wp14:editId="6DB8062C">
            <wp:extent cx="131445" cy="131445"/>
            <wp:effectExtent l="0" t="0" r="1905" b="1905"/>
            <wp:docPr id="2430" name="Grafik 2430" descr="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Youtube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7D1C896" wp14:editId="5608ED0B">
            <wp:extent cx="131445" cy="131445"/>
            <wp:effectExtent l="0" t="0" r="1905" b="1905"/>
            <wp:docPr id="2429" name="Grafik 2429" descr="Zen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Zenod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Zenodo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F7AB4EF" wp14:editId="117C0AEC">
            <wp:extent cx="131445" cy="131445"/>
            <wp:effectExtent l="0" t="0" r="1905" b="1905"/>
            <wp:docPr id="2428" name="Grafik 2428" descr="Zot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Zoter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Zotero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EBBA7E5" wp14:editId="6024E3D1">
            <wp:extent cx="131445" cy="131445"/>
            <wp:effectExtent l="0" t="0" r="1905" b="1905"/>
            <wp:docPr id="2427" name="Grafik 2427" descr="http://tigereye.informatik.uni-kiel.de/limesurvey/upload/templates/metrics-Vorlage/files/print_img_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tigereye.informatik.uni-kiel.de/limesurvey/upload/templates/metrics-Vorlage/files/print_img_checkbo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Other: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sz w:val="18"/>
          <w:szCs w:val="24"/>
          <w:lang w:eastAsia="de-DE"/>
        </w:rPr>
        <w:t> 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eastAsia="de-DE"/>
        </w:rPr>
      </w:pPr>
      <w:bookmarkStart w:id="19" w:name="_Toc491075835"/>
      <w:proofErr w:type="spellStart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Usage</w:t>
      </w:r>
      <w:proofErr w:type="spellEnd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of</w:t>
      </w:r>
      <w:proofErr w:type="spellEnd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 xml:space="preserve"> Web Services VI</w:t>
      </w:r>
      <w:bookmarkEnd w:id="19"/>
    </w:p>
    <w:p w:rsidR="00FD602E" w:rsidRPr="00AB1E85" w:rsidRDefault="00FD602E" w:rsidP="00FB36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20" w:name="_Toc491075836"/>
      <w:r w:rsidRPr="00AB1E85">
        <w:rPr>
          <w:rFonts w:eastAsia="Times New Roman" w:cs="Times New Roman"/>
          <w:b/>
          <w:bCs/>
          <w:sz w:val="20"/>
          <w:szCs w:val="27"/>
          <w:lang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For how many years did you use the following services at work till now?</w:t>
      </w:r>
      <w:bookmarkEnd w:id="20"/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Please choose the appropriate response for each item: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827"/>
        <w:gridCol w:w="1826"/>
        <w:gridCol w:w="1826"/>
        <w:gridCol w:w="1841"/>
      </w:tblGrid>
      <w:tr w:rsidR="00FD602E" w:rsidRPr="00AB1E85" w:rsidTr="00FD602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rPr>
                <w:rFonts w:eastAsia="Times New Roman" w:cs="Times New Roman"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sz w:val="18"/>
                <w:szCs w:val="24"/>
                <w:lang w:val="en-US" w:eastAsia="de-DE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Less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than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1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year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1-2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years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2-5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years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5+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years</w:t>
            </w:r>
            <w:proofErr w:type="spellEnd"/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Academia.edu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44AAC9" wp14:editId="1F589D0A">
                  <wp:extent cx="131445" cy="131445"/>
                  <wp:effectExtent l="0" t="0" r="1905" b="1905"/>
                  <wp:docPr id="2426" name="Grafik 24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8D4F12" wp14:editId="391F2621">
                  <wp:extent cx="131445" cy="131445"/>
                  <wp:effectExtent l="0" t="0" r="1905" b="1905"/>
                  <wp:docPr id="2425" name="Grafik 24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06897D" wp14:editId="44D587E1">
                  <wp:extent cx="131445" cy="131445"/>
                  <wp:effectExtent l="0" t="0" r="1905" b="1905"/>
                  <wp:docPr id="2424" name="Grafik 24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ECAAC29" wp14:editId="503B9089">
                  <wp:extent cx="131445" cy="131445"/>
                  <wp:effectExtent l="0" t="0" r="1905" b="1905"/>
                  <wp:docPr id="2423" name="Grafik 24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Academic Karma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24CA56" wp14:editId="567314AA">
                  <wp:extent cx="131445" cy="131445"/>
                  <wp:effectExtent l="0" t="0" r="1905" b="1905"/>
                  <wp:docPr id="2422" name="Grafik 24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ECAC48" wp14:editId="6D99F68F">
                  <wp:extent cx="131445" cy="131445"/>
                  <wp:effectExtent l="0" t="0" r="1905" b="1905"/>
                  <wp:docPr id="2421" name="Grafik 24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94B2D3" wp14:editId="519D31A0">
                  <wp:extent cx="131445" cy="131445"/>
                  <wp:effectExtent l="0" t="0" r="1905" b="1905"/>
                  <wp:docPr id="2420" name="Grafik 24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85B353" wp14:editId="223D35B8">
                  <wp:extent cx="131445" cy="131445"/>
                  <wp:effectExtent l="0" t="0" r="1905" b="1905"/>
                  <wp:docPr id="2419" name="Grafik 24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Altmetric.com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42A106" wp14:editId="14281A1B">
                  <wp:extent cx="131445" cy="131445"/>
                  <wp:effectExtent l="0" t="0" r="1905" b="1905"/>
                  <wp:docPr id="2418" name="Grafik 24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7E36C1" wp14:editId="420765C0">
                  <wp:extent cx="131445" cy="131445"/>
                  <wp:effectExtent l="0" t="0" r="1905" b="1905"/>
                  <wp:docPr id="2417" name="Grafik 24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D75636" wp14:editId="501318D4">
                  <wp:extent cx="131445" cy="131445"/>
                  <wp:effectExtent l="0" t="0" r="1905" b="1905"/>
                  <wp:docPr id="2416" name="Grafik 24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AC543C" wp14:editId="792845C1">
                  <wp:extent cx="131445" cy="131445"/>
                  <wp:effectExtent l="0" t="0" r="1905" b="1905"/>
                  <wp:docPr id="2415" name="Grafik 24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Amazon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08F3A7" wp14:editId="07780EC9">
                  <wp:extent cx="131445" cy="131445"/>
                  <wp:effectExtent l="0" t="0" r="1905" b="1905"/>
                  <wp:docPr id="2414" name="Grafik 24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DBE294" wp14:editId="45900C06">
                  <wp:extent cx="131445" cy="131445"/>
                  <wp:effectExtent l="0" t="0" r="1905" b="1905"/>
                  <wp:docPr id="2413" name="Grafik 24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22A2E3A" wp14:editId="673C3E0F">
                  <wp:extent cx="131445" cy="131445"/>
                  <wp:effectExtent l="0" t="0" r="1905" b="1905"/>
                  <wp:docPr id="2412" name="Grafik 24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D25C13C" wp14:editId="7C72D0F7">
                  <wp:extent cx="131445" cy="131445"/>
                  <wp:effectExtent l="0" t="0" r="1905" b="1905"/>
                  <wp:docPr id="2411" name="Grafik 24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Airiti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Library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C7A072" wp14:editId="146313E7">
                  <wp:extent cx="131445" cy="131445"/>
                  <wp:effectExtent l="0" t="0" r="1905" b="1905"/>
                  <wp:docPr id="2410" name="Grafik 24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FF3A45" wp14:editId="556B2921">
                  <wp:extent cx="131445" cy="131445"/>
                  <wp:effectExtent l="0" t="0" r="1905" b="1905"/>
                  <wp:docPr id="2409" name="Grafik 24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15BC72" wp14:editId="5BEB12A4">
                  <wp:extent cx="131445" cy="131445"/>
                  <wp:effectExtent l="0" t="0" r="1905" b="1905"/>
                  <wp:docPr id="2408" name="Grafik 24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370461" wp14:editId="2DAFDF2C">
                  <wp:extent cx="131445" cy="131445"/>
                  <wp:effectExtent l="0" t="0" r="1905" b="1905"/>
                  <wp:docPr id="2407" name="Grafik 24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115DF8" wp14:editId="684EDBC4">
                  <wp:extent cx="131445" cy="131445"/>
                  <wp:effectExtent l="0" t="0" r="1905" b="1905"/>
                  <wp:docPr id="2406" name="Grafik 24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51E4E4" wp14:editId="44C6CDE1">
                  <wp:extent cx="131445" cy="131445"/>
                  <wp:effectExtent l="0" t="0" r="1905" b="1905"/>
                  <wp:docPr id="2405" name="Grafik 24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D4FC6B" wp14:editId="1AE459E2">
                  <wp:extent cx="131445" cy="131445"/>
                  <wp:effectExtent l="0" t="0" r="1905" b="1905"/>
                  <wp:docPr id="2404" name="Grafik 24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558F1BE" wp14:editId="003EDA2C">
                  <wp:extent cx="131445" cy="131445"/>
                  <wp:effectExtent l="0" t="0" r="1905" b="1905"/>
                  <wp:docPr id="2403" name="Grafik 24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bioRxiv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447CCA" wp14:editId="0C740AB5">
                  <wp:extent cx="131445" cy="131445"/>
                  <wp:effectExtent l="0" t="0" r="1905" b="1905"/>
                  <wp:docPr id="2402" name="Grafik 24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CB81E1" wp14:editId="4C426A47">
                  <wp:extent cx="131445" cy="131445"/>
                  <wp:effectExtent l="0" t="0" r="1905" b="1905"/>
                  <wp:docPr id="2401" name="Grafik 24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F408DA" wp14:editId="6F044B9D">
                  <wp:extent cx="131445" cy="131445"/>
                  <wp:effectExtent l="0" t="0" r="1905" b="1905"/>
                  <wp:docPr id="2400" name="Grafik 24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D5BDA0" wp14:editId="2CD852B5">
                  <wp:extent cx="131445" cy="131445"/>
                  <wp:effectExtent l="0" t="0" r="1905" b="1905"/>
                  <wp:docPr id="2399" name="Grafik 23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bit.ly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1E9AA59" wp14:editId="7C38BB78">
                  <wp:extent cx="131445" cy="131445"/>
                  <wp:effectExtent l="0" t="0" r="1905" b="1905"/>
                  <wp:docPr id="2398" name="Grafik 23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7CF211" wp14:editId="7F5F5029">
                  <wp:extent cx="131445" cy="131445"/>
                  <wp:effectExtent l="0" t="0" r="1905" b="1905"/>
                  <wp:docPr id="2397" name="Grafik 23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933ADF" wp14:editId="594627CB">
                  <wp:extent cx="131445" cy="131445"/>
                  <wp:effectExtent l="0" t="0" r="1905" b="1905"/>
                  <wp:docPr id="2396" name="Grafik 23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718C15" wp14:editId="6617ECB3">
                  <wp:extent cx="131445" cy="131445"/>
                  <wp:effectExtent l="0" t="0" r="1905" b="1905"/>
                  <wp:docPr id="2395" name="Grafik 23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BitBucket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EE07E99" wp14:editId="456578D1">
                  <wp:extent cx="131445" cy="131445"/>
                  <wp:effectExtent l="0" t="0" r="1905" b="1905"/>
                  <wp:docPr id="2394" name="Grafik 23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0D8BD78" wp14:editId="75E992BC">
                  <wp:extent cx="131445" cy="131445"/>
                  <wp:effectExtent l="0" t="0" r="1905" b="1905"/>
                  <wp:docPr id="2393" name="Grafik 23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CAF36F4" wp14:editId="08DBDD79">
                  <wp:extent cx="131445" cy="131445"/>
                  <wp:effectExtent l="0" t="0" r="1905" b="1905"/>
                  <wp:docPr id="2392" name="Grafik 23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5CC3296" wp14:editId="35BD9735">
                  <wp:extent cx="131445" cy="131445"/>
                  <wp:effectExtent l="0" t="0" r="1905" b="1905"/>
                  <wp:docPr id="2391" name="Grafik 23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Browzine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55EA9B1" wp14:editId="5BA0B22E">
                  <wp:extent cx="131445" cy="131445"/>
                  <wp:effectExtent l="0" t="0" r="1905" b="1905"/>
                  <wp:docPr id="2390" name="Grafik 23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EE08878" wp14:editId="46E043CD">
                  <wp:extent cx="131445" cy="131445"/>
                  <wp:effectExtent l="0" t="0" r="1905" b="1905"/>
                  <wp:docPr id="2389" name="Grafik 23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95F201" wp14:editId="2771E4BC">
                  <wp:extent cx="131445" cy="131445"/>
                  <wp:effectExtent l="0" t="0" r="1905" b="1905"/>
                  <wp:docPr id="2388" name="Grafik 23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60C801" wp14:editId="36E5A1AF">
                  <wp:extent cx="131445" cy="131445"/>
                  <wp:effectExtent l="0" t="0" r="1905" b="1905"/>
                  <wp:docPr id="2387" name="Grafik 23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CABI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788FD1" wp14:editId="06320538">
                  <wp:extent cx="131445" cy="131445"/>
                  <wp:effectExtent l="0" t="0" r="1905" b="1905"/>
                  <wp:docPr id="2386" name="Grafik 23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FEE2FA" wp14:editId="18565C0D">
                  <wp:extent cx="131445" cy="131445"/>
                  <wp:effectExtent l="0" t="0" r="1905" b="1905"/>
                  <wp:docPr id="2385" name="Grafik 23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162049" wp14:editId="1FE167E3">
                  <wp:extent cx="131445" cy="131445"/>
                  <wp:effectExtent l="0" t="0" r="1905" b="1905"/>
                  <wp:docPr id="2384" name="Grafik 23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5B415D" wp14:editId="38E754B8">
                  <wp:extent cx="131445" cy="131445"/>
                  <wp:effectExtent l="0" t="0" r="1905" b="1905"/>
                  <wp:docPr id="2383" name="Grafik 23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Citavi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DA9D8B5" wp14:editId="17EB64A2">
                  <wp:extent cx="131445" cy="131445"/>
                  <wp:effectExtent l="0" t="0" r="1905" b="1905"/>
                  <wp:docPr id="2382" name="Grafik 23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805C44" wp14:editId="23606623">
                  <wp:extent cx="131445" cy="131445"/>
                  <wp:effectExtent l="0" t="0" r="1905" b="1905"/>
                  <wp:docPr id="2381" name="Grafik 23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3B007E" wp14:editId="268EA8F5">
                  <wp:extent cx="131445" cy="131445"/>
                  <wp:effectExtent l="0" t="0" r="1905" b="1905"/>
                  <wp:docPr id="2380" name="Grafik 23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F487E9" wp14:editId="450EC55E">
                  <wp:extent cx="131445" cy="131445"/>
                  <wp:effectExtent l="0" t="0" r="1905" b="1905"/>
                  <wp:docPr id="2379" name="Grafik 23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CitEc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B68B2D" wp14:editId="100629FF">
                  <wp:extent cx="131445" cy="131445"/>
                  <wp:effectExtent l="0" t="0" r="1905" b="1905"/>
                  <wp:docPr id="2378" name="Grafik 23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85DDA6" wp14:editId="4595041E">
                  <wp:extent cx="131445" cy="131445"/>
                  <wp:effectExtent l="0" t="0" r="1905" b="1905"/>
                  <wp:docPr id="2377" name="Grafik 23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CBD270" wp14:editId="2654B681">
                  <wp:extent cx="131445" cy="131445"/>
                  <wp:effectExtent l="0" t="0" r="1905" b="1905"/>
                  <wp:docPr id="2376" name="Grafik 23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EA45F6" wp14:editId="288ABE34">
                  <wp:extent cx="131445" cy="131445"/>
                  <wp:effectExtent l="0" t="0" r="1905" b="1905"/>
                  <wp:docPr id="2375" name="Grafik 23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CiteULike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AFAC30" wp14:editId="076DA716">
                  <wp:extent cx="131445" cy="131445"/>
                  <wp:effectExtent l="0" t="0" r="1905" b="1905"/>
                  <wp:docPr id="2374" name="Grafik 23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AFB99B" wp14:editId="34703525">
                  <wp:extent cx="131445" cy="131445"/>
                  <wp:effectExtent l="0" t="0" r="1905" b="1905"/>
                  <wp:docPr id="2373" name="Grafik 23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B38B02" wp14:editId="35E898E7">
                  <wp:extent cx="131445" cy="131445"/>
                  <wp:effectExtent l="0" t="0" r="1905" b="1905"/>
                  <wp:docPr id="2372" name="Grafik 23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3EB334" wp14:editId="7B6DB132">
                  <wp:extent cx="131445" cy="131445"/>
                  <wp:effectExtent l="0" t="0" r="1905" b="1905"/>
                  <wp:docPr id="2371" name="Grafik 23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Copernicus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33CD2A" wp14:editId="7052A3CA">
                  <wp:extent cx="131445" cy="131445"/>
                  <wp:effectExtent l="0" t="0" r="1905" b="1905"/>
                  <wp:docPr id="2370" name="Grafik 23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626CED" wp14:editId="33F99332">
                  <wp:extent cx="131445" cy="131445"/>
                  <wp:effectExtent l="0" t="0" r="1905" b="1905"/>
                  <wp:docPr id="2369" name="Grafik 23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890A981" wp14:editId="30C36027">
                  <wp:extent cx="131445" cy="131445"/>
                  <wp:effectExtent l="0" t="0" r="1905" b="1905"/>
                  <wp:docPr id="2368" name="Grafik 23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24C8B0A" wp14:editId="5D7ED46D">
                  <wp:extent cx="131445" cy="131445"/>
                  <wp:effectExtent l="0" t="0" r="1905" b="1905"/>
                  <wp:docPr id="2367" name="Grafik 23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Crossref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5A8329C" wp14:editId="00AA82C9">
                  <wp:extent cx="131445" cy="131445"/>
                  <wp:effectExtent l="0" t="0" r="1905" b="1905"/>
                  <wp:docPr id="2366" name="Grafik 23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8681304" wp14:editId="3BAE4A8F">
                  <wp:extent cx="131445" cy="131445"/>
                  <wp:effectExtent l="0" t="0" r="1905" b="1905"/>
                  <wp:docPr id="2365" name="Grafik 23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86F2794" wp14:editId="4B4E2FE8">
                  <wp:extent cx="131445" cy="131445"/>
                  <wp:effectExtent l="0" t="0" r="1905" b="1905"/>
                  <wp:docPr id="2364" name="Grafik 23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90BAA4" wp14:editId="7854D382">
                  <wp:extent cx="131445" cy="131445"/>
                  <wp:effectExtent l="0" t="0" r="1905" b="1905"/>
                  <wp:docPr id="2363" name="Grafik 23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DataBank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430953" wp14:editId="4BC9B2F5">
                  <wp:extent cx="131445" cy="131445"/>
                  <wp:effectExtent l="0" t="0" r="1905" b="1905"/>
                  <wp:docPr id="2362" name="Grafik 23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E339DF" wp14:editId="0F2FE3D3">
                  <wp:extent cx="131445" cy="131445"/>
                  <wp:effectExtent l="0" t="0" r="1905" b="1905"/>
                  <wp:docPr id="2361" name="Grafik 23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43D7E4" wp14:editId="34BE0F2F">
                  <wp:extent cx="131445" cy="131445"/>
                  <wp:effectExtent l="0" t="0" r="1905" b="1905"/>
                  <wp:docPr id="2360" name="Grafik 23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59513E" wp14:editId="4F8EA930">
                  <wp:extent cx="131445" cy="131445"/>
                  <wp:effectExtent l="0" t="0" r="1905" b="1905"/>
                  <wp:docPr id="2359" name="Grafik 23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DataCite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FD8568" wp14:editId="4EF3C0FF">
                  <wp:extent cx="131445" cy="131445"/>
                  <wp:effectExtent l="0" t="0" r="1905" b="1905"/>
                  <wp:docPr id="2358" name="Grafik 23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3FC4C9" wp14:editId="416D3E2B">
                  <wp:extent cx="131445" cy="131445"/>
                  <wp:effectExtent l="0" t="0" r="1905" b="1905"/>
                  <wp:docPr id="2357" name="Grafik 23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F6C7B9" wp14:editId="1458BE5B">
                  <wp:extent cx="131445" cy="131445"/>
                  <wp:effectExtent l="0" t="0" r="1905" b="1905"/>
                  <wp:docPr id="2356" name="Grafik 23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B8B5ABD" wp14:editId="1C24C88C">
                  <wp:extent cx="131445" cy="131445"/>
                  <wp:effectExtent l="0" t="0" r="1905" b="1905"/>
                  <wp:docPr id="2355" name="Grafik 23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Dataverse Network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A2E6C10" wp14:editId="71F48D68">
                  <wp:extent cx="131445" cy="131445"/>
                  <wp:effectExtent l="0" t="0" r="1905" b="1905"/>
                  <wp:docPr id="2354" name="Grafik 23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DE1C8B0" wp14:editId="69DCF628">
                  <wp:extent cx="131445" cy="131445"/>
                  <wp:effectExtent l="0" t="0" r="1905" b="1905"/>
                  <wp:docPr id="2353" name="Grafik 23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DC3DC9" wp14:editId="083B3F62">
                  <wp:extent cx="131445" cy="131445"/>
                  <wp:effectExtent l="0" t="0" r="1905" b="1905"/>
                  <wp:docPr id="2352" name="Grafik 23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FB53A3" wp14:editId="3BC48788">
                  <wp:extent cx="131445" cy="131445"/>
                  <wp:effectExtent l="0" t="0" r="1905" b="1905"/>
                  <wp:docPr id="2351" name="Grafik 23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DDI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9034C9" wp14:editId="2045EEB2">
                  <wp:extent cx="131445" cy="131445"/>
                  <wp:effectExtent l="0" t="0" r="1905" b="1905"/>
                  <wp:docPr id="2350" name="Grafik 23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E2D6E4" wp14:editId="5A5AB375">
                  <wp:extent cx="131445" cy="131445"/>
                  <wp:effectExtent l="0" t="0" r="1905" b="1905"/>
                  <wp:docPr id="2349" name="Grafik 23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A3660B" wp14:editId="6B8EAC54">
                  <wp:extent cx="131445" cy="131445"/>
                  <wp:effectExtent l="0" t="0" r="1905" b="1905"/>
                  <wp:docPr id="2348" name="Grafik 23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7607C7" wp14:editId="5A154179">
                  <wp:extent cx="131445" cy="131445"/>
                  <wp:effectExtent l="0" t="0" r="1905" b="1905"/>
                  <wp:docPr id="2347" name="Grafik 23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Delicious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7D932C" wp14:editId="7884057A">
                  <wp:extent cx="131445" cy="131445"/>
                  <wp:effectExtent l="0" t="0" r="1905" b="1905"/>
                  <wp:docPr id="2346" name="Grafik 23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D31B51" wp14:editId="6CCBF852">
                  <wp:extent cx="131445" cy="131445"/>
                  <wp:effectExtent l="0" t="0" r="1905" b="1905"/>
                  <wp:docPr id="2345" name="Grafik 23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025267" wp14:editId="3C2039EC">
                  <wp:extent cx="131445" cy="131445"/>
                  <wp:effectExtent l="0" t="0" r="1905" b="1905"/>
                  <wp:docPr id="2344" name="Grafik 23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5AD9EB" wp14:editId="2766D547">
                  <wp:extent cx="131445" cy="131445"/>
                  <wp:effectExtent l="0" t="0" r="1905" b="1905"/>
                  <wp:docPr id="2343" name="Grafik 23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DOAJ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10D485" wp14:editId="33B5AFFC">
                  <wp:extent cx="131445" cy="131445"/>
                  <wp:effectExtent l="0" t="0" r="1905" b="1905"/>
                  <wp:docPr id="2342" name="Grafik 23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2D1CD4" wp14:editId="49B7D964">
                  <wp:extent cx="131445" cy="131445"/>
                  <wp:effectExtent l="0" t="0" r="1905" b="1905"/>
                  <wp:docPr id="2341" name="Grafik 23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1BAC25" wp14:editId="19A7C09D">
                  <wp:extent cx="131445" cy="131445"/>
                  <wp:effectExtent l="0" t="0" r="1905" b="1905"/>
                  <wp:docPr id="2340" name="Grafik 23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951137" wp14:editId="18C23E14">
                  <wp:extent cx="131445" cy="131445"/>
                  <wp:effectExtent l="0" t="0" r="1905" b="1905"/>
                  <wp:docPr id="2339" name="Grafik 23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DRYAD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D44999" wp14:editId="61186598">
                  <wp:extent cx="131445" cy="131445"/>
                  <wp:effectExtent l="0" t="0" r="1905" b="1905"/>
                  <wp:docPr id="2338" name="Grafik 23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FE7186" wp14:editId="5F5624CD">
                  <wp:extent cx="131445" cy="131445"/>
                  <wp:effectExtent l="0" t="0" r="1905" b="1905"/>
                  <wp:docPr id="2337" name="Grafik 23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CEC7BC" wp14:editId="45D1230E">
                  <wp:extent cx="131445" cy="131445"/>
                  <wp:effectExtent l="0" t="0" r="1905" b="1905"/>
                  <wp:docPr id="2336" name="Grafik 23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33AACED" wp14:editId="7D08B598">
                  <wp:extent cx="131445" cy="131445"/>
                  <wp:effectExtent l="0" t="0" r="1905" b="1905"/>
                  <wp:docPr id="2335" name="Grafik 23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22B7C95" wp14:editId="69575457">
                  <wp:extent cx="131445" cy="131445"/>
                  <wp:effectExtent l="0" t="0" r="1905" b="1905"/>
                  <wp:docPr id="2334" name="Grafik 23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64B833E" wp14:editId="29F6C21C">
                  <wp:extent cx="131445" cy="131445"/>
                  <wp:effectExtent l="0" t="0" r="1905" b="1905"/>
                  <wp:docPr id="2333" name="Grafik 23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8164D0" wp14:editId="51058C0D">
                  <wp:extent cx="131445" cy="131445"/>
                  <wp:effectExtent l="0" t="0" r="1905" b="1905"/>
                  <wp:docPr id="2332" name="Grafik 23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DABEBD" wp14:editId="4ED447B4">
                  <wp:extent cx="131445" cy="131445"/>
                  <wp:effectExtent l="0" t="0" r="1905" b="1905"/>
                  <wp:docPr id="2331" name="Grafik 23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EBSCO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CFA593" wp14:editId="790FC26E">
                  <wp:extent cx="131445" cy="131445"/>
                  <wp:effectExtent l="0" t="0" r="1905" b="1905"/>
                  <wp:docPr id="2330" name="Grafik 23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A2E17B" wp14:editId="3FB11EB3">
                  <wp:extent cx="131445" cy="131445"/>
                  <wp:effectExtent l="0" t="0" r="1905" b="1905"/>
                  <wp:docPr id="2329" name="Grafik 23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8F38BFA" wp14:editId="024DAC39">
                  <wp:extent cx="131445" cy="131445"/>
                  <wp:effectExtent l="0" t="0" r="1905" b="1905"/>
                  <wp:docPr id="2328" name="Grafik 23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D4B53C" wp14:editId="1339B749">
                  <wp:extent cx="131445" cy="131445"/>
                  <wp:effectExtent l="0" t="0" r="1905" b="1905"/>
                  <wp:docPr id="2327" name="Grafik 23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EconBiz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83938EC" wp14:editId="36498190">
                  <wp:extent cx="131445" cy="131445"/>
                  <wp:effectExtent l="0" t="0" r="1905" b="1905"/>
                  <wp:docPr id="2326" name="Grafik 23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FC4442" wp14:editId="34D374BD">
                  <wp:extent cx="131445" cy="131445"/>
                  <wp:effectExtent l="0" t="0" r="1905" b="1905"/>
                  <wp:docPr id="2325" name="Grafik 23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324B8E" wp14:editId="378958B5">
                  <wp:extent cx="131445" cy="131445"/>
                  <wp:effectExtent l="0" t="0" r="1905" b="1905"/>
                  <wp:docPr id="2324" name="Grafik 23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B1CF497" wp14:editId="10E020B9">
                  <wp:extent cx="131445" cy="131445"/>
                  <wp:effectExtent l="0" t="0" r="1905" b="1905"/>
                  <wp:docPr id="2323" name="Grafik 23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EconStor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15400D9" wp14:editId="0EB13BAF">
                  <wp:extent cx="131445" cy="131445"/>
                  <wp:effectExtent l="0" t="0" r="1905" b="1905"/>
                  <wp:docPr id="2322" name="Grafik 23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4B5A8E" wp14:editId="25DDBE7C">
                  <wp:extent cx="131445" cy="131445"/>
                  <wp:effectExtent l="0" t="0" r="1905" b="1905"/>
                  <wp:docPr id="2321" name="Grafik 23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E16274" wp14:editId="4F8AD9F3">
                  <wp:extent cx="131445" cy="131445"/>
                  <wp:effectExtent l="0" t="0" r="1905" b="1905"/>
                  <wp:docPr id="2320" name="Grafik 23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CD82901" wp14:editId="2BA9CA28">
                  <wp:extent cx="131445" cy="131445"/>
                  <wp:effectExtent l="0" t="0" r="1905" b="1905"/>
                  <wp:docPr id="2319" name="Grafik 23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ePrints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BBD1C40" wp14:editId="10F1942D">
                  <wp:extent cx="131445" cy="131445"/>
                  <wp:effectExtent l="0" t="0" r="1905" b="1905"/>
                  <wp:docPr id="2318" name="Grafik 23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CE3C6B" wp14:editId="68F0A5F1">
                  <wp:extent cx="131445" cy="131445"/>
                  <wp:effectExtent l="0" t="0" r="1905" b="1905"/>
                  <wp:docPr id="2317" name="Grafik 23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1AFCEB" wp14:editId="6D65B290">
                  <wp:extent cx="131445" cy="131445"/>
                  <wp:effectExtent l="0" t="0" r="1905" b="1905"/>
                  <wp:docPr id="2316" name="Grafik 23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1802D6E" wp14:editId="5D5BBD2F">
                  <wp:extent cx="131445" cy="131445"/>
                  <wp:effectExtent l="0" t="0" r="1905" b="1905"/>
                  <wp:docPr id="2315" name="Grafik 23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F1000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75A764" wp14:editId="73A36FB5">
                  <wp:extent cx="131445" cy="131445"/>
                  <wp:effectExtent l="0" t="0" r="1905" b="1905"/>
                  <wp:docPr id="2314" name="Grafik 23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0015E6D" wp14:editId="2F905630">
                  <wp:extent cx="131445" cy="131445"/>
                  <wp:effectExtent l="0" t="0" r="1905" b="1905"/>
                  <wp:docPr id="2313" name="Grafik 23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473A11" wp14:editId="7A8B74B7">
                  <wp:extent cx="131445" cy="131445"/>
                  <wp:effectExtent l="0" t="0" r="1905" b="1905"/>
                  <wp:docPr id="2312" name="Grafik 23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0988D1" wp14:editId="2FD288D4">
                  <wp:extent cx="131445" cy="131445"/>
                  <wp:effectExtent l="0" t="0" r="1905" b="1905"/>
                  <wp:docPr id="2311" name="Grafik 23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Facebook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D7EAC2" wp14:editId="0855E1BB">
                  <wp:extent cx="131445" cy="131445"/>
                  <wp:effectExtent l="0" t="0" r="1905" b="1905"/>
                  <wp:docPr id="2310" name="Grafik 23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C180D3" wp14:editId="5777F9D7">
                  <wp:extent cx="131445" cy="131445"/>
                  <wp:effectExtent l="0" t="0" r="1905" b="1905"/>
                  <wp:docPr id="2309" name="Grafik 23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B8891E" wp14:editId="32711FD6">
                  <wp:extent cx="131445" cy="131445"/>
                  <wp:effectExtent l="0" t="0" r="1905" b="1905"/>
                  <wp:docPr id="2308" name="Grafik 23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DF29B6" wp14:editId="64500434">
                  <wp:extent cx="131445" cy="131445"/>
                  <wp:effectExtent l="0" t="0" r="1905" b="1905"/>
                  <wp:docPr id="2307" name="Grafik 23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FameLab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BE3DF7" wp14:editId="595C2F54">
                  <wp:extent cx="131445" cy="131445"/>
                  <wp:effectExtent l="0" t="0" r="1905" b="1905"/>
                  <wp:docPr id="2306" name="Grafik 23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909A6F" wp14:editId="068163E7">
                  <wp:extent cx="131445" cy="131445"/>
                  <wp:effectExtent l="0" t="0" r="1905" b="1905"/>
                  <wp:docPr id="2305" name="Grafik 23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CE244A6" wp14:editId="7F7062D3">
                  <wp:extent cx="131445" cy="131445"/>
                  <wp:effectExtent l="0" t="0" r="1905" b="1905"/>
                  <wp:docPr id="2304" name="Grafik 23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8C46A5" wp14:editId="417EE382">
                  <wp:extent cx="131445" cy="131445"/>
                  <wp:effectExtent l="0" t="0" r="1905" b="1905"/>
                  <wp:docPr id="2303" name="Grafik 23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FigShare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EADB94" wp14:editId="3BF67F14">
                  <wp:extent cx="131445" cy="131445"/>
                  <wp:effectExtent l="0" t="0" r="1905" b="1905"/>
                  <wp:docPr id="2302" name="Grafik 23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75F296" wp14:editId="19E859E8">
                  <wp:extent cx="131445" cy="131445"/>
                  <wp:effectExtent l="0" t="0" r="1905" b="1905"/>
                  <wp:docPr id="2301" name="Grafik 23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1CDE50A" wp14:editId="52D8563F">
                  <wp:extent cx="131445" cy="131445"/>
                  <wp:effectExtent l="0" t="0" r="1905" b="1905"/>
                  <wp:docPr id="2300" name="Grafik 23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0718FC5" wp14:editId="2FA56417">
                  <wp:extent cx="131445" cy="131445"/>
                  <wp:effectExtent l="0" t="0" r="1905" b="1905"/>
                  <wp:docPr id="2299" name="Grafik 22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FD92EE" wp14:editId="78FAA6B9">
                  <wp:extent cx="131445" cy="131445"/>
                  <wp:effectExtent l="0" t="0" r="1905" b="1905"/>
                  <wp:docPr id="2298" name="Grafik 22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2DB078F" wp14:editId="67BDD8A1">
                  <wp:extent cx="131445" cy="131445"/>
                  <wp:effectExtent l="0" t="0" r="1905" b="1905"/>
                  <wp:docPr id="2297" name="Grafik 22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2C96F7" wp14:editId="3EA872F3">
                  <wp:extent cx="131445" cy="131445"/>
                  <wp:effectExtent l="0" t="0" r="1905" b="1905"/>
                  <wp:docPr id="2296" name="Grafik 22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F4E996F" wp14:editId="65612A43">
                  <wp:extent cx="131445" cy="131445"/>
                  <wp:effectExtent l="0" t="0" r="1905" b="1905"/>
                  <wp:docPr id="2295" name="Grafik 22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Goodreads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9F3E9B" wp14:editId="07319A3A">
                  <wp:extent cx="131445" cy="131445"/>
                  <wp:effectExtent l="0" t="0" r="1905" b="1905"/>
                  <wp:docPr id="2294" name="Grafik 22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F6555A" wp14:editId="49350C9A">
                  <wp:extent cx="131445" cy="131445"/>
                  <wp:effectExtent l="0" t="0" r="1905" b="1905"/>
                  <wp:docPr id="2293" name="Grafik 22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313E8C" wp14:editId="63394917">
                  <wp:extent cx="131445" cy="131445"/>
                  <wp:effectExtent l="0" t="0" r="1905" b="1905"/>
                  <wp:docPr id="2292" name="Grafik 22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B5D518" wp14:editId="05BCB61D">
                  <wp:extent cx="131445" cy="131445"/>
                  <wp:effectExtent l="0" t="0" r="1905" b="1905"/>
                  <wp:docPr id="2291" name="Grafik 22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Google Scholar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A33972" wp14:editId="17DFAC20">
                  <wp:extent cx="131445" cy="131445"/>
                  <wp:effectExtent l="0" t="0" r="1905" b="1905"/>
                  <wp:docPr id="2290" name="Grafik 22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DAF5B4" wp14:editId="3D10EF6E">
                  <wp:extent cx="131445" cy="131445"/>
                  <wp:effectExtent l="0" t="0" r="1905" b="1905"/>
                  <wp:docPr id="2289" name="Grafik 22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DBE1E29" wp14:editId="1197E483">
                  <wp:extent cx="131445" cy="131445"/>
                  <wp:effectExtent l="0" t="0" r="1905" b="1905"/>
                  <wp:docPr id="2288" name="Grafik 22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26325C" wp14:editId="5366B2CF">
                  <wp:extent cx="131445" cy="131445"/>
                  <wp:effectExtent l="0" t="0" r="1905" b="1905"/>
                  <wp:docPr id="2287" name="Grafik 22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Google+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E6A2AA" wp14:editId="1BFB2A14">
                  <wp:extent cx="131445" cy="131445"/>
                  <wp:effectExtent l="0" t="0" r="1905" b="1905"/>
                  <wp:docPr id="2286" name="Grafik 22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D89FE56" wp14:editId="01EEDE25">
                  <wp:extent cx="131445" cy="131445"/>
                  <wp:effectExtent l="0" t="0" r="1905" b="1905"/>
                  <wp:docPr id="2285" name="Grafik 22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CCEE0F" wp14:editId="27D58D45">
                  <wp:extent cx="131445" cy="131445"/>
                  <wp:effectExtent l="0" t="0" r="1905" b="1905"/>
                  <wp:docPr id="2284" name="Grafik 22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99560D" wp14:editId="0386FD3A">
                  <wp:extent cx="131445" cy="131445"/>
                  <wp:effectExtent l="0" t="0" r="1905" b="1905"/>
                  <wp:docPr id="2283" name="Grafik 22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Harzing’s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Publish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or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Perish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AD5F00" wp14:editId="52228766">
                  <wp:extent cx="131445" cy="131445"/>
                  <wp:effectExtent l="0" t="0" r="1905" b="1905"/>
                  <wp:docPr id="2282" name="Grafik 22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B12C66" wp14:editId="5500FE73">
                  <wp:extent cx="131445" cy="131445"/>
                  <wp:effectExtent l="0" t="0" r="1905" b="1905"/>
                  <wp:docPr id="2281" name="Grafik 22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2E60DD" wp14:editId="6846C504">
                  <wp:extent cx="131445" cy="131445"/>
                  <wp:effectExtent l="0" t="0" r="1905" b="1905"/>
                  <wp:docPr id="2280" name="Grafik 22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011645" wp14:editId="0AC063E2">
                  <wp:extent cx="131445" cy="131445"/>
                  <wp:effectExtent l="0" t="0" r="1905" b="1905"/>
                  <wp:docPr id="2279" name="Grafik 22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ICPSR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C49086" wp14:editId="3CE919BB">
                  <wp:extent cx="131445" cy="131445"/>
                  <wp:effectExtent l="0" t="0" r="1905" b="1905"/>
                  <wp:docPr id="2278" name="Grafik 22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58CE57C" wp14:editId="194CBBFD">
                  <wp:extent cx="131445" cy="131445"/>
                  <wp:effectExtent l="0" t="0" r="1905" b="1905"/>
                  <wp:docPr id="2277" name="Grafik 22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D488A4" wp14:editId="078ACA1B">
                  <wp:extent cx="131445" cy="131445"/>
                  <wp:effectExtent l="0" t="0" r="1905" b="1905"/>
                  <wp:docPr id="2276" name="Grafik 22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2782F12" wp14:editId="07B2A766">
                  <wp:extent cx="131445" cy="131445"/>
                  <wp:effectExtent l="0" t="0" r="1905" b="1905"/>
                  <wp:docPr id="2275" name="Grafik 22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ImpactStory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CCB012" wp14:editId="268B8F56">
                  <wp:extent cx="131445" cy="131445"/>
                  <wp:effectExtent l="0" t="0" r="1905" b="1905"/>
                  <wp:docPr id="2274" name="Grafik 22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06A631" wp14:editId="4122785F">
                  <wp:extent cx="131445" cy="131445"/>
                  <wp:effectExtent l="0" t="0" r="1905" b="1905"/>
                  <wp:docPr id="2273" name="Grafik 22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70B4CB" wp14:editId="18D4B93F">
                  <wp:extent cx="131445" cy="131445"/>
                  <wp:effectExtent l="0" t="0" r="1905" b="1905"/>
                  <wp:docPr id="2272" name="Grafik 22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D37623" wp14:editId="5267E4CC">
                  <wp:extent cx="131445" cy="131445"/>
                  <wp:effectExtent l="0" t="0" r="1905" b="1905"/>
                  <wp:docPr id="2271" name="Grafik 22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JCR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C135E8" wp14:editId="6D3DF047">
                  <wp:extent cx="131445" cy="131445"/>
                  <wp:effectExtent l="0" t="0" r="1905" b="1905"/>
                  <wp:docPr id="2270" name="Grafik 22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37BC51" wp14:editId="01405841">
                  <wp:extent cx="131445" cy="131445"/>
                  <wp:effectExtent l="0" t="0" r="1905" b="1905"/>
                  <wp:docPr id="2269" name="Grafik 22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C866D96" wp14:editId="6C26E144">
                  <wp:extent cx="131445" cy="131445"/>
                  <wp:effectExtent l="0" t="0" r="1905" b="1905"/>
                  <wp:docPr id="2268" name="Grafik 22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9CE7E0" wp14:editId="60784953">
                  <wp:extent cx="131445" cy="131445"/>
                  <wp:effectExtent l="0" t="0" r="1905" b="1905"/>
                  <wp:docPr id="2267" name="Grafik 22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Journalysis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1A1E3E7" wp14:editId="3AB0B3DD">
                  <wp:extent cx="131445" cy="131445"/>
                  <wp:effectExtent l="0" t="0" r="1905" b="1905"/>
                  <wp:docPr id="2266" name="Grafik 22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F0FFCD" wp14:editId="63922A98">
                  <wp:extent cx="131445" cy="131445"/>
                  <wp:effectExtent l="0" t="0" r="1905" b="1905"/>
                  <wp:docPr id="2265" name="Grafik 22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79023A" wp14:editId="32575253">
                  <wp:extent cx="131445" cy="131445"/>
                  <wp:effectExtent l="0" t="0" r="1905" b="1905"/>
                  <wp:docPr id="2264" name="Grafik 22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FDF92A" wp14:editId="5C4CB73E">
                  <wp:extent cx="131445" cy="131445"/>
                  <wp:effectExtent l="0" t="0" r="1905" b="1905"/>
                  <wp:docPr id="2263" name="Grafik 22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JSTOR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1EB073" wp14:editId="6263E6F8">
                  <wp:extent cx="131445" cy="131445"/>
                  <wp:effectExtent l="0" t="0" r="1905" b="1905"/>
                  <wp:docPr id="2262" name="Grafik 22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A0A4F7" wp14:editId="06E56EA7">
                  <wp:extent cx="131445" cy="131445"/>
                  <wp:effectExtent l="0" t="0" r="1905" b="1905"/>
                  <wp:docPr id="2261" name="Grafik 22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D2A4C2" wp14:editId="6E0760C5">
                  <wp:extent cx="131445" cy="131445"/>
                  <wp:effectExtent l="0" t="0" r="1905" b="1905"/>
                  <wp:docPr id="2260" name="Grafik 22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C184B8C" wp14:editId="3B16F594">
                  <wp:extent cx="131445" cy="131445"/>
                  <wp:effectExtent l="0" t="0" r="1905" b="1905"/>
                  <wp:docPr id="2259" name="Grafik 22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Kudos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D7FFAF" wp14:editId="4B78E35F">
                  <wp:extent cx="131445" cy="131445"/>
                  <wp:effectExtent l="0" t="0" r="1905" b="1905"/>
                  <wp:docPr id="2258" name="Grafik 22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B784A8" wp14:editId="5669165E">
                  <wp:extent cx="131445" cy="131445"/>
                  <wp:effectExtent l="0" t="0" r="1905" b="1905"/>
                  <wp:docPr id="2257" name="Grafik 22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8BFF39" wp14:editId="4DCAF6D6">
                  <wp:extent cx="131445" cy="131445"/>
                  <wp:effectExtent l="0" t="0" r="1905" b="1905"/>
                  <wp:docPr id="2256" name="Grafik 22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6C545E" wp14:editId="1CED982E">
                  <wp:extent cx="131445" cy="131445"/>
                  <wp:effectExtent l="0" t="0" r="1905" b="1905"/>
                  <wp:docPr id="2255" name="Grafik 22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LibraryThing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F3E41E" wp14:editId="648330B5">
                  <wp:extent cx="131445" cy="131445"/>
                  <wp:effectExtent l="0" t="0" r="1905" b="1905"/>
                  <wp:docPr id="2254" name="Grafik 22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F0797B" wp14:editId="7F712278">
                  <wp:extent cx="131445" cy="131445"/>
                  <wp:effectExtent l="0" t="0" r="1905" b="1905"/>
                  <wp:docPr id="2253" name="Grafik 22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445E0A" wp14:editId="03D876A2">
                  <wp:extent cx="131445" cy="131445"/>
                  <wp:effectExtent l="0" t="0" r="1905" b="1905"/>
                  <wp:docPr id="2252" name="Grafik 22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4BE5E4" wp14:editId="54BF28C7">
                  <wp:extent cx="131445" cy="131445"/>
                  <wp:effectExtent l="0" t="0" r="1905" b="1905"/>
                  <wp:docPr id="2251" name="Grafik 22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Limn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8C4909" wp14:editId="54DAC9F1">
                  <wp:extent cx="131445" cy="131445"/>
                  <wp:effectExtent l="0" t="0" r="1905" b="1905"/>
                  <wp:docPr id="2250" name="Grafik 22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81FD10" wp14:editId="5DD638D6">
                  <wp:extent cx="131445" cy="131445"/>
                  <wp:effectExtent l="0" t="0" r="1905" b="1905"/>
                  <wp:docPr id="2249" name="Grafik 22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4F4467" wp14:editId="42001B61">
                  <wp:extent cx="131445" cy="131445"/>
                  <wp:effectExtent l="0" t="0" r="1905" b="1905"/>
                  <wp:docPr id="2248" name="Grafik 22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272ABD" wp14:editId="0E9F479D">
                  <wp:extent cx="131445" cy="131445"/>
                  <wp:effectExtent l="0" t="0" r="1905" b="1905"/>
                  <wp:docPr id="2247" name="Grafik 22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LinkedIn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F8B194C" wp14:editId="6656221E">
                  <wp:extent cx="131445" cy="131445"/>
                  <wp:effectExtent l="0" t="0" r="1905" b="1905"/>
                  <wp:docPr id="2246" name="Grafik 22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67CADE" wp14:editId="55DE64B0">
                  <wp:extent cx="131445" cy="131445"/>
                  <wp:effectExtent l="0" t="0" r="1905" b="1905"/>
                  <wp:docPr id="2245" name="Grafik 22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C99D10" wp14:editId="049B4296">
                  <wp:extent cx="131445" cy="131445"/>
                  <wp:effectExtent l="0" t="0" r="1905" b="1905"/>
                  <wp:docPr id="2244" name="Grafik 22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562AD0" wp14:editId="2BB561DA">
                  <wp:extent cx="131445" cy="131445"/>
                  <wp:effectExtent l="0" t="0" r="1905" b="1905"/>
                  <wp:docPr id="2243" name="Grafik 22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Mendeley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77BE70" wp14:editId="54D1AB26">
                  <wp:extent cx="131445" cy="131445"/>
                  <wp:effectExtent l="0" t="0" r="1905" b="1905"/>
                  <wp:docPr id="2242" name="Grafik 22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A9FB031" wp14:editId="2B37040B">
                  <wp:extent cx="131445" cy="131445"/>
                  <wp:effectExtent l="0" t="0" r="1905" b="1905"/>
                  <wp:docPr id="2241" name="Grafik 22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A2F555" wp14:editId="1EAAA7D4">
                  <wp:extent cx="131445" cy="131445"/>
                  <wp:effectExtent l="0" t="0" r="1905" b="1905"/>
                  <wp:docPr id="2240" name="Grafik 22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F543B7" wp14:editId="433372D6">
                  <wp:extent cx="131445" cy="131445"/>
                  <wp:effectExtent l="0" t="0" r="1905" b="1905"/>
                  <wp:docPr id="2239" name="Grafik 22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MPRA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C94DCA" wp14:editId="70BA143F">
                  <wp:extent cx="131445" cy="131445"/>
                  <wp:effectExtent l="0" t="0" r="1905" b="1905"/>
                  <wp:docPr id="2238" name="Grafik 22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A7BB3C" wp14:editId="16C6BA80">
                  <wp:extent cx="131445" cy="131445"/>
                  <wp:effectExtent l="0" t="0" r="1905" b="1905"/>
                  <wp:docPr id="2237" name="Grafik 22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0ED81D6" wp14:editId="129AD792">
                  <wp:extent cx="131445" cy="131445"/>
                  <wp:effectExtent l="0" t="0" r="1905" b="1905"/>
                  <wp:docPr id="2236" name="Grafik 22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94CB3EF" wp14:editId="6E9FC4FE">
                  <wp:extent cx="131445" cy="131445"/>
                  <wp:effectExtent l="0" t="0" r="1905" b="1905"/>
                  <wp:docPr id="2235" name="Grafik 22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OpenSyllabusProject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553711" wp14:editId="1A2E4525">
                  <wp:extent cx="131445" cy="131445"/>
                  <wp:effectExtent l="0" t="0" r="1905" b="1905"/>
                  <wp:docPr id="2234" name="Grafik 22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1F583C" wp14:editId="5988E4B1">
                  <wp:extent cx="131445" cy="131445"/>
                  <wp:effectExtent l="0" t="0" r="1905" b="1905"/>
                  <wp:docPr id="2233" name="Grafik 22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BA2D8B" wp14:editId="48722621">
                  <wp:extent cx="131445" cy="131445"/>
                  <wp:effectExtent l="0" t="0" r="1905" b="1905"/>
                  <wp:docPr id="2232" name="Grafik 22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E2DAAC2" wp14:editId="18FCCE76">
                  <wp:extent cx="131445" cy="131445"/>
                  <wp:effectExtent l="0" t="0" r="1905" b="1905"/>
                  <wp:docPr id="2231" name="Grafik 22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Pangaea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89539E" wp14:editId="7059AA90">
                  <wp:extent cx="131445" cy="131445"/>
                  <wp:effectExtent l="0" t="0" r="1905" b="1905"/>
                  <wp:docPr id="2230" name="Grafik 22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F1522B" wp14:editId="56EA1F33">
                  <wp:extent cx="131445" cy="131445"/>
                  <wp:effectExtent l="0" t="0" r="1905" b="1905"/>
                  <wp:docPr id="2229" name="Grafik 22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BBD0B9" wp14:editId="36434A4F">
                  <wp:extent cx="131445" cy="131445"/>
                  <wp:effectExtent l="0" t="0" r="1905" b="1905"/>
                  <wp:docPr id="2228" name="Grafik 22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E869157" wp14:editId="1B828BE0">
                  <wp:extent cx="131445" cy="131445"/>
                  <wp:effectExtent l="0" t="0" r="1905" b="1905"/>
                  <wp:docPr id="2227" name="Grafik 22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PaperCritic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3CDEF9" wp14:editId="0C42E50E">
                  <wp:extent cx="131445" cy="131445"/>
                  <wp:effectExtent l="0" t="0" r="1905" b="1905"/>
                  <wp:docPr id="2226" name="Grafik 22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5A0174" wp14:editId="00F6C843">
                  <wp:extent cx="131445" cy="131445"/>
                  <wp:effectExtent l="0" t="0" r="1905" b="1905"/>
                  <wp:docPr id="2225" name="Grafik 22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6D7541" wp14:editId="0037F9F6">
                  <wp:extent cx="131445" cy="131445"/>
                  <wp:effectExtent l="0" t="0" r="1905" b="1905"/>
                  <wp:docPr id="2224" name="Grafik 22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7D0BF2" wp14:editId="1E40469B">
                  <wp:extent cx="131445" cy="131445"/>
                  <wp:effectExtent l="0" t="0" r="1905" b="1905"/>
                  <wp:docPr id="2223" name="Grafik 22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Paperity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E15FFB" wp14:editId="3B2BF873">
                  <wp:extent cx="131445" cy="131445"/>
                  <wp:effectExtent l="0" t="0" r="1905" b="1905"/>
                  <wp:docPr id="2222" name="Grafik 22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0E72C92" wp14:editId="5FA599E1">
                  <wp:extent cx="131445" cy="131445"/>
                  <wp:effectExtent l="0" t="0" r="1905" b="1905"/>
                  <wp:docPr id="2221" name="Grafik 22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F0D3975" wp14:editId="69622CD8">
                  <wp:extent cx="131445" cy="131445"/>
                  <wp:effectExtent l="0" t="0" r="1905" b="1905"/>
                  <wp:docPr id="2220" name="Grafik 22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5F5785" wp14:editId="42AD8F97">
                  <wp:extent cx="131445" cy="131445"/>
                  <wp:effectExtent l="0" t="0" r="1905" b="1905"/>
                  <wp:docPr id="2219" name="Grafik 22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PeerageofScience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6A5A84" wp14:editId="661F3871">
                  <wp:extent cx="131445" cy="131445"/>
                  <wp:effectExtent l="0" t="0" r="1905" b="1905"/>
                  <wp:docPr id="2218" name="Grafik 22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6C5339F" wp14:editId="665A3C2B">
                  <wp:extent cx="131445" cy="131445"/>
                  <wp:effectExtent l="0" t="0" r="1905" b="1905"/>
                  <wp:docPr id="2217" name="Grafik 22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C31C8E" wp14:editId="0E2B52C0">
                  <wp:extent cx="131445" cy="131445"/>
                  <wp:effectExtent l="0" t="0" r="1905" b="1905"/>
                  <wp:docPr id="2216" name="Grafik 22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123717" wp14:editId="68D82EB1">
                  <wp:extent cx="131445" cy="131445"/>
                  <wp:effectExtent l="0" t="0" r="1905" b="1905"/>
                  <wp:docPr id="2215" name="Grafik 22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PLoS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842520" wp14:editId="10911AE3">
                  <wp:extent cx="131445" cy="131445"/>
                  <wp:effectExtent l="0" t="0" r="1905" b="1905"/>
                  <wp:docPr id="2214" name="Grafik 22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9C13D46" wp14:editId="755872DB">
                  <wp:extent cx="131445" cy="131445"/>
                  <wp:effectExtent l="0" t="0" r="1905" b="1905"/>
                  <wp:docPr id="2213" name="Grafik 22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3B1FE3" wp14:editId="404329B2">
                  <wp:extent cx="131445" cy="131445"/>
                  <wp:effectExtent l="0" t="0" r="1905" b="1905"/>
                  <wp:docPr id="2212" name="Grafik 22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A37085" wp14:editId="78209CDE">
                  <wp:extent cx="131445" cy="131445"/>
                  <wp:effectExtent l="0" t="0" r="1905" b="1905"/>
                  <wp:docPr id="2211" name="Grafik 22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Publons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2EE8E9" wp14:editId="20A9FAA7">
                  <wp:extent cx="131445" cy="131445"/>
                  <wp:effectExtent l="0" t="0" r="1905" b="1905"/>
                  <wp:docPr id="2210" name="Grafik 22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01A180" wp14:editId="3D9D7441">
                  <wp:extent cx="131445" cy="131445"/>
                  <wp:effectExtent l="0" t="0" r="1905" b="1905"/>
                  <wp:docPr id="2209" name="Grafik 22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81C9C3" wp14:editId="7A262A1C">
                  <wp:extent cx="131445" cy="131445"/>
                  <wp:effectExtent l="0" t="0" r="1905" b="1905"/>
                  <wp:docPr id="2208" name="Grafik 22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2A6012" wp14:editId="65B45B98">
                  <wp:extent cx="131445" cy="131445"/>
                  <wp:effectExtent l="0" t="0" r="1905" b="1905"/>
                  <wp:docPr id="2207" name="Grafik 22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PubMedCentral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2AB3E1" wp14:editId="28439A87">
                  <wp:extent cx="131445" cy="131445"/>
                  <wp:effectExtent l="0" t="0" r="1905" b="1905"/>
                  <wp:docPr id="2206" name="Grafik 22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8BF413" wp14:editId="481F5E3C">
                  <wp:extent cx="131445" cy="131445"/>
                  <wp:effectExtent l="0" t="0" r="1905" b="1905"/>
                  <wp:docPr id="2205" name="Grafik 22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6EFBC2" wp14:editId="1ABD4B1F">
                  <wp:extent cx="131445" cy="131445"/>
                  <wp:effectExtent l="0" t="0" r="1905" b="1905"/>
                  <wp:docPr id="2204" name="Grafik 22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F7B1A9" wp14:editId="3B679296">
                  <wp:extent cx="131445" cy="131445"/>
                  <wp:effectExtent l="0" t="0" r="1905" b="1905"/>
                  <wp:docPr id="2203" name="Grafik 22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PubPeer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F6F5771" wp14:editId="3D7A4073">
                  <wp:extent cx="131445" cy="131445"/>
                  <wp:effectExtent l="0" t="0" r="1905" b="1905"/>
                  <wp:docPr id="2202" name="Grafik 22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0750AD" wp14:editId="31AEA89B">
                  <wp:extent cx="131445" cy="131445"/>
                  <wp:effectExtent l="0" t="0" r="1905" b="1905"/>
                  <wp:docPr id="2201" name="Grafik 22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871F26" wp14:editId="1EC2AA4E">
                  <wp:extent cx="131445" cy="131445"/>
                  <wp:effectExtent l="0" t="0" r="1905" b="1905"/>
                  <wp:docPr id="2200" name="Grafik 22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0C4056" wp14:editId="4A0D0074">
                  <wp:extent cx="131445" cy="131445"/>
                  <wp:effectExtent l="0" t="0" r="1905" b="1905"/>
                  <wp:docPr id="2199" name="Grafik 21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Pure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FD73A7A" wp14:editId="2EEB6071">
                  <wp:extent cx="131445" cy="131445"/>
                  <wp:effectExtent l="0" t="0" r="1905" b="1905"/>
                  <wp:docPr id="2198" name="Grafik 21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DFAE23" wp14:editId="1E283B73">
                  <wp:extent cx="131445" cy="131445"/>
                  <wp:effectExtent l="0" t="0" r="1905" b="1905"/>
                  <wp:docPr id="2197" name="Grafik 21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87D703D" wp14:editId="4F47963F">
                  <wp:extent cx="131445" cy="131445"/>
                  <wp:effectExtent l="0" t="0" r="1905" b="1905"/>
                  <wp:docPr id="2196" name="Grafik 21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85BD0AC" wp14:editId="45610B89">
                  <wp:extent cx="131445" cy="131445"/>
                  <wp:effectExtent l="0" t="0" r="1905" b="1905"/>
                  <wp:docPr id="2195" name="Grafik 21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QOAM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045153" wp14:editId="3BB0ACBA">
                  <wp:extent cx="131445" cy="131445"/>
                  <wp:effectExtent l="0" t="0" r="1905" b="1905"/>
                  <wp:docPr id="2194" name="Grafik 21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3DF31AB" wp14:editId="24811549">
                  <wp:extent cx="131445" cy="131445"/>
                  <wp:effectExtent l="0" t="0" r="1905" b="1905"/>
                  <wp:docPr id="2193" name="Grafik 21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1A52C9" wp14:editId="17E6A484">
                  <wp:extent cx="131445" cy="131445"/>
                  <wp:effectExtent l="0" t="0" r="1905" b="1905"/>
                  <wp:docPr id="2192" name="Grafik 21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4217F9" wp14:editId="309E71E4">
                  <wp:extent cx="131445" cy="131445"/>
                  <wp:effectExtent l="0" t="0" r="1905" b="1905"/>
                  <wp:docPr id="2191" name="Grafik 21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Reddit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8407C7" wp14:editId="692B2FDD">
                  <wp:extent cx="131445" cy="131445"/>
                  <wp:effectExtent l="0" t="0" r="1905" b="1905"/>
                  <wp:docPr id="2190" name="Grafik 21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D81192" wp14:editId="5426D12D">
                  <wp:extent cx="131445" cy="131445"/>
                  <wp:effectExtent l="0" t="0" r="1905" b="1905"/>
                  <wp:docPr id="2189" name="Grafik 21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0337B98" wp14:editId="021964AB">
                  <wp:extent cx="131445" cy="131445"/>
                  <wp:effectExtent l="0" t="0" r="1905" b="1905"/>
                  <wp:docPr id="2188" name="Grafik 21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379D8F" wp14:editId="27A43B96">
                  <wp:extent cx="131445" cy="131445"/>
                  <wp:effectExtent l="0" t="0" r="1905" b="1905"/>
                  <wp:docPr id="2187" name="Grafik 21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RePEc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8EC2A8" wp14:editId="19CE86B8">
                  <wp:extent cx="131445" cy="131445"/>
                  <wp:effectExtent l="0" t="0" r="1905" b="1905"/>
                  <wp:docPr id="2186" name="Grafik 21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12F299" wp14:editId="28F1A270">
                  <wp:extent cx="131445" cy="131445"/>
                  <wp:effectExtent l="0" t="0" r="1905" b="1905"/>
                  <wp:docPr id="2185" name="Grafik 21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F167C5" wp14:editId="4026DC8A">
                  <wp:extent cx="131445" cy="131445"/>
                  <wp:effectExtent l="0" t="0" r="1905" b="1905"/>
                  <wp:docPr id="2184" name="Grafik 21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E76A28" wp14:editId="21E05A13">
                  <wp:extent cx="131445" cy="131445"/>
                  <wp:effectExtent l="0" t="0" r="1905" b="1905"/>
                  <wp:docPr id="2183" name="Grafik 21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ResearchBlogging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EC40B4" wp14:editId="207AFCE7">
                  <wp:extent cx="131445" cy="131445"/>
                  <wp:effectExtent l="0" t="0" r="1905" b="1905"/>
                  <wp:docPr id="2182" name="Grafik 21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944F6A5" wp14:editId="55B6F1C8">
                  <wp:extent cx="131445" cy="131445"/>
                  <wp:effectExtent l="0" t="0" r="1905" b="1905"/>
                  <wp:docPr id="2181" name="Grafik 21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6665753" wp14:editId="7F310AE7">
                  <wp:extent cx="131445" cy="131445"/>
                  <wp:effectExtent l="0" t="0" r="1905" b="1905"/>
                  <wp:docPr id="2180" name="Grafik 21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7C3482" wp14:editId="12F72AFB">
                  <wp:extent cx="131445" cy="131445"/>
                  <wp:effectExtent l="0" t="0" r="1905" b="1905"/>
                  <wp:docPr id="2179" name="Grafik 21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ResearchGate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38AB2A" wp14:editId="2C0B24C7">
                  <wp:extent cx="131445" cy="131445"/>
                  <wp:effectExtent l="0" t="0" r="1905" b="1905"/>
                  <wp:docPr id="2178" name="Grafik 21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28EBAD0" wp14:editId="78A19334">
                  <wp:extent cx="131445" cy="131445"/>
                  <wp:effectExtent l="0" t="0" r="1905" b="1905"/>
                  <wp:docPr id="2177" name="Grafik 21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992354" wp14:editId="32ED4DDE">
                  <wp:extent cx="131445" cy="131445"/>
                  <wp:effectExtent l="0" t="0" r="1905" b="1905"/>
                  <wp:docPr id="2176" name="Grafik 21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D11D42" wp14:editId="755C3E1F">
                  <wp:extent cx="131445" cy="131445"/>
                  <wp:effectExtent l="0" t="0" r="1905" b="1905"/>
                  <wp:docPr id="2175" name="Grafik 21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RSSFeeds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C82099" wp14:editId="0E9778A8">
                  <wp:extent cx="131445" cy="131445"/>
                  <wp:effectExtent l="0" t="0" r="1905" b="1905"/>
                  <wp:docPr id="2174" name="Grafik 21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FC8E3C" wp14:editId="6AE97F64">
                  <wp:extent cx="131445" cy="131445"/>
                  <wp:effectExtent l="0" t="0" r="1905" b="1905"/>
                  <wp:docPr id="2173" name="Grafik 21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C9193D" wp14:editId="2FDA0105">
                  <wp:extent cx="131445" cy="131445"/>
                  <wp:effectExtent l="0" t="0" r="1905" b="1905"/>
                  <wp:docPr id="2172" name="Grafik 21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965D7B5" wp14:editId="3311321E">
                  <wp:extent cx="131445" cy="131445"/>
                  <wp:effectExtent l="0" t="0" r="1905" b="1905"/>
                  <wp:docPr id="2171" name="Grafik 21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Rubriq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BC69F0" wp14:editId="1838E924">
                  <wp:extent cx="131445" cy="131445"/>
                  <wp:effectExtent l="0" t="0" r="1905" b="1905"/>
                  <wp:docPr id="2170" name="Grafik 21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54D275" wp14:editId="031ABE2E">
                  <wp:extent cx="131445" cy="131445"/>
                  <wp:effectExtent l="0" t="0" r="1905" b="1905"/>
                  <wp:docPr id="2169" name="Grafik 21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FE9EDD" wp14:editId="4A2147F3">
                  <wp:extent cx="131445" cy="131445"/>
                  <wp:effectExtent l="0" t="0" r="1905" b="1905"/>
                  <wp:docPr id="2168" name="Grafik 21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D20094" wp14:editId="086D1CAA">
                  <wp:extent cx="131445" cy="131445"/>
                  <wp:effectExtent l="0" t="0" r="1905" b="1905"/>
                  <wp:docPr id="2167" name="Grafik 21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ScienceOpenPosters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F152A3" wp14:editId="30FC2FDA">
                  <wp:extent cx="131445" cy="131445"/>
                  <wp:effectExtent l="0" t="0" r="1905" b="1905"/>
                  <wp:docPr id="2166" name="Grafik 21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5C4829B" wp14:editId="6ED347ED">
                  <wp:extent cx="131445" cy="131445"/>
                  <wp:effectExtent l="0" t="0" r="1905" b="1905"/>
                  <wp:docPr id="2165" name="Grafik 21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7B4436" wp14:editId="25F4A1DD">
                  <wp:extent cx="131445" cy="131445"/>
                  <wp:effectExtent l="0" t="0" r="1905" b="1905"/>
                  <wp:docPr id="2164" name="Grafik 21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F25162" wp14:editId="4F28FBFC">
                  <wp:extent cx="131445" cy="131445"/>
                  <wp:effectExtent l="0" t="0" r="1905" b="1905"/>
                  <wp:docPr id="2163" name="Grafik 21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ScienceSeeker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257D526" wp14:editId="2E991482">
                  <wp:extent cx="131445" cy="131445"/>
                  <wp:effectExtent l="0" t="0" r="1905" b="1905"/>
                  <wp:docPr id="2162" name="Grafik 21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1B482E3" wp14:editId="450E1921">
                  <wp:extent cx="131445" cy="131445"/>
                  <wp:effectExtent l="0" t="0" r="1905" b="1905"/>
                  <wp:docPr id="2161" name="Grafik 21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E6D896" wp14:editId="5B0FC4E9">
                  <wp:extent cx="131445" cy="131445"/>
                  <wp:effectExtent l="0" t="0" r="1905" b="1905"/>
                  <wp:docPr id="2160" name="Grafik 21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02175C" wp14:editId="7646C96F">
                  <wp:extent cx="131445" cy="131445"/>
                  <wp:effectExtent l="0" t="0" r="1905" b="1905"/>
                  <wp:docPr id="2159" name="Grafik 21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sci-hub.io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AA9D30" wp14:editId="705D09A2">
                  <wp:extent cx="131445" cy="131445"/>
                  <wp:effectExtent l="0" t="0" r="1905" b="1905"/>
                  <wp:docPr id="2158" name="Grafik 21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478BD4" wp14:editId="1FCC2726">
                  <wp:extent cx="131445" cy="131445"/>
                  <wp:effectExtent l="0" t="0" r="1905" b="1905"/>
                  <wp:docPr id="2157" name="Grafik 21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069C31" wp14:editId="76A2F743">
                  <wp:extent cx="131445" cy="131445"/>
                  <wp:effectExtent l="0" t="0" r="1905" b="1905"/>
                  <wp:docPr id="2156" name="Grafik 21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F4C218" wp14:editId="1CC6FD32">
                  <wp:extent cx="131445" cy="131445"/>
                  <wp:effectExtent l="0" t="0" r="1905" b="1905"/>
                  <wp:docPr id="2155" name="Grafik 21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SCImago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EC1EEA" wp14:editId="356AAFE1">
                  <wp:extent cx="131445" cy="131445"/>
                  <wp:effectExtent l="0" t="0" r="1905" b="1905"/>
                  <wp:docPr id="2154" name="Grafik 21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EA1F68" wp14:editId="28C3BC5D">
                  <wp:extent cx="131445" cy="131445"/>
                  <wp:effectExtent l="0" t="0" r="1905" b="1905"/>
                  <wp:docPr id="2153" name="Grafik 21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1DFE9E" wp14:editId="31BDF480">
                  <wp:extent cx="131445" cy="131445"/>
                  <wp:effectExtent l="0" t="0" r="1905" b="1905"/>
                  <wp:docPr id="2152" name="Grafik 21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F59AB23" wp14:editId="0E07595A">
                  <wp:extent cx="131445" cy="131445"/>
                  <wp:effectExtent l="0" t="0" r="1905" b="1905"/>
                  <wp:docPr id="2151" name="Grafik 21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Scopus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AFB79EE" wp14:editId="2C818E0E">
                  <wp:extent cx="131445" cy="131445"/>
                  <wp:effectExtent l="0" t="0" r="1905" b="1905"/>
                  <wp:docPr id="2150" name="Grafik 21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1338CD3" wp14:editId="31AE370C">
                  <wp:extent cx="131445" cy="131445"/>
                  <wp:effectExtent l="0" t="0" r="1905" b="1905"/>
                  <wp:docPr id="2149" name="Grafik 21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3828A47" wp14:editId="41FF6646">
                  <wp:extent cx="131445" cy="131445"/>
                  <wp:effectExtent l="0" t="0" r="1905" b="1905"/>
                  <wp:docPr id="2148" name="Grafik 21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036E85" wp14:editId="64B3D9CD">
                  <wp:extent cx="131445" cy="131445"/>
                  <wp:effectExtent l="0" t="0" r="1905" b="1905"/>
                  <wp:docPr id="2147" name="Grafik 21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Sherpa Romeo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B7867B" wp14:editId="35AF03F0">
                  <wp:extent cx="131445" cy="131445"/>
                  <wp:effectExtent l="0" t="0" r="1905" b="1905"/>
                  <wp:docPr id="2146" name="Grafik 21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36CD34" wp14:editId="4F6B1483">
                  <wp:extent cx="131445" cy="131445"/>
                  <wp:effectExtent l="0" t="0" r="1905" b="1905"/>
                  <wp:docPr id="2145" name="Grafik 21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9FED083" wp14:editId="1F921326">
                  <wp:extent cx="131445" cy="131445"/>
                  <wp:effectExtent l="0" t="0" r="1905" b="1905"/>
                  <wp:docPr id="2144" name="Grafik 21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1F55F50" wp14:editId="7D5656FA">
                  <wp:extent cx="131445" cy="131445"/>
                  <wp:effectExtent l="0" t="0" r="1905" b="1905"/>
                  <wp:docPr id="2143" name="Grafik 21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SlideShare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53A9A1" wp14:editId="489F8C95">
                  <wp:extent cx="131445" cy="131445"/>
                  <wp:effectExtent l="0" t="0" r="1905" b="1905"/>
                  <wp:docPr id="2142" name="Grafik 21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BE11D27" wp14:editId="76281FA8">
                  <wp:extent cx="131445" cy="131445"/>
                  <wp:effectExtent l="0" t="0" r="1905" b="1905"/>
                  <wp:docPr id="2141" name="Grafik 21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535C99" wp14:editId="2514616E">
                  <wp:extent cx="131445" cy="131445"/>
                  <wp:effectExtent l="0" t="0" r="1905" b="1905"/>
                  <wp:docPr id="2140" name="Grafik 21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EA7894" wp14:editId="53208168">
                  <wp:extent cx="131445" cy="131445"/>
                  <wp:effectExtent l="0" t="0" r="1905" b="1905"/>
                  <wp:docPr id="2139" name="Grafik 21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SocArXiv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11631A" wp14:editId="33139AA3">
                  <wp:extent cx="131445" cy="131445"/>
                  <wp:effectExtent l="0" t="0" r="1905" b="1905"/>
                  <wp:docPr id="2138" name="Grafik 21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202FEA" wp14:editId="77DAEF88">
                  <wp:extent cx="131445" cy="131445"/>
                  <wp:effectExtent l="0" t="0" r="1905" b="1905"/>
                  <wp:docPr id="2137" name="Grafik 21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243835" wp14:editId="798D1035">
                  <wp:extent cx="131445" cy="131445"/>
                  <wp:effectExtent l="0" t="0" r="1905" b="1905"/>
                  <wp:docPr id="2136" name="Grafik 21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B3C1FB" wp14:editId="12259646">
                  <wp:extent cx="131445" cy="131445"/>
                  <wp:effectExtent l="0" t="0" r="1905" b="1905"/>
                  <wp:docPr id="2135" name="Grafik 21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SocialScienceSpace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02B7F9" wp14:editId="4E589C4E">
                  <wp:extent cx="131445" cy="131445"/>
                  <wp:effectExtent l="0" t="0" r="1905" b="1905"/>
                  <wp:docPr id="2134" name="Grafik 21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7135CD" wp14:editId="6A29CEAA">
                  <wp:extent cx="131445" cy="131445"/>
                  <wp:effectExtent l="0" t="0" r="1905" b="1905"/>
                  <wp:docPr id="2133" name="Grafik 21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0EA3DC0" wp14:editId="154FE178">
                  <wp:extent cx="131445" cy="131445"/>
                  <wp:effectExtent l="0" t="0" r="1905" b="1905"/>
                  <wp:docPr id="2132" name="Grafik 21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896F98" wp14:editId="178ADA23">
                  <wp:extent cx="131445" cy="131445"/>
                  <wp:effectExtent l="0" t="0" r="1905" b="1905"/>
                  <wp:docPr id="2131" name="Grafik 21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SourceForge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DF21DE" wp14:editId="3F23217B">
                  <wp:extent cx="131445" cy="131445"/>
                  <wp:effectExtent l="0" t="0" r="1905" b="1905"/>
                  <wp:docPr id="2130" name="Grafik 21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1C851BC" wp14:editId="3CF48246">
                  <wp:extent cx="131445" cy="131445"/>
                  <wp:effectExtent l="0" t="0" r="1905" b="1905"/>
                  <wp:docPr id="2129" name="Grafik 21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367D44" wp14:editId="44705845">
                  <wp:extent cx="131445" cy="131445"/>
                  <wp:effectExtent l="0" t="0" r="1905" b="1905"/>
                  <wp:docPr id="2128" name="Grafik 21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F71C3F" wp14:editId="370353CF">
                  <wp:extent cx="131445" cy="131445"/>
                  <wp:effectExtent l="0" t="0" r="1905" b="1905"/>
                  <wp:docPr id="2127" name="Grafik 21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Sparrho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B30B83" wp14:editId="10CD55DE">
                  <wp:extent cx="131445" cy="131445"/>
                  <wp:effectExtent l="0" t="0" r="1905" b="1905"/>
                  <wp:docPr id="2126" name="Grafik 21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63DEBF" wp14:editId="0265089A">
                  <wp:extent cx="131445" cy="131445"/>
                  <wp:effectExtent l="0" t="0" r="1905" b="1905"/>
                  <wp:docPr id="2125" name="Grafik 21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07ACCC" wp14:editId="367CF870">
                  <wp:extent cx="131445" cy="131445"/>
                  <wp:effectExtent l="0" t="0" r="1905" b="1905"/>
                  <wp:docPr id="2124" name="Grafik 21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53A17F" wp14:editId="6A6789E8">
                  <wp:extent cx="131445" cy="131445"/>
                  <wp:effectExtent l="0" t="0" r="1905" b="1905"/>
                  <wp:docPr id="2123" name="Grafik 21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Speakerdeck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228464" wp14:editId="443DB483">
                  <wp:extent cx="131445" cy="131445"/>
                  <wp:effectExtent l="0" t="0" r="1905" b="1905"/>
                  <wp:docPr id="2122" name="Grafik 21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E42EAAC" wp14:editId="38317D3C">
                  <wp:extent cx="131445" cy="131445"/>
                  <wp:effectExtent l="0" t="0" r="1905" b="1905"/>
                  <wp:docPr id="2121" name="Grafik 21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9E3BD7" wp14:editId="1A6A872B">
                  <wp:extent cx="131445" cy="131445"/>
                  <wp:effectExtent l="0" t="0" r="1905" b="1905"/>
                  <wp:docPr id="2120" name="Grafik 21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3D02ADB" wp14:editId="6408C9CE">
                  <wp:extent cx="131445" cy="131445"/>
                  <wp:effectExtent l="0" t="0" r="1905" b="1905"/>
                  <wp:docPr id="2119" name="Grafik 21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SSRN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32D128" wp14:editId="788EC5E4">
                  <wp:extent cx="131445" cy="131445"/>
                  <wp:effectExtent l="0" t="0" r="1905" b="1905"/>
                  <wp:docPr id="2118" name="Grafik 21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4ABE48" wp14:editId="06728CC7">
                  <wp:extent cx="131445" cy="131445"/>
                  <wp:effectExtent l="0" t="0" r="1905" b="1905"/>
                  <wp:docPr id="2117" name="Grafik 21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8F5FBE" wp14:editId="5E58F7BB">
                  <wp:extent cx="131445" cy="131445"/>
                  <wp:effectExtent l="0" t="0" r="1905" b="1905"/>
                  <wp:docPr id="2116" name="Grafik 21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249694" wp14:editId="14B176D9">
                  <wp:extent cx="131445" cy="131445"/>
                  <wp:effectExtent l="0" t="0" r="1905" b="1905"/>
                  <wp:docPr id="2115" name="Grafik 21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StackExchange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291674" wp14:editId="7E4F661C">
                  <wp:extent cx="131445" cy="131445"/>
                  <wp:effectExtent l="0" t="0" r="1905" b="1905"/>
                  <wp:docPr id="2114" name="Grafik 21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0D37AF" wp14:editId="611E039F">
                  <wp:extent cx="131445" cy="131445"/>
                  <wp:effectExtent l="0" t="0" r="1905" b="1905"/>
                  <wp:docPr id="2113" name="Grafik 21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7DDCCD" wp14:editId="128C8FD9">
                  <wp:extent cx="131445" cy="131445"/>
                  <wp:effectExtent l="0" t="0" r="1905" b="1905"/>
                  <wp:docPr id="2112" name="Grafik 21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773679" wp14:editId="3971941A">
                  <wp:extent cx="131445" cy="131445"/>
                  <wp:effectExtent l="0" t="0" r="1905" b="1905"/>
                  <wp:docPr id="2111" name="Grafik 21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StackOverflow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54B829C" wp14:editId="4CDE7A5B">
                  <wp:extent cx="131445" cy="131445"/>
                  <wp:effectExtent l="0" t="0" r="1905" b="1905"/>
                  <wp:docPr id="2110" name="Grafik 21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E08CD2D" wp14:editId="02B40235">
                  <wp:extent cx="131445" cy="131445"/>
                  <wp:effectExtent l="0" t="0" r="1905" b="1905"/>
                  <wp:docPr id="2109" name="Grafik 21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EC549F9" wp14:editId="01B3C16F">
                  <wp:extent cx="131445" cy="131445"/>
                  <wp:effectExtent l="0" t="0" r="1905" b="1905"/>
                  <wp:docPr id="2108" name="Grafik 21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107FFC" wp14:editId="5C0ADD62">
                  <wp:extent cx="131445" cy="131445"/>
                  <wp:effectExtent l="0" t="0" r="1905" b="1905"/>
                  <wp:docPr id="2107" name="Grafik 21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Tumblr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DBEC98" wp14:editId="3B103D97">
                  <wp:extent cx="131445" cy="131445"/>
                  <wp:effectExtent l="0" t="0" r="1905" b="1905"/>
                  <wp:docPr id="2106" name="Grafik 21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17906F" wp14:editId="180CF693">
                  <wp:extent cx="131445" cy="131445"/>
                  <wp:effectExtent l="0" t="0" r="1905" b="1905"/>
                  <wp:docPr id="2105" name="Grafik 21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5C2FCE" wp14:editId="1FA2D9D7">
                  <wp:extent cx="131445" cy="131445"/>
                  <wp:effectExtent l="0" t="0" r="1905" b="1905"/>
                  <wp:docPr id="2104" name="Grafik 21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58BC514" wp14:editId="1E145E0B">
                  <wp:extent cx="131445" cy="131445"/>
                  <wp:effectExtent l="0" t="0" r="1905" b="1905"/>
                  <wp:docPr id="2103" name="Grafik 21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Twitter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E68944E" wp14:editId="5D0E32AD">
                  <wp:extent cx="131445" cy="131445"/>
                  <wp:effectExtent l="0" t="0" r="1905" b="1905"/>
                  <wp:docPr id="2102" name="Grafik 21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BAF57C" wp14:editId="13685956">
                  <wp:extent cx="131445" cy="131445"/>
                  <wp:effectExtent l="0" t="0" r="1905" b="1905"/>
                  <wp:docPr id="2101" name="Grafik 21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37F011" wp14:editId="6E017C03">
                  <wp:extent cx="131445" cy="131445"/>
                  <wp:effectExtent l="0" t="0" r="1905" b="1905"/>
                  <wp:docPr id="2100" name="Grafik 21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FF7600" wp14:editId="685EC207">
                  <wp:extent cx="131445" cy="131445"/>
                  <wp:effectExtent l="0" t="0" r="1905" b="1905"/>
                  <wp:docPr id="2099" name="Grafik 20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Vimeo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467331" wp14:editId="27BDE0D0">
                  <wp:extent cx="131445" cy="131445"/>
                  <wp:effectExtent l="0" t="0" r="1905" b="1905"/>
                  <wp:docPr id="2098" name="Grafik 20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666660" wp14:editId="0572506A">
                  <wp:extent cx="131445" cy="131445"/>
                  <wp:effectExtent l="0" t="0" r="1905" b="1905"/>
                  <wp:docPr id="2097" name="Grafik 20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D839654" wp14:editId="0C2AC140">
                  <wp:extent cx="131445" cy="131445"/>
                  <wp:effectExtent l="0" t="0" r="1905" b="1905"/>
                  <wp:docPr id="2096" name="Grafik 20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F447895" wp14:editId="60D2DF24">
                  <wp:extent cx="131445" cy="131445"/>
                  <wp:effectExtent l="0" t="0" r="1905" b="1905"/>
                  <wp:docPr id="2095" name="Grafik 20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Web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of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Science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C76151" wp14:editId="3FED0FDB">
                  <wp:extent cx="131445" cy="131445"/>
                  <wp:effectExtent l="0" t="0" r="1905" b="1905"/>
                  <wp:docPr id="2094" name="Grafik 20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861D94" wp14:editId="28296227">
                  <wp:extent cx="131445" cy="131445"/>
                  <wp:effectExtent l="0" t="0" r="1905" b="1905"/>
                  <wp:docPr id="2093" name="Grafik 20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6A72C29" wp14:editId="6656115C">
                  <wp:extent cx="131445" cy="131445"/>
                  <wp:effectExtent l="0" t="0" r="1905" b="1905"/>
                  <wp:docPr id="2092" name="Grafik 20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EE4E8EA" wp14:editId="7EC82176">
                  <wp:extent cx="131445" cy="131445"/>
                  <wp:effectExtent l="0" t="0" r="1905" b="1905"/>
                  <wp:docPr id="2091" name="Grafik 20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Wikipedia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EB89E82" wp14:editId="6BA5B79E">
                  <wp:extent cx="131445" cy="131445"/>
                  <wp:effectExtent l="0" t="0" r="1905" b="1905"/>
                  <wp:docPr id="2090" name="Grafik 20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8212CC" wp14:editId="4C17F340">
                  <wp:extent cx="131445" cy="131445"/>
                  <wp:effectExtent l="0" t="0" r="1905" b="1905"/>
                  <wp:docPr id="2089" name="Grafik 20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DDBC19B" wp14:editId="029F2B9B">
                  <wp:extent cx="131445" cy="131445"/>
                  <wp:effectExtent l="0" t="0" r="1905" b="1905"/>
                  <wp:docPr id="2088" name="Grafik 20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589A0C" wp14:editId="751A95CD">
                  <wp:extent cx="131445" cy="131445"/>
                  <wp:effectExtent l="0" t="0" r="1905" b="1905"/>
                  <wp:docPr id="2087" name="Grafik 20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Wordpress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F1C958" wp14:editId="31C5EFCA">
                  <wp:extent cx="131445" cy="131445"/>
                  <wp:effectExtent l="0" t="0" r="1905" b="1905"/>
                  <wp:docPr id="2086" name="Grafik 20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8CE26A" wp14:editId="64D6C1AA">
                  <wp:extent cx="131445" cy="131445"/>
                  <wp:effectExtent l="0" t="0" r="1905" b="1905"/>
                  <wp:docPr id="2085" name="Grafik 20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DD089B3" wp14:editId="643F63EE">
                  <wp:extent cx="131445" cy="131445"/>
                  <wp:effectExtent l="0" t="0" r="1905" b="1905"/>
                  <wp:docPr id="2084" name="Grafik 20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E97B5F" wp14:editId="0E2EEA85">
                  <wp:extent cx="131445" cy="131445"/>
                  <wp:effectExtent l="0" t="0" r="1905" b="1905"/>
                  <wp:docPr id="2083" name="Grafik 20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WorldCat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E79F4C" wp14:editId="28D6FC2E">
                  <wp:extent cx="131445" cy="131445"/>
                  <wp:effectExtent l="0" t="0" r="1905" b="1905"/>
                  <wp:docPr id="2082" name="Grafik 20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9534D2" wp14:editId="29183A67">
                  <wp:extent cx="131445" cy="131445"/>
                  <wp:effectExtent l="0" t="0" r="1905" b="1905"/>
                  <wp:docPr id="2081" name="Grafik 20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853A4A" wp14:editId="0F19FD8E">
                  <wp:extent cx="131445" cy="131445"/>
                  <wp:effectExtent l="0" t="0" r="1905" b="1905"/>
                  <wp:docPr id="2080" name="Grafik 20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20EDCD" wp14:editId="514FBAAC">
                  <wp:extent cx="131445" cy="131445"/>
                  <wp:effectExtent l="0" t="0" r="1905" b="1905"/>
                  <wp:docPr id="2079" name="Grafik 20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Youtube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B93338" wp14:editId="2DEEEA46">
                  <wp:extent cx="131445" cy="131445"/>
                  <wp:effectExtent l="0" t="0" r="1905" b="1905"/>
                  <wp:docPr id="2078" name="Grafik 20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19E4DBB" wp14:editId="7118D1A7">
                  <wp:extent cx="131445" cy="131445"/>
                  <wp:effectExtent l="0" t="0" r="1905" b="1905"/>
                  <wp:docPr id="2077" name="Grafik 20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02FE1E3" wp14:editId="27F9A2CC">
                  <wp:extent cx="131445" cy="131445"/>
                  <wp:effectExtent l="0" t="0" r="1905" b="1905"/>
                  <wp:docPr id="2076" name="Grafik 20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E74414" wp14:editId="792B702E">
                  <wp:extent cx="131445" cy="131445"/>
                  <wp:effectExtent l="0" t="0" r="1905" b="1905"/>
                  <wp:docPr id="2075" name="Grafik 20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Zenodo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7B8867" wp14:editId="282C9C47">
                  <wp:extent cx="131445" cy="131445"/>
                  <wp:effectExtent l="0" t="0" r="1905" b="1905"/>
                  <wp:docPr id="2074" name="Grafik 20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27426DC" wp14:editId="4D03A24F">
                  <wp:extent cx="131445" cy="131445"/>
                  <wp:effectExtent l="0" t="0" r="1905" b="1905"/>
                  <wp:docPr id="2073" name="Grafik 20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76891E" wp14:editId="21770444">
                  <wp:extent cx="131445" cy="131445"/>
                  <wp:effectExtent l="0" t="0" r="1905" b="1905"/>
                  <wp:docPr id="2072" name="Grafik 20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EB594D" wp14:editId="78CDCC71">
                  <wp:extent cx="131445" cy="131445"/>
                  <wp:effectExtent l="0" t="0" r="1905" b="1905"/>
                  <wp:docPr id="2071" name="Grafik 20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Zotero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A28F36E" wp14:editId="600F777C">
                  <wp:extent cx="131445" cy="131445"/>
                  <wp:effectExtent l="0" t="0" r="1905" b="1905"/>
                  <wp:docPr id="2070" name="Grafik 20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67B68C" wp14:editId="41D30548">
                  <wp:extent cx="131445" cy="131445"/>
                  <wp:effectExtent l="0" t="0" r="1905" b="1905"/>
                  <wp:docPr id="2069" name="Grafik 20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7E6EA0" wp14:editId="2866D74E">
                  <wp:extent cx="131445" cy="131445"/>
                  <wp:effectExtent l="0" t="0" r="1905" b="1905"/>
                  <wp:docPr id="2068" name="Grafik 20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C5E8363" wp14:editId="20E31B59">
                  <wp:extent cx="131445" cy="131445"/>
                  <wp:effectExtent l="0" t="0" r="1905" b="1905"/>
                  <wp:docPr id="2067" name="Grafik 20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val="en-US" w:eastAsia="de-DE"/>
        </w:rPr>
      </w:pPr>
      <w:bookmarkStart w:id="21" w:name="_Toc491075837"/>
      <w:r w:rsidRPr="00AB1E85">
        <w:rPr>
          <w:rFonts w:eastAsia="Times New Roman" w:cs="Times New Roman"/>
          <w:b/>
          <w:bCs/>
          <w:sz w:val="24"/>
          <w:szCs w:val="36"/>
          <w:lang w:val="en-US" w:eastAsia="de-DE"/>
        </w:rPr>
        <w:t>Usage of Web Services VII</w:t>
      </w:r>
      <w:bookmarkEnd w:id="21"/>
    </w:p>
    <w:p w:rsidR="00FD602E" w:rsidRPr="00AB1E85" w:rsidRDefault="00FD602E" w:rsidP="00FB36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22" w:name="_Toc491075838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u w:val="single"/>
          <w:lang w:val="en-US" w:eastAsia="de-DE"/>
        </w:rPr>
        <w:t>How often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do you visit the following services at work right now?</w:t>
      </w:r>
      <w:bookmarkEnd w:id="22"/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Please choose the appropriate response for each item: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1008"/>
        <w:gridCol w:w="1008"/>
        <w:gridCol w:w="1008"/>
        <w:gridCol w:w="1008"/>
        <w:gridCol w:w="1008"/>
        <w:gridCol w:w="1008"/>
        <w:gridCol w:w="1023"/>
      </w:tblGrid>
      <w:tr w:rsidR="00FD602E" w:rsidRPr="00AB1E85" w:rsidTr="00FD60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rPr>
                <w:rFonts w:eastAsia="Times New Roman" w:cs="Times New Roman"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sz w:val="18"/>
                <w:szCs w:val="24"/>
                <w:lang w:val="en-US" w:eastAsia="de-DE"/>
              </w:rPr>
              <w:t> </w:t>
            </w:r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Several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times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day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About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once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day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Several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times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week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About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once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week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About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once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month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Less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often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Never</w:t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Academia.edu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9CE984" wp14:editId="75B75207">
                  <wp:extent cx="131445" cy="131445"/>
                  <wp:effectExtent l="0" t="0" r="1905" b="1905"/>
                  <wp:docPr id="2066" name="Grafik 20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D2D806" wp14:editId="77B60CDB">
                  <wp:extent cx="131445" cy="131445"/>
                  <wp:effectExtent l="0" t="0" r="1905" b="1905"/>
                  <wp:docPr id="2065" name="Grafik 20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1833FB" wp14:editId="218EF8C8">
                  <wp:extent cx="131445" cy="131445"/>
                  <wp:effectExtent l="0" t="0" r="1905" b="1905"/>
                  <wp:docPr id="2064" name="Grafik 20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EAC6E9" wp14:editId="3DDD793D">
                  <wp:extent cx="131445" cy="131445"/>
                  <wp:effectExtent l="0" t="0" r="1905" b="1905"/>
                  <wp:docPr id="2063" name="Grafik 20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80F385" wp14:editId="120B37C5">
                  <wp:extent cx="131445" cy="131445"/>
                  <wp:effectExtent l="0" t="0" r="1905" b="1905"/>
                  <wp:docPr id="2062" name="Grafik 20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673D2F" wp14:editId="3AA30BE4">
                  <wp:extent cx="131445" cy="131445"/>
                  <wp:effectExtent l="0" t="0" r="1905" b="1905"/>
                  <wp:docPr id="2061" name="Grafik 20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C0BFF2D" wp14:editId="1349108E">
                  <wp:extent cx="131445" cy="131445"/>
                  <wp:effectExtent l="0" t="0" r="1905" b="1905"/>
                  <wp:docPr id="2060" name="Grafik 20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Academic Karma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50CDBB1" wp14:editId="095519C7">
                  <wp:extent cx="131445" cy="131445"/>
                  <wp:effectExtent l="0" t="0" r="1905" b="1905"/>
                  <wp:docPr id="2059" name="Grafik 20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0CAA02A" wp14:editId="186F3FEE">
                  <wp:extent cx="131445" cy="131445"/>
                  <wp:effectExtent l="0" t="0" r="1905" b="1905"/>
                  <wp:docPr id="2058" name="Grafik 20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F44AAD" wp14:editId="7CE1B80B">
                  <wp:extent cx="131445" cy="131445"/>
                  <wp:effectExtent l="0" t="0" r="1905" b="1905"/>
                  <wp:docPr id="2057" name="Grafik 20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5E7F18" wp14:editId="163EBABA">
                  <wp:extent cx="131445" cy="131445"/>
                  <wp:effectExtent l="0" t="0" r="1905" b="1905"/>
                  <wp:docPr id="2056" name="Grafik 20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8E208C" wp14:editId="0A8396CB">
                  <wp:extent cx="131445" cy="131445"/>
                  <wp:effectExtent l="0" t="0" r="1905" b="1905"/>
                  <wp:docPr id="2055" name="Grafik 20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53CADDA" wp14:editId="33E688AB">
                  <wp:extent cx="131445" cy="131445"/>
                  <wp:effectExtent l="0" t="0" r="1905" b="1905"/>
                  <wp:docPr id="2054" name="Grafik 20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15E75B" wp14:editId="195962BB">
                  <wp:extent cx="131445" cy="131445"/>
                  <wp:effectExtent l="0" t="0" r="1905" b="1905"/>
                  <wp:docPr id="2053" name="Grafik 20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Altmetric.com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2D5D27" wp14:editId="085B6402">
                  <wp:extent cx="131445" cy="131445"/>
                  <wp:effectExtent l="0" t="0" r="1905" b="1905"/>
                  <wp:docPr id="2052" name="Grafik 20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18551A" wp14:editId="01859F04">
                  <wp:extent cx="131445" cy="131445"/>
                  <wp:effectExtent l="0" t="0" r="1905" b="1905"/>
                  <wp:docPr id="2051" name="Grafik 20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320463" wp14:editId="5FDF430C">
                  <wp:extent cx="131445" cy="131445"/>
                  <wp:effectExtent l="0" t="0" r="1905" b="1905"/>
                  <wp:docPr id="2050" name="Grafik 20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1C1D1F" wp14:editId="3895E81B">
                  <wp:extent cx="131445" cy="131445"/>
                  <wp:effectExtent l="0" t="0" r="1905" b="1905"/>
                  <wp:docPr id="2049" name="Grafik 20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F63656" wp14:editId="258F7BFA">
                  <wp:extent cx="131445" cy="131445"/>
                  <wp:effectExtent l="0" t="0" r="1905" b="1905"/>
                  <wp:docPr id="2048" name="Grafik 20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C93ED88" wp14:editId="220C275E">
                  <wp:extent cx="131445" cy="131445"/>
                  <wp:effectExtent l="0" t="0" r="1905" b="1905"/>
                  <wp:docPr id="2047" name="Grafik 20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4EF406" wp14:editId="3AF470D5">
                  <wp:extent cx="131445" cy="131445"/>
                  <wp:effectExtent l="0" t="0" r="1905" b="1905"/>
                  <wp:docPr id="2046" name="Grafik 20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Amazon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E996F5F" wp14:editId="6F52811A">
                  <wp:extent cx="131445" cy="131445"/>
                  <wp:effectExtent l="0" t="0" r="1905" b="1905"/>
                  <wp:docPr id="2045" name="Grafik 20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2FAA5F" wp14:editId="7EA7D5F3">
                  <wp:extent cx="131445" cy="131445"/>
                  <wp:effectExtent l="0" t="0" r="1905" b="1905"/>
                  <wp:docPr id="2044" name="Grafik 20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C7CA82" wp14:editId="16B0A10A">
                  <wp:extent cx="131445" cy="131445"/>
                  <wp:effectExtent l="0" t="0" r="1905" b="1905"/>
                  <wp:docPr id="2043" name="Grafik 20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1EBEDF" wp14:editId="638D3A5D">
                  <wp:extent cx="131445" cy="131445"/>
                  <wp:effectExtent l="0" t="0" r="1905" b="1905"/>
                  <wp:docPr id="2042" name="Grafik 20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04FB52" wp14:editId="262A4418">
                  <wp:extent cx="131445" cy="131445"/>
                  <wp:effectExtent l="0" t="0" r="1905" b="1905"/>
                  <wp:docPr id="2041" name="Grafik 20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E831540" wp14:editId="45D30B7F">
                  <wp:extent cx="131445" cy="131445"/>
                  <wp:effectExtent l="0" t="0" r="1905" b="1905"/>
                  <wp:docPr id="2040" name="Grafik 20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6CD968" wp14:editId="06DD558F">
                  <wp:extent cx="131445" cy="131445"/>
                  <wp:effectExtent l="0" t="0" r="1905" b="1905"/>
                  <wp:docPr id="2039" name="Grafik 20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Airiti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Library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27FC34" wp14:editId="3D034C01">
                  <wp:extent cx="131445" cy="131445"/>
                  <wp:effectExtent l="0" t="0" r="1905" b="1905"/>
                  <wp:docPr id="2038" name="Grafik 20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287989B" wp14:editId="66F64EC5">
                  <wp:extent cx="131445" cy="131445"/>
                  <wp:effectExtent l="0" t="0" r="1905" b="1905"/>
                  <wp:docPr id="2037" name="Grafik 20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38BAF4" wp14:editId="2568DEE3">
                  <wp:extent cx="131445" cy="131445"/>
                  <wp:effectExtent l="0" t="0" r="1905" b="1905"/>
                  <wp:docPr id="2036" name="Grafik 20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3B5F70" wp14:editId="57C935A3">
                  <wp:extent cx="131445" cy="131445"/>
                  <wp:effectExtent l="0" t="0" r="1905" b="1905"/>
                  <wp:docPr id="2035" name="Grafik 20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1B81E9" wp14:editId="03539D5E">
                  <wp:extent cx="131445" cy="131445"/>
                  <wp:effectExtent l="0" t="0" r="1905" b="1905"/>
                  <wp:docPr id="2034" name="Grafik 20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9C8CAD5" wp14:editId="671A233F">
                  <wp:extent cx="131445" cy="131445"/>
                  <wp:effectExtent l="0" t="0" r="1905" b="1905"/>
                  <wp:docPr id="2033" name="Grafik 20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0C71EDF" wp14:editId="21F83BF0">
                  <wp:extent cx="131445" cy="131445"/>
                  <wp:effectExtent l="0" t="0" r="1905" b="1905"/>
                  <wp:docPr id="2032" name="Grafik 20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202175" wp14:editId="2AB052FB">
                  <wp:extent cx="131445" cy="131445"/>
                  <wp:effectExtent l="0" t="0" r="1905" b="1905"/>
                  <wp:docPr id="2031" name="Grafik 20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6C39FB" wp14:editId="57F92102">
                  <wp:extent cx="131445" cy="131445"/>
                  <wp:effectExtent l="0" t="0" r="1905" b="1905"/>
                  <wp:docPr id="2030" name="Grafik 20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7426DE" wp14:editId="0203BDA9">
                  <wp:extent cx="131445" cy="131445"/>
                  <wp:effectExtent l="0" t="0" r="1905" b="1905"/>
                  <wp:docPr id="2029" name="Grafik 20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8FB9E9" wp14:editId="78DBFE5A">
                  <wp:extent cx="131445" cy="131445"/>
                  <wp:effectExtent l="0" t="0" r="1905" b="1905"/>
                  <wp:docPr id="2028" name="Grafik 20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B9CA51" wp14:editId="3493566D">
                  <wp:extent cx="131445" cy="131445"/>
                  <wp:effectExtent l="0" t="0" r="1905" b="1905"/>
                  <wp:docPr id="2027" name="Grafik 20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6754A3" wp14:editId="7E26BE2A">
                  <wp:extent cx="131445" cy="131445"/>
                  <wp:effectExtent l="0" t="0" r="1905" b="1905"/>
                  <wp:docPr id="2026" name="Grafik 20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5A4001" wp14:editId="34562BAC">
                  <wp:extent cx="131445" cy="131445"/>
                  <wp:effectExtent l="0" t="0" r="1905" b="1905"/>
                  <wp:docPr id="2025" name="Grafik 20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bioRxiv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D63FFF" wp14:editId="7E6203A8">
                  <wp:extent cx="131445" cy="131445"/>
                  <wp:effectExtent l="0" t="0" r="1905" b="1905"/>
                  <wp:docPr id="2024" name="Grafik 20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334510" wp14:editId="76ED220B">
                  <wp:extent cx="131445" cy="131445"/>
                  <wp:effectExtent l="0" t="0" r="1905" b="1905"/>
                  <wp:docPr id="2023" name="Grafik 20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3FF8C9" wp14:editId="6B37E300">
                  <wp:extent cx="131445" cy="131445"/>
                  <wp:effectExtent l="0" t="0" r="1905" b="1905"/>
                  <wp:docPr id="2022" name="Grafik 20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0C68BE" wp14:editId="291B2774">
                  <wp:extent cx="131445" cy="131445"/>
                  <wp:effectExtent l="0" t="0" r="1905" b="1905"/>
                  <wp:docPr id="2021" name="Grafik 20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C54C3C" wp14:editId="590A4B06">
                  <wp:extent cx="131445" cy="131445"/>
                  <wp:effectExtent l="0" t="0" r="1905" b="1905"/>
                  <wp:docPr id="2020" name="Grafik 20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ED0BFA" wp14:editId="72F17E1D">
                  <wp:extent cx="131445" cy="131445"/>
                  <wp:effectExtent l="0" t="0" r="1905" b="1905"/>
                  <wp:docPr id="2019" name="Grafik 20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8007F6" wp14:editId="0BBE31BA">
                  <wp:extent cx="131445" cy="131445"/>
                  <wp:effectExtent l="0" t="0" r="1905" b="1905"/>
                  <wp:docPr id="2018" name="Grafik 20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bit.ly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865961" wp14:editId="2F1FA98B">
                  <wp:extent cx="131445" cy="131445"/>
                  <wp:effectExtent l="0" t="0" r="1905" b="1905"/>
                  <wp:docPr id="2017" name="Grafik 20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B80206" wp14:editId="6A3299C9">
                  <wp:extent cx="131445" cy="131445"/>
                  <wp:effectExtent l="0" t="0" r="1905" b="1905"/>
                  <wp:docPr id="2016" name="Grafik 20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42ACBB" wp14:editId="42E94D50">
                  <wp:extent cx="131445" cy="131445"/>
                  <wp:effectExtent l="0" t="0" r="1905" b="1905"/>
                  <wp:docPr id="2015" name="Grafik 20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47C591" wp14:editId="5B72F46F">
                  <wp:extent cx="131445" cy="131445"/>
                  <wp:effectExtent l="0" t="0" r="1905" b="1905"/>
                  <wp:docPr id="2014" name="Grafik 20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183F55" wp14:editId="11428722">
                  <wp:extent cx="131445" cy="131445"/>
                  <wp:effectExtent l="0" t="0" r="1905" b="1905"/>
                  <wp:docPr id="2013" name="Grafik 20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46E25E" wp14:editId="7A6700C5">
                  <wp:extent cx="131445" cy="131445"/>
                  <wp:effectExtent l="0" t="0" r="1905" b="1905"/>
                  <wp:docPr id="2012" name="Grafik 20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95707D" wp14:editId="6C094D0A">
                  <wp:extent cx="131445" cy="131445"/>
                  <wp:effectExtent l="0" t="0" r="1905" b="1905"/>
                  <wp:docPr id="2011" name="Grafik 20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BitBucket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DD6C79" wp14:editId="389730C1">
                  <wp:extent cx="131445" cy="131445"/>
                  <wp:effectExtent l="0" t="0" r="1905" b="1905"/>
                  <wp:docPr id="2010" name="Grafik 20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362AF1" wp14:editId="081A1654">
                  <wp:extent cx="131445" cy="131445"/>
                  <wp:effectExtent l="0" t="0" r="1905" b="1905"/>
                  <wp:docPr id="2009" name="Grafik 20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D73F86" wp14:editId="3BACDB8F">
                  <wp:extent cx="131445" cy="131445"/>
                  <wp:effectExtent l="0" t="0" r="1905" b="1905"/>
                  <wp:docPr id="2008" name="Grafik 20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16FDBBB" wp14:editId="6B4D8C84">
                  <wp:extent cx="131445" cy="131445"/>
                  <wp:effectExtent l="0" t="0" r="1905" b="1905"/>
                  <wp:docPr id="2007" name="Grafik 20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14A043" wp14:editId="4754EB01">
                  <wp:extent cx="131445" cy="131445"/>
                  <wp:effectExtent l="0" t="0" r="1905" b="1905"/>
                  <wp:docPr id="2006" name="Grafik 20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C855D7" wp14:editId="6391CFBA">
                  <wp:extent cx="131445" cy="131445"/>
                  <wp:effectExtent l="0" t="0" r="1905" b="1905"/>
                  <wp:docPr id="2005" name="Grafik 20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DAFC5E" wp14:editId="4B108E45">
                  <wp:extent cx="131445" cy="131445"/>
                  <wp:effectExtent l="0" t="0" r="1905" b="1905"/>
                  <wp:docPr id="2004" name="Grafik 20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Browzine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52ECB1A" wp14:editId="7F327CB5">
                  <wp:extent cx="131445" cy="131445"/>
                  <wp:effectExtent l="0" t="0" r="1905" b="1905"/>
                  <wp:docPr id="2003" name="Grafik 20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EE72AE8" wp14:editId="1565E990">
                  <wp:extent cx="131445" cy="131445"/>
                  <wp:effectExtent l="0" t="0" r="1905" b="1905"/>
                  <wp:docPr id="2002" name="Grafik 20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1BE06A5" wp14:editId="7211866F">
                  <wp:extent cx="131445" cy="131445"/>
                  <wp:effectExtent l="0" t="0" r="1905" b="1905"/>
                  <wp:docPr id="2001" name="Grafik 20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5F4DC2" wp14:editId="5436D86D">
                  <wp:extent cx="131445" cy="131445"/>
                  <wp:effectExtent l="0" t="0" r="1905" b="1905"/>
                  <wp:docPr id="2000" name="Grafik 20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19BC57" wp14:editId="115B4148">
                  <wp:extent cx="131445" cy="131445"/>
                  <wp:effectExtent l="0" t="0" r="1905" b="1905"/>
                  <wp:docPr id="1999" name="Grafik 19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E41B4E" wp14:editId="6DF8695B">
                  <wp:extent cx="131445" cy="131445"/>
                  <wp:effectExtent l="0" t="0" r="1905" b="1905"/>
                  <wp:docPr id="1998" name="Grafik 19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EEC928" wp14:editId="7CA80288">
                  <wp:extent cx="131445" cy="131445"/>
                  <wp:effectExtent l="0" t="0" r="1905" b="1905"/>
                  <wp:docPr id="1997" name="Grafik 19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CABI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76171D" wp14:editId="5161892D">
                  <wp:extent cx="131445" cy="131445"/>
                  <wp:effectExtent l="0" t="0" r="1905" b="1905"/>
                  <wp:docPr id="1996" name="Grafik 19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D874CA" wp14:editId="7C05435E">
                  <wp:extent cx="131445" cy="131445"/>
                  <wp:effectExtent l="0" t="0" r="1905" b="1905"/>
                  <wp:docPr id="1995" name="Grafik 19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0F6731E" wp14:editId="39AB3D69">
                  <wp:extent cx="131445" cy="131445"/>
                  <wp:effectExtent l="0" t="0" r="1905" b="1905"/>
                  <wp:docPr id="1994" name="Grafik 19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5FB431" wp14:editId="6790ADD7">
                  <wp:extent cx="131445" cy="131445"/>
                  <wp:effectExtent l="0" t="0" r="1905" b="1905"/>
                  <wp:docPr id="1993" name="Grafik 19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69FC7B" wp14:editId="6107B952">
                  <wp:extent cx="131445" cy="131445"/>
                  <wp:effectExtent l="0" t="0" r="1905" b="1905"/>
                  <wp:docPr id="1992" name="Grafik 19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5D794D" wp14:editId="1D0331C7">
                  <wp:extent cx="131445" cy="131445"/>
                  <wp:effectExtent l="0" t="0" r="1905" b="1905"/>
                  <wp:docPr id="1991" name="Grafik 19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99589E" wp14:editId="7BE96589">
                  <wp:extent cx="131445" cy="131445"/>
                  <wp:effectExtent l="0" t="0" r="1905" b="1905"/>
                  <wp:docPr id="1990" name="Grafik 19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Citavi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E92531" wp14:editId="62449C58">
                  <wp:extent cx="131445" cy="131445"/>
                  <wp:effectExtent l="0" t="0" r="1905" b="1905"/>
                  <wp:docPr id="1989" name="Grafik 19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2ECA1C" wp14:editId="070C94D4">
                  <wp:extent cx="131445" cy="131445"/>
                  <wp:effectExtent l="0" t="0" r="1905" b="1905"/>
                  <wp:docPr id="1988" name="Grafik 19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8B637D9" wp14:editId="51894776">
                  <wp:extent cx="131445" cy="131445"/>
                  <wp:effectExtent l="0" t="0" r="1905" b="1905"/>
                  <wp:docPr id="1987" name="Grafik 19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876C96" wp14:editId="585D6D7D">
                  <wp:extent cx="131445" cy="131445"/>
                  <wp:effectExtent l="0" t="0" r="1905" b="1905"/>
                  <wp:docPr id="1986" name="Grafik 19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3E3AB1" wp14:editId="555E4974">
                  <wp:extent cx="131445" cy="131445"/>
                  <wp:effectExtent l="0" t="0" r="1905" b="1905"/>
                  <wp:docPr id="1985" name="Grafik 19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D34C6FA" wp14:editId="0CC22483">
                  <wp:extent cx="131445" cy="131445"/>
                  <wp:effectExtent l="0" t="0" r="1905" b="1905"/>
                  <wp:docPr id="1984" name="Grafik 19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EFF7834" wp14:editId="79B328B8">
                  <wp:extent cx="131445" cy="131445"/>
                  <wp:effectExtent l="0" t="0" r="1905" b="1905"/>
                  <wp:docPr id="1983" name="Grafik 19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CitEc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2E2622" wp14:editId="2A79D9F8">
                  <wp:extent cx="131445" cy="131445"/>
                  <wp:effectExtent l="0" t="0" r="1905" b="1905"/>
                  <wp:docPr id="1982" name="Grafik 19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ABBCFD" wp14:editId="1A7DEABD">
                  <wp:extent cx="131445" cy="131445"/>
                  <wp:effectExtent l="0" t="0" r="1905" b="1905"/>
                  <wp:docPr id="1981" name="Grafik 19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A30A4E" wp14:editId="68CF54A2">
                  <wp:extent cx="131445" cy="131445"/>
                  <wp:effectExtent l="0" t="0" r="1905" b="1905"/>
                  <wp:docPr id="1980" name="Grafik 19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EEC641" wp14:editId="0738B20A">
                  <wp:extent cx="131445" cy="131445"/>
                  <wp:effectExtent l="0" t="0" r="1905" b="1905"/>
                  <wp:docPr id="1979" name="Grafik 19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12D7DE" wp14:editId="5EF015E5">
                  <wp:extent cx="131445" cy="131445"/>
                  <wp:effectExtent l="0" t="0" r="1905" b="1905"/>
                  <wp:docPr id="1978" name="Grafik 19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84DF83" wp14:editId="737F7EF3">
                  <wp:extent cx="131445" cy="131445"/>
                  <wp:effectExtent l="0" t="0" r="1905" b="1905"/>
                  <wp:docPr id="1977" name="Grafik 19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3632B9" wp14:editId="2344EC8D">
                  <wp:extent cx="131445" cy="131445"/>
                  <wp:effectExtent l="0" t="0" r="1905" b="1905"/>
                  <wp:docPr id="1976" name="Grafik 19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CiteULike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33B51E" wp14:editId="28B7F5D9">
                  <wp:extent cx="131445" cy="131445"/>
                  <wp:effectExtent l="0" t="0" r="1905" b="1905"/>
                  <wp:docPr id="1975" name="Grafik 19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5F5748" wp14:editId="48A429A4">
                  <wp:extent cx="131445" cy="131445"/>
                  <wp:effectExtent l="0" t="0" r="1905" b="1905"/>
                  <wp:docPr id="1974" name="Grafik 19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DE532A" wp14:editId="58296340">
                  <wp:extent cx="131445" cy="131445"/>
                  <wp:effectExtent l="0" t="0" r="1905" b="1905"/>
                  <wp:docPr id="1973" name="Grafik 19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D164CB" wp14:editId="6A1491B7">
                  <wp:extent cx="131445" cy="131445"/>
                  <wp:effectExtent l="0" t="0" r="1905" b="1905"/>
                  <wp:docPr id="1972" name="Grafik 19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270EBF" wp14:editId="1F6D7321">
                  <wp:extent cx="131445" cy="131445"/>
                  <wp:effectExtent l="0" t="0" r="1905" b="1905"/>
                  <wp:docPr id="1971" name="Grafik 19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E6863D" wp14:editId="5AB8B66A">
                  <wp:extent cx="131445" cy="131445"/>
                  <wp:effectExtent l="0" t="0" r="1905" b="1905"/>
                  <wp:docPr id="1970" name="Grafik 19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3ADBB1" wp14:editId="1C0B17AE">
                  <wp:extent cx="131445" cy="131445"/>
                  <wp:effectExtent l="0" t="0" r="1905" b="1905"/>
                  <wp:docPr id="1969" name="Grafik 19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Copernicus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09823C8" wp14:editId="17A1AAFE">
                  <wp:extent cx="131445" cy="131445"/>
                  <wp:effectExtent l="0" t="0" r="1905" b="1905"/>
                  <wp:docPr id="1968" name="Grafik 19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298500" wp14:editId="43E029B7">
                  <wp:extent cx="131445" cy="131445"/>
                  <wp:effectExtent l="0" t="0" r="1905" b="1905"/>
                  <wp:docPr id="1967" name="Grafik 19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9AD2DB9" wp14:editId="53BFB652">
                  <wp:extent cx="131445" cy="131445"/>
                  <wp:effectExtent l="0" t="0" r="1905" b="1905"/>
                  <wp:docPr id="1966" name="Grafik 19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C256C1" wp14:editId="46872AB1">
                  <wp:extent cx="131445" cy="131445"/>
                  <wp:effectExtent l="0" t="0" r="1905" b="1905"/>
                  <wp:docPr id="1965" name="Grafik 19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A7D9673" wp14:editId="4F01A4ED">
                  <wp:extent cx="131445" cy="131445"/>
                  <wp:effectExtent l="0" t="0" r="1905" b="1905"/>
                  <wp:docPr id="1964" name="Grafik 19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D20E833" wp14:editId="4278A6AC">
                  <wp:extent cx="131445" cy="131445"/>
                  <wp:effectExtent l="0" t="0" r="1905" b="1905"/>
                  <wp:docPr id="1963" name="Grafik 19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99EEC87" wp14:editId="50E4BAED">
                  <wp:extent cx="131445" cy="131445"/>
                  <wp:effectExtent l="0" t="0" r="1905" b="1905"/>
                  <wp:docPr id="1962" name="Grafik 19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Crossref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1E405AA" wp14:editId="53BA365B">
                  <wp:extent cx="131445" cy="131445"/>
                  <wp:effectExtent l="0" t="0" r="1905" b="1905"/>
                  <wp:docPr id="1961" name="Grafik 19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9C4149B" wp14:editId="62574617">
                  <wp:extent cx="131445" cy="131445"/>
                  <wp:effectExtent l="0" t="0" r="1905" b="1905"/>
                  <wp:docPr id="1960" name="Grafik 19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28BAA5" wp14:editId="3A8D2110">
                  <wp:extent cx="131445" cy="131445"/>
                  <wp:effectExtent l="0" t="0" r="1905" b="1905"/>
                  <wp:docPr id="1959" name="Grafik 19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3A237A" wp14:editId="786FCFCA">
                  <wp:extent cx="131445" cy="131445"/>
                  <wp:effectExtent l="0" t="0" r="1905" b="1905"/>
                  <wp:docPr id="1958" name="Grafik 19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837BBB" wp14:editId="732E9ECE">
                  <wp:extent cx="131445" cy="131445"/>
                  <wp:effectExtent l="0" t="0" r="1905" b="1905"/>
                  <wp:docPr id="1957" name="Grafik 19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E8F3800" wp14:editId="376438E2">
                  <wp:extent cx="131445" cy="131445"/>
                  <wp:effectExtent l="0" t="0" r="1905" b="1905"/>
                  <wp:docPr id="1956" name="Grafik 19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E70AA0" wp14:editId="2C8F4B68">
                  <wp:extent cx="131445" cy="131445"/>
                  <wp:effectExtent l="0" t="0" r="1905" b="1905"/>
                  <wp:docPr id="1955" name="Grafik 19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DataBank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04C9FDD" wp14:editId="669D94E9">
                  <wp:extent cx="131445" cy="131445"/>
                  <wp:effectExtent l="0" t="0" r="1905" b="1905"/>
                  <wp:docPr id="1954" name="Grafik 19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668E41" wp14:editId="676C24C2">
                  <wp:extent cx="131445" cy="131445"/>
                  <wp:effectExtent l="0" t="0" r="1905" b="1905"/>
                  <wp:docPr id="1953" name="Grafik 19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CB1BD1" wp14:editId="1CF6E5A3">
                  <wp:extent cx="131445" cy="131445"/>
                  <wp:effectExtent l="0" t="0" r="1905" b="1905"/>
                  <wp:docPr id="1952" name="Grafik 19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D46758" wp14:editId="5D8D7F99">
                  <wp:extent cx="131445" cy="131445"/>
                  <wp:effectExtent l="0" t="0" r="1905" b="1905"/>
                  <wp:docPr id="1951" name="Grafik 19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64E840" wp14:editId="722EA6A7">
                  <wp:extent cx="131445" cy="131445"/>
                  <wp:effectExtent l="0" t="0" r="1905" b="1905"/>
                  <wp:docPr id="1950" name="Grafik 19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BC58D8" wp14:editId="0EA919D5">
                  <wp:extent cx="131445" cy="131445"/>
                  <wp:effectExtent l="0" t="0" r="1905" b="1905"/>
                  <wp:docPr id="1949" name="Grafik 19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850BF2D" wp14:editId="1CC2CDB5">
                  <wp:extent cx="131445" cy="131445"/>
                  <wp:effectExtent l="0" t="0" r="1905" b="1905"/>
                  <wp:docPr id="1948" name="Grafik 19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DataCite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5A609B" wp14:editId="3E3921EE">
                  <wp:extent cx="131445" cy="131445"/>
                  <wp:effectExtent l="0" t="0" r="1905" b="1905"/>
                  <wp:docPr id="1947" name="Grafik 19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D77876" wp14:editId="553507E7">
                  <wp:extent cx="131445" cy="131445"/>
                  <wp:effectExtent l="0" t="0" r="1905" b="1905"/>
                  <wp:docPr id="1946" name="Grafik 19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7D1C3B" wp14:editId="50B0F22D">
                  <wp:extent cx="131445" cy="131445"/>
                  <wp:effectExtent l="0" t="0" r="1905" b="1905"/>
                  <wp:docPr id="1945" name="Grafik 19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479405" wp14:editId="68065E54">
                  <wp:extent cx="131445" cy="131445"/>
                  <wp:effectExtent l="0" t="0" r="1905" b="1905"/>
                  <wp:docPr id="1944" name="Grafik 19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5DA68A" wp14:editId="3ECAD6CC">
                  <wp:extent cx="131445" cy="131445"/>
                  <wp:effectExtent l="0" t="0" r="1905" b="1905"/>
                  <wp:docPr id="1943" name="Grafik 19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9F21B6" wp14:editId="21DCEF2D">
                  <wp:extent cx="131445" cy="131445"/>
                  <wp:effectExtent l="0" t="0" r="1905" b="1905"/>
                  <wp:docPr id="1942" name="Grafik 19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D063B2" wp14:editId="5C8D6F0A">
                  <wp:extent cx="131445" cy="131445"/>
                  <wp:effectExtent l="0" t="0" r="1905" b="1905"/>
                  <wp:docPr id="1941" name="Grafik 19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Dataverse Network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E9C87F" wp14:editId="7BBD7F42">
                  <wp:extent cx="131445" cy="131445"/>
                  <wp:effectExtent l="0" t="0" r="1905" b="1905"/>
                  <wp:docPr id="1940" name="Grafik 19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C7FFFD" wp14:editId="26B44DE0">
                  <wp:extent cx="131445" cy="131445"/>
                  <wp:effectExtent l="0" t="0" r="1905" b="1905"/>
                  <wp:docPr id="1939" name="Grafik 19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1C505B" wp14:editId="4F43A5EC">
                  <wp:extent cx="131445" cy="131445"/>
                  <wp:effectExtent l="0" t="0" r="1905" b="1905"/>
                  <wp:docPr id="1938" name="Grafik 19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1413A1B" wp14:editId="6E5F02CF">
                  <wp:extent cx="131445" cy="131445"/>
                  <wp:effectExtent l="0" t="0" r="1905" b="1905"/>
                  <wp:docPr id="1937" name="Grafik 19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DFBB9B5" wp14:editId="4D102DFE">
                  <wp:extent cx="131445" cy="131445"/>
                  <wp:effectExtent l="0" t="0" r="1905" b="1905"/>
                  <wp:docPr id="1936" name="Grafik 19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C14FEE" wp14:editId="13240B18">
                  <wp:extent cx="131445" cy="131445"/>
                  <wp:effectExtent l="0" t="0" r="1905" b="1905"/>
                  <wp:docPr id="1935" name="Grafik 19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CA62F2" wp14:editId="3742D158">
                  <wp:extent cx="131445" cy="131445"/>
                  <wp:effectExtent l="0" t="0" r="1905" b="1905"/>
                  <wp:docPr id="1934" name="Grafik 19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DDI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65DCA9" wp14:editId="73CF0201">
                  <wp:extent cx="131445" cy="131445"/>
                  <wp:effectExtent l="0" t="0" r="1905" b="1905"/>
                  <wp:docPr id="1933" name="Grafik 19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78CCC8F" wp14:editId="1F906EE1">
                  <wp:extent cx="131445" cy="131445"/>
                  <wp:effectExtent l="0" t="0" r="1905" b="1905"/>
                  <wp:docPr id="1932" name="Grafik 19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FA7AEB" wp14:editId="5E4A404B">
                  <wp:extent cx="131445" cy="131445"/>
                  <wp:effectExtent l="0" t="0" r="1905" b="1905"/>
                  <wp:docPr id="1931" name="Grafik 19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915C8E" wp14:editId="2098A63A">
                  <wp:extent cx="131445" cy="131445"/>
                  <wp:effectExtent l="0" t="0" r="1905" b="1905"/>
                  <wp:docPr id="1930" name="Grafik 19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2DD577" wp14:editId="4862FA44">
                  <wp:extent cx="131445" cy="131445"/>
                  <wp:effectExtent l="0" t="0" r="1905" b="1905"/>
                  <wp:docPr id="1929" name="Grafik 19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27D9D9" wp14:editId="4BDD16D3">
                  <wp:extent cx="131445" cy="131445"/>
                  <wp:effectExtent l="0" t="0" r="1905" b="1905"/>
                  <wp:docPr id="1928" name="Grafik 19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C170F1" wp14:editId="4716DB04">
                  <wp:extent cx="131445" cy="131445"/>
                  <wp:effectExtent l="0" t="0" r="1905" b="1905"/>
                  <wp:docPr id="1927" name="Grafik 19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Delicious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2DCFFE5" wp14:editId="0351CD0F">
                  <wp:extent cx="131445" cy="131445"/>
                  <wp:effectExtent l="0" t="0" r="1905" b="1905"/>
                  <wp:docPr id="1926" name="Grafik 19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347C42" wp14:editId="1C8FD895">
                  <wp:extent cx="131445" cy="131445"/>
                  <wp:effectExtent l="0" t="0" r="1905" b="1905"/>
                  <wp:docPr id="1925" name="Grafik 19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574860C" wp14:editId="724763DB">
                  <wp:extent cx="131445" cy="131445"/>
                  <wp:effectExtent l="0" t="0" r="1905" b="1905"/>
                  <wp:docPr id="1924" name="Grafik 19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CEBF2C" wp14:editId="1188C325">
                  <wp:extent cx="131445" cy="131445"/>
                  <wp:effectExtent l="0" t="0" r="1905" b="1905"/>
                  <wp:docPr id="1923" name="Grafik 19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B312D8" wp14:editId="5EE6CF58">
                  <wp:extent cx="131445" cy="131445"/>
                  <wp:effectExtent l="0" t="0" r="1905" b="1905"/>
                  <wp:docPr id="1922" name="Grafik 19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AD4BDE" wp14:editId="2E4468E1">
                  <wp:extent cx="131445" cy="131445"/>
                  <wp:effectExtent l="0" t="0" r="1905" b="1905"/>
                  <wp:docPr id="1921" name="Grafik 19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78426D" wp14:editId="4D991C66">
                  <wp:extent cx="131445" cy="131445"/>
                  <wp:effectExtent l="0" t="0" r="1905" b="1905"/>
                  <wp:docPr id="1920" name="Grafik 19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DOAJ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5E355DE" wp14:editId="7D61CCD5">
                  <wp:extent cx="131445" cy="131445"/>
                  <wp:effectExtent l="0" t="0" r="1905" b="1905"/>
                  <wp:docPr id="1919" name="Grafik 19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BFC0782" wp14:editId="7EB8D0ED">
                  <wp:extent cx="131445" cy="131445"/>
                  <wp:effectExtent l="0" t="0" r="1905" b="1905"/>
                  <wp:docPr id="1918" name="Grafik 19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3417F9" wp14:editId="5088794F">
                  <wp:extent cx="131445" cy="131445"/>
                  <wp:effectExtent l="0" t="0" r="1905" b="1905"/>
                  <wp:docPr id="1917" name="Grafik 19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A29AFA" wp14:editId="5F20230A">
                  <wp:extent cx="131445" cy="131445"/>
                  <wp:effectExtent l="0" t="0" r="1905" b="1905"/>
                  <wp:docPr id="1916" name="Grafik 19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ED15A4" wp14:editId="18641AB5">
                  <wp:extent cx="131445" cy="131445"/>
                  <wp:effectExtent l="0" t="0" r="1905" b="1905"/>
                  <wp:docPr id="1915" name="Grafik 19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615B68" wp14:editId="58FC93D3">
                  <wp:extent cx="131445" cy="131445"/>
                  <wp:effectExtent l="0" t="0" r="1905" b="1905"/>
                  <wp:docPr id="1914" name="Grafik 19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BFE6D5" wp14:editId="190769C6">
                  <wp:extent cx="131445" cy="131445"/>
                  <wp:effectExtent l="0" t="0" r="1905" b="1905"/>
                  <wp:docPr id="1913" name="Grafik 19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DRYAD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719617" wp14:editId="3C97BCEF">
                  <wp:extent cx="131445" cy="131445"/>
                  <wp:effectExtent l="0" t="0" r="1905" b="1905"/>
                  <wp:docPr id="1912" name="Grafik 19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37E8BB" wp14:editId="0FE8017D">
                  <wp:extent cx="131445" cy="131445"/>
                  <wp:effectExtent l="0" t="0" r="1905" b="1905"/>
                  <wp:docPr id="1911" name="Grafik 19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28DCAB0" wp14:editId="24A59735">
                  <wp:extent cx="131445" cy="131445"/>
                  <wp:effectExtent l="0" t="0" r="1905" b="1905"/>
                  <wp:docPr id="1910" name="Grafik 19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A69ADA" wp14:editId="358F8BCA">
                  <wp:extent cx="131445" cy="131445"/>
                  <wp:effectExtent l="0" t="0" r="1905" b="1905"/>
                  <wp:docPr id="1909" name="Grafik 19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EF2A21E" wp14:editId="1D423BA8">
                  <wp:extent cx="131445" cy="131445"/>
                  <wp:effectExtent l="0" t="0" r="1905" b="1905"/>
                  <wp:docPr id="1908" name="Grafik 19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0F75EF2" wp14:editId="7D022541">
                  <wp:extent cx="131445" cy="131445"/>
                  <wp:effectExtent l="0" t="0" r="1905" b="1905"/>
                  <wp:docPr id="1907" name="Grafik 19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65C296B" wp14:editId="28ADE2FC">
                  <wp:extent cx="131445" cy="131445"/>
                  <wp:effectExtent l="0" t="0" r="1905" b="1905"/>
                  <wp:docPr id="1906" name="Grafik 19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1E9B3B7" wp14:editId="6DA048F9">
                  <wp:extent cx="131445" cy="131445"/>
                  <wp:effectExtent l="0" t="0" r="1905" b="1905"/>
                  <wp:docPr id="1905" name="Grafik 19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91C5BF6" wp14:editId="1000CE9A">
                  <wp:extent cx="131445" cy="131445"/>
                  <wp:effectExtent l="0" t="0" r="1905" b="1905"/>
                  <wp:docPr id="1904" name="Grafik 19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A02A272" wp14:editId="221EA13E">
                  <wp:extent cx="131445" cy="131445"/>
                  <wp:effectExtent l="0" t="0" r="1905" b="1905"/>
                  <wp:docPr id="1903" name="Grafik 19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C1C9959" wp14:editId="4033AC4C">
                  <wp:extent cx="131445" cy="131445"/>
                  <wp:effectExtent l="0" t="0" r="1905" b="1905"/>
                  <wp:docPr id="1902" name="Grafik 19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65A598" wp14:editId="6B8E84B8">
                  <wp:extent cx="131445" cy="131445"/>
                  <wp:effectExtent l="0" t="0" r="1905" b="1905"/>
                  <wp:docPr id="1901" name="Grafik 19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5867224" wp14:editId="21D5AD1E">
                  <wp:extent cx="131445" cy="131445"/>
                  <wp:effectExtent l="0" t="0" r="1905" b="1905"/>
                  <wp:docPr id="1900" name="Grafik 19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D5F09CE" wp14:editId="6207D643">
                  <wp:extent cx="131445" cy="131445"/>
                  <wp:effectExtent l="0" t="0" r="1905" b="1905"/>
                  <wp:docPr id="1899" name="Grafik 18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EBSCO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B3AB8B" wp14:editId="44C8E038">
                  <wp:extent cx="131445" cy="131445"/>
                  <wp:effectExtent l="0" t="0" r="1905" b="1905"/>
                  <wp:docPr id="1898" name="Grafik 18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4E8D52" wp14:editId="05907FD9">
                  <wp:extent cx="131445" cy="131445"/>
                  <wp:effectExtent l="0" t="0" r="1905" b="1905"/>
                  <wp:docPr id="1897" name="Grafik 18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856161" wp14:editId="7EF58CE4">
                  <wp:extent cx="131445" cy="131445"/>
                  <wp:effectExtent l="0" t="0" r="1905" b="1905"/>
                  <wp:docPr id="1896" name="Grafik 18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2B120C" wp14:editId="68601C91">
                  <wp:extent cx="131445" cy="131445"/>
                  <wp:effectExtent l="0" t="0" r="1905" b="1905"/>
                  <wp:docPr id="1895" name="Grafik 18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A34C815" wp14:editId="65ECAC90">
                  <wp:extent cx="131445" cy="131445"/>
                  <wp:effectExtent l="0" t="0" r="1905" b="1905"/>
                  <wp:docPr id="1894" name="Grafik 18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A4EF79" wp14:editId="2983C2A9">
                  <wp:extent cx="131445" cy="131445"/>
                  <wp:effectExtent l="0" t="0" r="1905" b="1905"/>
                  <wp:docPr id="1893" name="Grafik 18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ECF8EBB" wp14:editId="3BA384C2">
                  <wp:extent cx="131445" cy="131445"/>
                  <wp:effectExtent l="0" t="0" r="1905" b="1905"/>
                  <wp:docPr id="1892" name="Grafik 18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EconBiz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28E4BD" wp14:editId="3ADBED78">
                  <wp:extent cx="131445" cy="131445"/>
                  <wp:effectExtent l="0" t="0" r="1905" b="1905"/>
                  <wp:docPr id="1891" name="Grafik 18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31E106" wp14:editId="6E926125">
                  <wp:extent cx="131445" cy="131445"/>
                  <wp:effectExtent l="0" t="0" r="1905" b="1905"/>
                  <wp:docPr id="1890" name="Grafik 18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A5AA9A" wp14:editId="6E8E8778">
                  <wp:extent cx="131445" cy="131445"/>
                  <wp:effectExtent l="0" t="0" r="1905" b="1905"/>
                  <wp:docPr id="1889" name="Grafik 18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F00944" wp14:editId="4FA0790D">
                  <wp:extent cx="131445" cy="131445"/>
                  <wp:effectExtent l="0" t="0" r="1905" b="1905"/>
                  <wp:docPr id="1888" name="Grafik 18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50D198" wp14:editId="6985A74E">
                  <wp:extent cx="131445" cy="131445"/>
                  <wp:effectExtent l="0" t="0" r="1905" b="1905"/>
                  <wp:docPr id="1887" name="Grafik 18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705B8A" wp14:editId="3C748ECE">
                  <wp:extent cx="131445" cy="131445"/>
                  <wp:effectExtent l="0" t="0" r="1905" b="1905"/>
                  <wp:docPr id="1886" name="Grafik 18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E974E39" wp14:editId="6DA0D54B">
                  <wp:extent cx="131445" cy="131445"/>
                  <wp:effectExtent l="0" t="0" r="1905" b="1905"/>
                  <wp:docPr id="1885" name="Grafik 18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EconStor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E23905D" wp14:editId="45660BD6">
                  <wp:extent cx="131445" cy="131445"/>
                  <wp:effectExtent l="0" t="0" r="1905" b="1905"/>
                  <wp:docPr id="1884" name="Grafik 18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E0F897" wp14:editId="2FADAF9E">
                  <wp:extent cx="131445" cy="131445"/>
                  <wp:effectExtent l="0" t="0" r="1905" b="1905"/>
                  <wp:docPr id="1883" name="Grafik 18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37167E" wp14:editId="1D66AE4D">
                  <wp:extent cx="131445" cy="131445"/>
                  <wp:effectExtent l="0" t="0" r="1905" b="1905"/>
                  <wp:docPr id="1882" name="Grafik 18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39813D" wp14:editId="441FBCA7">
                  <wp:extent cx="131445" cy="131445"/>
                  <wp:effectExtent l="0" t="0" r="1905" b="1905"/>
                  <wp:docPr id="1881" name="Grafik 18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095350D" wp14:editId="4720FA28">
                  <wp:extent cx="131445" cy="131445"/>
                  <wp:effectExtent l="0" t="0" r="1905" b="1905"/>
                  <wp:docPr id="1880" name="Grafik 18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29A07B" wp14:editId="72FE6140">
                  <wp:extent cx="131445" cy="131445"/>
                  <wp:effectExtent l="0" t="0" r="1905" b="1905"/>
                  <wp:docPr id="1879" name="Grafik 18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E5DAE6" wp14:editId="440B6CC4">
                  <wp:extent cx="131445" cy="131445"/>
                  <wp:effectExtent l="0" t="0" r="1905" b="1905"/>
                  <wp:docPr id="1878" name="Grafik 18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ePrints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558726C" wp14:editId="2D2A5D32">
                  <wp:extent cx="131445" cy="131445"/>
                  <wp:effectExtent l="0" t="0" r="1905" b="1905"/>
                  <wp:docPr id="1877" name="Grafik 18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D461756" wp14:editId="14FA25B9">
                  <wp:extent cx="131445" cy="131445"/>
                  <wp:effectExtent l="0" t="0" r="1905" b="1905"/>
                  <wp:docPr id="1876" name="Grafik 18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85D7C3" wp14:editId="38B33E77">
                  <wp:extent cx="131445" cy="131445"/>
                  <wp:effectExtent l="0" t="0" r="1905" b="1905"/>
                  <wp:docPr id="1875" name="Grafik 18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7020EA" wp14:editId="1BAB8801">
                  <wp:extent cx="131445" cy="131445"/>
                  <wp:effectExtent l="0" t="0" r="1905" b="1905"/>
                  <wp:docPr id="1874" name="Grafik 18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8D3D6C" wp14:editId="2B7A0E69">
                  <wp:extent cx="131445" cy="131445"/>
                  <wp:effectExtent l="0" t="0" r="1905" b="1905"/>
                  <wp:docPr id="1873" name="Grafik 18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879223" wp14:editId="5FFE00D6">
                  <wp:extent cx="131445" cy="131445"/>
                  <wp:effectExtent l="0" t="0" r="1905" b="1905"/>
                  <wp:docPr id="1872" name="Grafik 18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72ED75" wp14:editId="0A0C6192">
                  <wp:extent cx="131445" cy="131445"/>
                  <wp:effectExtent l="0" t="0" r="1905" b="1905"/>
                  <wp:docPr id="1871" name="Grafik 18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F1000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07DD22" wp14:editId="00BB1295">
                  <wp:extent cx="131445" cy="131445"/>
                  <wp:effectExtent l="0" t="0" r="1905" b="1905"/>
                  <wp:docPr id="1870" name="Grafik 18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C49E92" wp14:editId="4904029C">
                  <wp:extent cx="131445" cy="131445"/>
                  <wp:effectExtent l="0" t="0" r="1905" b="1905"/>
                  <wp:docPr id="1869" name="Grafik 18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9E4E929" wp14:editId="1DD19AE5">
                  <wp:extent cx="131445" cy="131445"/>
                  <wp:effectExtent l="0" t="0" r="1905" b="1905"/>
                  <wp:docPr id="1868" name="Grafik 18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D30043C" wp14:editId="061F1864">
                  <wp:extent cx="131445" cy="131445"/>
                  <wp:effectExtent l="0" t="0" r="1905" b="1905"/>
                  <wp:docPr id="1867" name="Grafik 18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1F75658" wp14:editId="38B859A4">
                  <wp:extent cx="131445" cy="131445"/>
                  <wp:effectExtent l="0" t="0" r="1905" b="1905"/>
                  <wp:docPr id="1866" name="Grafik 18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53C32B" wp14:editId="0F731341">
                  <wp:extent cx="131445" cy="131445"/>
                  <wp:effectExtent l="0" t="0" r="1905" b="1905"/>
                  <wp:docPr id="1865" name="Grafik 18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B654CB" wp14:editId="09DFC1B9">
                  <wp:extent cx="131445" cy="131445"/>
                  <wp:effectExtent l="0" t="0" r="1905" b="1905"/>
                  <wp:docPr id="1864" name="Grafik 18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Facebook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177EBE" wp14:editId="68662320">
                  <wp:extent cx="131445" cy="131445"/>
                  <wp:effectExtent l="0" t="0" r="1905" b="1905"/>
                  <wp:docPr id="1863" name="Grafik 18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15E763E" wp14:editId="0FEAE66B">
                  <wp:extent cx="131445" cy="131445"/>
                  <wp:effectExtent l="0" t="0" r="1905" b="1905"/>
                  <wp:docPr id="1862" name="Grafik 18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1964BB2" wp14:editId="3DE2C7AD">
                  <wp:extent cx="131445" cy="131445"/>
                  <wp:effectExtent l="0" t="0" r="1905" b="1905"/>
                  <wp:docPr id="1861" name="Grafik 18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1313C9" wp14:editId="36EADAFD">
                  <wp:extent cx="131445" cy="131445"/>
                  <wp:effectExtent l="0" t="0" r="1905" b="1905"/>
                  <wp:docPr id="1860" name="Grafik 18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DFF4FF" wp14:editId="2CC6D9B7">
                  <wp:extent cx="131445" cy="131445"/>
                  <wp:effectExtent l="0" t="0" r="1905" b="1905"/>
                  <wp:docPr id="1859" name="Grafik 18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9B1DB7" wp14:editId="50CFE652">
                  <wp:extent cx="131445" cy="131445"/>
                  <wp:effectExtent l="0" t="0" r="1905" b="1905"/>
                  <wp:docPr id="1858" name="Grafik 18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2C3C6C2" wp14:editId="3BACDAB1">
                  <wp:extent cx="131445" cy="131445"/>
                  <wp:effectExtent l="0" t="0" r="1905" b="1905"/>
                  <wp:docPr id="1857" name="Grafik 18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FameLab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14E8673" wp14:editId="6C88D4EC">
                  <wp:extent cx="131445" cy="131445"/>
                  <wp:effectExtent l="0" t="0" r="1905" b="1905"/>
                  <wp:docPr id="1856" name="Grafik 18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5D5832" wp14:editId="100D56C0">
                  <wp:extent cx="131445" cy="131445"/>
                  <wp:effectExtent l="0" t="0" r="1905" b="1905"/>
                  <wp:docPr id="1855" name="Grafik 18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C5BC65" wp14:editId="3ED954D2">
                  <wp:extent cx="131445" cy="131445"/>
                  <wp:effectExtent l="0" t="0" r="1905" b="1905"/>
                  <wp:docPr id="1854" name="Grafik 18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97C5F2" wp14:editId="03919D99">
                  <wp:extent cx="131445" cy="131445"/>
                  <wp:effectExtent l="0" t="0" r="1905" b="1905"/>
                  <wp:docPr id="1853" name="Grafik 18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57B168" wp14:editId="333D8673">
                  <wp:extent cx="131445" cy="131445"/>
                  <wp:effectExtent l="0" t="0" r="1905" b="1905"/>
                  <wp:docPr id="1852" name="Grafik 18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5BAEEF" wp14:editId="0A52F9C5">
                  <wp:extent cx="131445" cy="131445"/>
                  <wp:effectExtent l="0" t="0" r="1905" b="1905"/>
                  <wp:docPr id="1851" name="Grafik 18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C44A01B" wp14:editId="5FBF05B9">
                  <wp:extent cx="131445" cy="131445"/>
                  <wp:effectExtent l="0" t="0" r="1905" b="1905"/>
                  <wp:docPr id="1850" name="Grafik 18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FigShare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E4B62D9" wp14:editId="6D1BF419">
                  <wp:extent cx="131445" cy="131445"/>
                  <wp:effectExtent l="0" t="0" r="1905" b="1905"/>
                  <wp:docPr id="1849" name="Grafik 18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70580B" wp14:editId="44EE8CAA">
                  <wp:extent cx="131445" cy="131445"/>
                  <wp:effectExtent l="0" t="0" r="1905" b="1905"/>
                  <wp:docPr id="1848" name="Grafik 18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E973A77" wp14:editId="5AAA9F80">
                  <wp:extent cx="131445" cy="131445"/>
                  <wp:effectExtent l="0" t="0" r="1905" b="1905"/>
                  <wp:docPr id="1847" name="Grafik 18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EB5DB26" wp14:editId="01A51EFE">
                  <wp:extent cx="131445" cy="131445"/>
                  <wp:effectExtent l="0" t="0" r="1905" b="1905"/>
                  <wp:docPr id="1846" name="Grafik 18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A2B61D" wp14:editId="1B314716">
                  <wp:extent cx="131445" cy="131445"/>
                  <wp:effectExtent l="0" t="0" r="1905" b="1905"/>
                  <wp:docPr id="1845" name="Grafik 18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80E00C" wp14:editId="07200A06">
                  <wp:extent cx="131445" cy="131445"/>
                  <wp:effectExtent l="0" t="0" r="1905" b="1905"/>
                  <wp:docPr id="1844" name="Grafik 18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2D3D9A" wp14:editId="29A12A58">
                  <wp:extent cx="131445" cy="131445"/>
                  <wp:effectExtent l="0" t="0" r="1905" b="1905"/>
                  <wp:docPr id="1843" name="Grafik 18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E22CF0" wp14:editId="4DE2CB27">
                  <wp:extent cx="131445" cy="131445"/>
                  <wp:effectExtent l="0" t="0" r="1905" b="1905"/>
                  <wp:docPr id="1842" name="Grafik 18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0987A74" wp14:editId="449E5B1A">
                  <wp:extent cx="131445" cy="131445"/>
                  <wp:effectExtent l="0" t="0" r="1905" b="1905"/>
                  <wp:docPr id="1841" name="Grafik 18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A19DFAC" wp14:editId="1DA67A31">
                  <wp:extent cx="131445" cy="131445"/>
                  <wp:effectExtent l="0" t="0" r="1905" b="1905"/>
                  <wp:docPr id="1840" name="Grafik 18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AA5FD4" wp14:editId="212AFA12">
                  <wp:extent cx="131445" cy="131445"/>
                  <wp:effectExtent l="0" t="0" r="1905" b="1905"/>
                  <wp:docPr id="1839" name="Grafik 18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8C844E8" wp14:editId="06082CE3">
                  <wp:extent cx="131445" cy="131445"/>
                  <wp:effectExtent l="0" t="0" r="1905" b="1905"/>
                  <wp:docPr id="1838" name="Grafik 18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AEA136" wp14:editId="006B568F">
                  <wp:extent cx="131445" cy="131445"/>
                  <wp:effectExtent l="0" t="0" r="1905" b="1905"/>
                  <wp:docPr id="1837" name="Grafik 18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E4596F" wp14:editId="4347CB9D">
                  <wp:extent cx="131445" cy="131445"/>
                  <wp:effectExtent l="0" t="0" r="1905" b="1905"/>
                  <wp:docPr id="1836" name="Grafik 18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Goodreads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5B1A08" wp14:editId="26027023">
                  <wp:extent cx="131445" cy="131445"/>
                  <wp:effectExtent l="0" t="0" r="1905" b="1905"/>
                  <wp:docPr id="1835" name="Grafik 18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94B047" wp14:editId="513B6B29">
                  <wp:extent cx="131445" cy="131445"/>
                  <wp:effectExtent l="0" t="0" r="1905" b="1905"/>
                  <wp:docPr id="1834" name="Grafik 18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F8AD5CA" wp14:editId="3C3894AE">
                  <wp:extent cx="131445" cy="131445"/>
                  <wp:effectExtent l="0" t="0" r="1905" b="1905"/>
                  <wp:docPr id="1833" name="Grafik 18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AC9912" wp14:editId="35793AC8">
                  <wp:extent cx="131445" cy="131445"/>
                  <wp:effectExtent l="0" t="0" r="1905" b="1905"/>
                  <wp:docPr id="1832" name="Grafik 18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D0CC13" wp14:editId="133197F9">
                  <wp:extent cx="131445" cy="131445"/>
                  <wp:effectExtent l="0" t="0" r="1905" b="1905"/>
                  <wp:docPr id="1831" name="Grafik 18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09FDF3B" wp14:editId="4043C7FB">
                  <wp:extent cx="131445" cy="131445"/>
                  <wp:effectExtent l="0" t="0" r="1905" b="1905"/>
                  <wp:docPr id="1830" name="Grafik 18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35BB118" wp14:editId="6FA58F14">
                  <wp:extent cx="131445" cy="131445"/>
                  <wp:effectExtent l="0" t="0" r="1905" b="1905"/>
                  <wp:docPr id="1829" name="Grafik 18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Google Scholar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D6ED64C" wp14:editId="601FE7F7">
                  <wp:extent cx="131445" cy="131445"/>
                  <wp:effectExtent l="0" t="0" r="1905" b="1905"/>
                  <wp:docPr id="1828" name="Grafik 18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12DE13" wp14:editId="45DE5598">
                  <wp:extent cx="131445" cy="131445"/>
                  <wp:effectExtent l="0" t="0" r="1905" b="1905"/>
                  <wp:docPr id="1827" name="Grafik 18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868820" wp14:editId="2D2120A6">
                  <wp:extent cx="131445" cy="131445"/>
                  <wp:effectExtent l="0" t="0" r="1905" b="1905"/>
                  <wp:docPr id="1826" name="Grafik 18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EE3EDE" wp14:editId="50EEBE30">
                  <wp:extent cx="131445" cy="131445"/>
                  <wp:effectExtent l="0" t="0" r="1905" b="1905"/>
                  <wp:docPr id="1825" name="Grafik 18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20314B8" wp14:editId="7B3EDC83">
                  <wp:extent cx="131445" cy="131445"/>
                  <wp:effectExtent l="0" t="0" r="1905" b="1905"/>
                  <wp:docPr id="1824" name="Grafik 18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9E8F97" wp14:editId="1EF77364">
                  <wp:extent cx="131445" cy="131445"/>
                  <wp:effectExtent l="0" t="0" r="1905" b="1905"/>
                  <wp:docPr id="1823" name="Grafik 18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128D83" wp14:editId="60CB8752">
                  <wp:extent cx="131445" cy="131445"/>
                  <wp:effectExtent l="0" t="0" r="1905" b="1905"/>
                  <wp:docPr id="1822" name="Grafik 18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Google+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133F7C" wp14:editId="2C776B10">
                  <wp:extent cx="131445" cy="131445"/>
                  <wp:effectExtent l="0" t="0" r="1905" b="1905"/>
                  <wp:docPr id="1821" name="Grafik 18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5317C1" wp14:editId="1AC34A3E">
                  <wp:extent cx="131445" cy="131445"/>
                  <wp:effectExtent l="0" t="0" r="1905" b="1905"/>
                  <wp:docPr id="1820" name="Grafik 18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03DB0E" wp14:editId="1BF77A36">
                  <wp:extent cx="131445" cy="131445"/>
                  <wp:effectExtent l="0" t="0" r="1905" b="1905"/>
                  <wp:docPr id="1819" name="Grafik 18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182018" wp14:editId="3893EE38">
                  <wp:extent cx="131445" cy="131445"/>
                  <wp:effectExtent l="0" t="0" r="1905" b="1905"/>
                  <wp:docPr id="1818" name="Grafik 18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26A859" wp14:editId="4C1522D1">
                  <wp:extent cx="131445" cy="131445"/>
                  <wp:effectExtent l="0" t="0" r="1905" b="1905"/>
                  <wp:docPr id="1817" name="Grafik 18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E58683" wp14:editId="3D664095">
                  <wp:extent cx="131445" cy="131445"/>
                  <wp:effectExtent l="0" t="0" r="1905" b="1905"/>
                  <wp:docPr id="1816" name="Grafik 18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C86AAD" wp14:editId="21B11A75">
                  <wp:extent cx="131445" cy="131445"/>
                  <wp:effectExtent l="0" t="0" r="1905" b="1905"/>
                  <wp:docPr id="1815" name="Grafik 18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Harzing’s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Publish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or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Perish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50C968" wp14:editId="104B5887">
                  <wp:extent cx="131445" cy="131445"/>
                  <wp:effectExtent l="0" t="0" r="1905" b="1905"/>
                  <wp:docPr id="1814" name="Grafik 18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8FD9EF" wp14:editId="6AA863B6">
                  <wp:extent cx="131445" cy="131445"/>
                  <wp:effectExtent l="0" t="0" r="1905" b="1905"/>
                  <wp:docPr id="1813" name="Grafik 18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9063EAB" wp14:editId="5F9F0222">
                  <wp:extent cx="131445" cy="131445"/>
                  <wp:effectExtent l="0" t="0" r="1905" b="1905"/>
                  <wp:docPr id="1812" name="Grafik 18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221AE49" wp14:editId="112821DB">
                  <wp:extent cx="131445" cy="131445"/>
                  <wp:effectExtent l="0" t="0" r="1905" b="1905"/>
                  <wp:docPr id="1811" name="Grafik 18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A78149" wp14:editId="7417A63B">
                  <wp:extent cx="131445" cy="131445"/>
                  <wp:effectExtent l="0" t="0" r="1905" b="1905"/>
                  <wp:docPr id="1810" name="Grafik 18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A512809" wp14:editId="2679ABD3">
                  <wp:extent cx="131445" cy="131445"/>
                  <wp:effectExtent l="0" t="0" r="1905" b="1905"/>
                  <wp:docPr id="1809" name="Grafik 18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C18D3A" wp14:editId="3053C02A">
                  <wp:extent cx="131445" cy="131445"/>
                  <wp:effectExtent l="0" t="0" r="1905" b="1905"/>
                  <wp:docPr id="1808" name="Grafik 18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ICPSR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FFD9C9" wp14:editId="4D52B548">
                  <wp:extent cx="131445" cy="131445"/>
                  <wp:effectExtent l="0" t="0" r="1905" b="1905"/>
                  <wp:docPr id="1807" name="Grafik 18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016D02" wp14:editId="46BFEE78">
                  <wp:extent cx="131445" cy="131445"/>
                  <wp:effectExtent l="0" t="0" r="1905" b="1905"/>
                  <wp:docPr id="1806" name="Grafik 18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2C5E77" wp14:editId="5D30D225">
                  <wp:extent cx="131445" cy="131445"/>
                  <wp:effectExtent l="0" t="0" r="1905" b="1905"/>
                  <wp:docPr id="1805" name="Grafik 18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FACA41" wp14:editId="142E0046">
                  <wp:extent cx="131445" cy="131445"/>
                  <wp:effectExtent l="0" t="0" r="1905" b="1905"/>
                  <wp:docPr id="1804" name="Grafik 18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CD3D0B" wp14:editId="33ABB101">
                  <wp:extent cx="131445" cy="131445"/>
                  <wp:effectExtent l="0" t="0" r="1905" b="1905"/>
                  <wp:docPr id="1803" name="Grafik 18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B23D51" wp14:editId="3CE730FB">
                  <wp:extent cx="131445" cy="131445"/>
                  <wp:effectExtent l="0" t="0" r="1905" b="1905"/>
                  <wp:docPr id="1802" name="Grafik 18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C4EDDE3" wp14:editId="48A2F2A1">
                  <wp:extent cx="131445" cy="131445"/>
                  <wp:effectExtent l="0" t="0" r="1905" b="1905"/>
                  <wp:docPr id="1801" name="Grafik 18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ImpactStory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42E7ED" wp14:editId="57C835FB">
                  <wp:extent cx="131445" cy="131445"/>
                  <wp:effectExtent l="0" t="0" r="1905" b="1905"/>
                  <wp:docPr id="1800" name="Grafik 18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CBB194" wp14:editId="3F685AF9">
                  <wp:extent cx="131445" cy="131445"/>
                  <wp:effectExtent l="0" t="0" r="1905" b="1905"/>
                  <wp:docPr id="1799" name="Grafik 17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76E4FD" wp14:editId="693B9247">
                  <wp:extent cx="131445" cy="131445"/>
                  <wp:effectExtent l="0" t="0" r="1905" b="1905"/>
                  <wp:docPr id="1798" name="Grafik 17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679BDD" wp14:editId="7AD3409A">
                  <wp:extent cx="131445" cy="131445"/>
                  <wp:effectExtent l="0" t="0" r="1905" b="1905"/>
                  <wp:docPr id="1797" name="Grafik 17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62538D" wp14:editId="782C0895">
                  <wp:extent cx="131445" cy="131445"/>
                  <wp:effectExtent l="0" t="0" r="1905" b="1905"/>
                  <wp:docPr id="1796" name="Grafik 17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523D74" wp14:editId="0A0C789D">
                  <wp:extent cx="131445" cy="131445"/>
                  <wp:effectExtent l="0" t="0" r="1905" b="1905"/>
                  <wp:docPr id="1795" name="Grafik 17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7BE0FA" wp14:editId="7A72844C">
                  <wp:extent cx="131445" cy="131445"/>
                  <wp:effectExtent l="0" t="0" r="1905" b="1905"/>
                  <wp:docPr id="1794" name="Grafik 17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JCR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4A61A1" wp14:editId="3E90274B">
                  <wp:extent cx="131445" cy="131445"/>
                  <wp:effectExtent l="0" t="0" r="1905" b="1905"/>
                  <wp:docPr id="1793" name="Grafik 17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403EDD" wp14:editId="2AB87D3A">
                  <wp:extent cx="131445" cy="131445"/>
                  <wp:effectExtent l="0" t="0" r="1905" b="1905"/>
                  <wp:docPr id="1792" name="Grafik 17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A8E4DA" wp14:editId="24603D50">
                  <wp:extent cx="131445" cy="131445"/>
                  <wp:effectExtent l="0" t="0" r="1905" b="1905"/>
                  <wp:docPr id="1791" name="Grafik 17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1CEFCC" wp14:editId="40282566">
                  <wp:extent cx="131445" cy="131445"/>
                  <wp:effectExtent l="0" t="0" r="1905" b="1905"/>
                  <wp:docPr id="1790" name="Grafik 17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F2F8E0C" wp14:editId="3E6953F3">
                  <wp:extent cx="131445" cy="131445"/>
                  <wp:effectExtent l="0" t="0" r="1905" b="1905"/>
                  <wp:docPr id="1789" name="Grafik 17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C67933" wp14:editId="7E249741">
                  <wp:extent cx="131445" cy="131445"/>
                  <wp:effectExtent l="0" t="0" r="1905" b="1905"/>
                  <wp:docPr id="1788" name="Grafik 17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CB90DF" wp14:editId="0881A963">
                  <wp:extent cx="131445" cy="131445"/>
                  <wp:effectExtent l="0" t="0" r="1905" b="1905"/>
                  <wp:docPr id="1787" name="Grafik 17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Journalysis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14BDD6E" wp14:editId="067AB415">
                  <wp:extent cx="131445" cy="131445"/>
                  <wp:effectExtent l="0" t="0" r="1905" b="1905"/>
                  <wp:docPr id="1786" name="Grafik 17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C5B4B7E" wp14:editId="456BEDA6">
                  <wp:extent cx="131445" cy="131445"/>
                  <wp:effectExtent l="0" t="0" r="1905" b="1905"/>
                  <wp:docPr id="1785" name="Grafik 17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88E114" wp14:editId="162FAC10">
                  <wp:extent cx="131445" cy="131445"/>
                  <wp:effectExtent l="0" t="0" r="1905" b="1905"/>
                  <wp:docPr id="1784" name="Grafik 17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DE89597" wp14:editId="1EBF890A">
                  <wp:extent cx="131445" cy="131445"/>
                  <wp:effectExtent l="0" t="0" r="1905" b="1905"/>
                  <wp:docPr id="1783" name="Grafik 17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F90D8A" wp14:editId="518936DB">
                  <wp:extent cx="131445" cy="131445"/>
                  <wp:effectExtent l="0" t="0" r="1905" b="1905"/>
                  <wp:docPr id="1782" name="Grafik 17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0A5397" wp14:editId="5F358E23">
                  <wp:extent cx="131445" cy="131445"/>
                  <wp:effectExtent l="0" t="0" r="1905" b="1905"/>
                  <wp:docPr id="1781" name="Grafik 17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9ABD18" wp14:editId="5F54F62B">
                  <wp:extent cx="131445" cy="131445"/>
                  <wp:effectExtent l="0" t="0" r="1905" b="1905"/>
                  <wp:docPr id="1780" name="Grafik 17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JSTOR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974AF27" wp14:editId="6C705BB5">
                  <wp:extent cx="131445" cy="131445"/>
                  <wp:effectExtent l="0" t="0" r="1905" b="1905"/>
                  <wp:docPr id="1779" name="Grafik 17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7B2837" wp14:editId="68C28A63">
                  <wp:extent cx="131445" cy="131445"/>
                  <wp:effectExtent l="0" t="0" r="1905" b="1905"/>
                  <wp:docPr id="1778" name="Grafik 17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A43F1F4" wp14:editId="6BA5C606">
                  <wp:extent cx="131445" cy="131445"/>
                  <wp:effectExtent l="0" t="0" r="1905" b="1905"/>
                  <wp:docPr id="1777" name="Grafik 17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AAD0B6" wp14:editId="2115AB9D">
                  <wp:extent cx="131445" cy="131445"/>
                  <wp:effectExtent l="0" t="0" r="1905" b="1905"/>
                  <wp:docPr id="1776" name="Grafik 17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65632D" wp14:editId="679A9794">
                  <wp:extent cx="131445" cy="131445"/>
                  <wp:effectExtent l="0" t="0" r="1905" b="1905"/>
                  <wp:docPr id="1775" name="Grafik 17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B5E7A0" wp14:editId="4D83BD51">
                  <wp:extent cx="131445" cy="131445"/>
                  <wp:effectExtent l="0" t="0" r="1905" b="1905"/>
                  <wp:docPr id="1774" name="Grafik 17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2029E3F" wp14:editId="497DBE36">
                  <wp:extent cx="131445" cy="131445"/>
                  <wp:effectExtent l="0" t="0" r="1905" b="1905"/>
                  <wp:docPr id="1773" name="Grafik 17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Kudos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F709F6" wp14:editId="5B46153B">
                  <wp:extent cx="131445" cy="131445"/>
                  <wp:effectExtent l="0" t="0" r="1905" b="1905"/>
                  <wp:docPr id="1772" name="Grafik 17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A963CF" wp14:editId="3F66BAD7">
                  <wp:extent cx="131445" cy="131445"/>
                  <wp:effectExtent l="0" t="0" r="1905" b="1905"/>
                  <wp:docPr id="1771" name="Grafik 17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1A9E40" wp14:editId="0F35D66B">
                  <wp:extent cx="131445" cy="131445"/>
                  <wp:effectExtent l="0" t="0" r="1905" b="1905"/>
                  <wp:docPr id="1770" name="Grafik 17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6F8032" wp14:editId="1395AFEB">
                  <wp:extent cx="131445" cy="131445"/>
                  <wp:effectExtent l="0" t="0" r="1905" b="1905"/>
                  <wp:docPr id="1769" name="Grafik 17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08A9539" wp14:editId="0F8B9728">
                  <wp:extent cx="131445" cy="131445"/>
                  <wp:effectExtent l="0" t="0" r="1905" b="1905"/>
                  <wp:docPr id="1768" name="Grafik 17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329F23" wp14:editId="260FF81A">
                  <wp:extent cx="131445" cy="131445"/>
                  <wp:effectExtent l="0" t="0" r="1905" b="1905"/>
                  <wp:docPr id="1767" name="Grafik 17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DADD6FC" wp14:editId="211D5DB6">
                  <wp:extent cx="131445" cy="131445"/>
                  <wp:effectExtent l="0" t="0" r="1905" b="1905"/>
                  <wp:docPr id="1766" name="Grafik 17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LibraryThing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A0D2A0" wp14:editId="7ABD3736">
                  <wp:extent cx="131445" cy="131445"/>
                  <wp:effectExtent l="0" t="0" r="1905" b="1905"/>
                  <wp:docPr id="1765" name="Grafik 17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FC12D2" wp14:editId="2C6AD40A">
                  <wp:extent cx="131445" cy="131445"/>
                  <wp:effectExtent l="0" t="0" r="1905" b="1905"/>
                  <wp:docPr id="1764" name="Grafik 17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553DA1" wp14:editId="762A1397">
                  <wp:extent cx="131445" cy="131445"/>
                  <wp:effectExtent l="0" t="0" r="1905" b="1905"/>
                  <wp:docPr id="1763" name="Grafik 17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3E7A59" wp14:editId="42E870CA">
                  <wp:extent cx="131445" cy="131445"/>
                  <wp:effectExtent l="0" t="0" r="1905" b="1905"/>
                  <wp:docPr id="1762" name="Grafik 17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3BC1A8" wp14:editId="118146CA">
                  <wp:extent cx="131445" cy="131445"/>
                  <wp:effectExtent l="0" t="0" r="1905" b="1905"/>
                  <wp:docPr id="1761" name="Grafik 17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85776B" wp14:editId="46431B03">
                  <wp:extent cx="131445" cy="131445"/>
                  <wp:effectExtent l="0" t="0" r="1905" b="1905"/>
                  <wp:docPr id="1760" name="Grafik 17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702573" wp14:editId="44595AB5">
                  <wp:extent cx="131445" cy="131445"/>
                  <wp:effectExtent l="0" t="0" r="1905" b="1905"/>
                  <wp:docPr id="1759" name="Grafik 17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Limn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F9B8DB" wp14:editId="31358100">
                  <wp:extent cx="131445" cy="131445"/>
                  <wp:effectExtent l="0" t="0" r="1905" b="1905"/>
                  <wp:docPr id="1758" name="Grafik 17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A2B5DD" wp14:editId="3927C976">
                  <wp:extent cx="131445" cy="131445"/>
                  <wp:effectExtent l="0" t="0" r="1905" b="1905"/>
                  <wp:docPr id="1757" name="Grafik 17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68762E" wp14:editId="308A9309">
                  <wp:extent cx="131445" cy="131445"/>
                  <wp:effectExtent l="0" t="0" r="1905" b="1905"/>
                  <wp:docPr id="1756" name="Grafik 17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378F51" wp14:editId="21820878">
                  <wp:extent cx="131445" cy="131445"/>
                  <wp:effectExtent l="0" t="0" r="1905" b="1905"/>
                  <wp:docPr id="1755" name="Grafik 17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8BA89B" wp14:editId="4CD000F3">
                  <wp:extent cx="131445" cy="131445"/>
                  <wp:effectExtent l="0" t="0" r="1905" b="1905"/>
                  <wp:docPr id="1754" name="Grafik 17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C13E6C" wp14:editId="2A848E67">
                  <wp:extent cx="131445" cy="131445"/>
                  <wp:effectExtent l="0" t="0" r="1905" b="1905"/>
                  <wp:docPr id="1753" name="Grafik 17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57BEBD" wp14:editId="533D30C6">
                  <wp:extent cx="131445" cy="131445"/>
                  <wp:effectExtent l="0" t="0" r="1905" b="1905"/>
                  <wp:docPr id="1752" name="Grafik 17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LinkedIn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850D25" wp14:editId="24562FE4">
                  <wp:extent cx="131445" cy="131445"/>
                  <wp:effectExtent l="0" t="0" r="1905" b="1905"/>
                  <wp:docPr id="1751" name="Grafik 17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780370" wp14:editId="2C28AFB6">
                  <wp:extent cx="131445" cy="131445"/>
                  <wp:effectExtent l="0" t="0" r="1905" b="1905"/>
                  <wp:docPr id="1750" name="Grafik 17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E9B2A8" wp14:editId="3377B332">
                  <wp:extent cx="131445" cy="131445"/>
                  <wp:effectExtent l="0" t="0" r="1905" b="1905"/>
                  <wp:docPr id="1749" name="Grafik 17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2248AD" wp14:editId="484AE193">
                  <wp:extent cx="131445" cy="131445"/>
                  <wp:effectExtent l="0" t="0" r="1905" b="1905"/>
                  <wp:docPr id="1748" name="Grafik 17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BC9E3D" wp14:editId="0E0F8233">
                  <wp:extent cx="131445" cy="131445"/>
                  <wp:effectExtent l="0" t="0" r="1905" b="1905"/>
                  <wp:docPr id="1747" name="Grafik 17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02918F" wp14:editId="7196C2CF">
                  <wp:extent cx="131445" cy="131445"/>
                  <wp:effectExtent l="0" t="0" r="1905" b="1905"/>
                  <wp:docPr id="1746" name="Grafik 17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FBC7151" wp14:editId="3B53FC7B">
                  <wp:extent cx="131445" cy="131445"/>
                  <wp:effectExtent l="0" t="0" r="1905" b="1905"/>
                  <wp:docPr id="1745" name="Grafik 17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Mendeley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009BC2C" wp14:editId="3084B462">
                  <wp:extent cx="131445" cy="131445"/>
                  <wp:effectExtent l="0" t="0" r="1905" b="1905"/>
                  <wp:docPr id="1744" name="Grafik 17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08E99E" wp14:editId="66F74051">
                  <wp:extent cx="131445" cy="131445"/>
                  <wp:effectExtent l="0" t="0" r="1905" b="1905"/>
                  <wp:docPr id="1743" name="Grafik 17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6B4F40" wp14:editId="4DCC0C56">
                  <wp:extent cx="131445" cy="131445"/>
                  <wp:effectExtent l="0" t="0" r="1905" b="1905"/>
                  <wp:docPr id="1742" name="Grafik 17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8022107" wp14:editId="74B9BE97">
                  <wp:extent cx="131445" cy="131445"/>
                  <wp:effectExtent l="0" t="0" r="1905" b="1905"/>
                  <wp:docPr id="1741" name="Grafik 17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D197C6" wp14:editId="47B85694">
                  <wp:extent cx="131445" cy="131445"/>
                  <wp:effectExtent l="0" t="0" r="1905" b="1905"/>
                  <wp:docPr id="1740" name="Grafik 17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5DE48D5" wp14:editId="3B9CB76C">
                  <wp:extent cx="131445" cy="131445"/>
                  <wp:effectExtent l="0" t="0" r="1905" b="1905"/>
                  <wp:docPr id="1739" name="Grafik 17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356BE0" wp14:editId="4A782859">
                  <wp:extent cx="131445" cy="131445"/>
                  <wp:effectExtent l="0" t="0" r="1905" b="1905"/>
                  <wp:docPr id="1738" name="Grafik 17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MPRA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B0AC1B" wp14:editId="5AC7767A">
                  <wp:extent cx="131445" cy="131445"/>
                  <wp:effectExtent l="0" t="0" r="1905" b="1905"/>
                  <wp:docPr id="1737" name="Grafik 17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1190B1A" wp14:editId="28CBA3B0">
                  <wp:extent cx="131445" cy="131445"/>
                  <wp:effectExtent l="0" t="0" r="1905" b="1905"/>
                  <wp:docPr id="1736" name="Grafik 17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53561B" wp14:editId="431B0201">
                  <wp:extent cx="131445" cy="131445"/>
                  <wp:effectExtent l="0" t="0" r="1905" b="1905"/>
                  <wp:docPr id="1735" name="Grafik 17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28C30A" wp14:editId="7CCF5F4C">
                  <wp:extent cx="131445" cy="131445"/>
                  <wp:effectExtent l="0" t="0" r="1905" b="1905"/>
                  <wp:docPr id="1734" name="Grafik 17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87F2CD" wp14:editId="0C7A769F">
                  <wp:extent cx="131445" cy="131445"/>
                  <wp:effectExtent l="0" t="0" r="1905" b="1905"/>
                  <wp:docPr id="1733" name="Grafik 17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256490" wp14:editId="228FC800">
                  <wp:extent cx="131445" cy="131445"/>
                  <wp:effectExtent l="0" t="0" r="1905" b="1905"/>
                  <wp:docPr id="1732" name="Grafik 17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F859C2" wp14:editId="52980BF7">
                  <wp:extent cx="131445" cy="131445"/>
                  <wp:effectExtent l="0" t="0" r="1905" b="1905"/>
                  <wp:docPr id="1731" name="Grafik 17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OpenSyllabusProject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0FEE2E" wp14:editId="34312BC9">
                  <wp:extent cx="131445" cy="131445"/>
                  <wp:effectExtent l="0" t="0" r="1905" b="1905"/>
                  <wp:docPr id="1730" name="Grafik 17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698606" wp14:editId="34478360">
                  <wp:extent cx="131445" cy="131445"/>
                  <wp:effectExtent l="0" t="0" r="1905" b="1905"/>
                  <wp:docPr id="1729" name="Grafik 17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87C2A2" wp14:editId="114282A4">
                  <wp:extent cx="131445" cy="131445"/>
                  <wp:effectExtent l="0" t="0" r="1905" b="1905"/>
                  <wp:docPr id="1728" name="Grafik 17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F9A937D" wp14:editId="2818E7F2">
                  <wp:extent cx="131445" cy="131445"/>
                  <wp:effectExtent l="0" t="0" r="1905" b="1905"/>
                  <wp:docPr id="1727" name="Grafik 17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E86F7F8" wp14:editId="7AE3C2C0">
                  <wp:extent cx="131445" cy="131445"/>
                  <wp:effectExtent l="0" t="0" r="1905" b="1905"/>
                  <wp:docPr id="1726" name="Grafik 17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EB341E7" wp14:editId="0DF40207">
                  <wp:extent cx="131445" cy="131445"/>
                  <wp:effectExtent l="0" t="0" r="1905" b="1905"/>
                  <wp:docPr id="1725" name="Grafik 17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FE887A" wp14:editId="13C6AA88">
                  <wp:extent cx="131445" cy="131445"/>
                  <wp:effectExtent l="0" t="0" r="1905" b="1905"/>
                  <wp:docPr id="1724" name="Grafik 17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Pangaea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88E0B3" wp14:editId="6920FCD4">
                  <wp:extent cx="131445" cy="131445"/>
                  <wp:effectExtent l="0" t="0" r="1905" b="1905"/>
                  <wp:docPr id="1723" name="Grafik 17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1904DFF" wp14:editId="080D0895">
                  <wp:extent cx="131445" cy="131445"/>
                  <wp:effectExtent l="0" t="0" r="1905" b="1905"/>
                  <wp:docPr id="1722" name="Grafik 17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0EE08B" wp14:editId="10C918FA">
                  <wp:extent cx="131445" cy="131445"/>
                  <wp:effectExtent l="0" t="0" r="1905" b="1905"/>
                  <wp:docPr id="1721" name="Grafik 17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DCFF8A1" wp14:editId="7E81E8BD">
                  <wp:extent cx="131445" cy="131445"/>
                  <wp:effectExtent l="0" t="0" r="1905" b="1905"/>
                  <wp:docPr id="1720" name="Grafik 17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CA99F6" wp14:editId="6F816395">
                  <wp:extent cx="131445" cy="131445"/>
                  <wp:effectExtent l="0" t="0" r="1905" b="1905"/>
                  <wp:docPr id="1719" name="Grafik 17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D63693" wp14:editId="21F89160">
                  <wp:extent cx="131445" cy="131445"/>
                  <wp:effectExtent l="0" t="0" r="1905" b="1905"/>
                  <wp:docPr id="1718" name="Grafik 17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EDDFE6" wp14:editId="5BB35418">
                  <wp:extent cx="131445" cy="131445"/>
                  <wp:effectExtent l="0" t="0" r="1905" b="1905"/>
                  <wp:docPr id="1717" name="Grafik 17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PaperCritic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9ADF8E2" wp14:editId="7231B99C">
                  <wp:extent cx="131445" cy="131445"/>
                  <wp:effectExtent l="0" t="0" r="1905" b="1905"/>
                  <wp:docPr id="1716" name="Grafik 17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AA88C2" wp14:editId="414D7AAE">
                  <wp:extent cx="131445" cy="131445"/>
                  <wp:effectExtent l="0" t="0" r="1905" b="1905"/>
                  <wp:docPr id="1715" name="Grafik 17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6836F5" wp14:editId="3D11355D">
                  <wp:extent cx="131445" cy="131445"/>
                  <wp:effectExtent l="0" t="0" r="1905" b="1905"/>
                  <wp:docPr id="1714" name="Grafik 17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38FAE3" wp14:editId="1CFDC8F5">
                  <wp:extent cx="131445" cy="131445"/>
                  <wp:effectExtent l="0" t="0" r="1905" b="1905"/>
                  <wp:docPr id="1713" name="Grafik 17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132775" wp14:editId="2CDDA625">
                  <wp:extent cx="131445" cy="131445"/>
                  <wp:effectExtent l="0" t="0" r="1905" b="1905"/>
                  <wp:docPr id="1712" name="Grafik 17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E3BAFD5" wp14:editId="62D568C6">
                  <wp:extent cx="131445" cy="131445"/>
                  <wp:effectExtent l="0" t="0" r="1905" b="1905"/>
                  <wp:docPr id="1711" name="Grafik 17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217170" wp14:editId="0E0992AF">
                  <wp:extent cx="131445" cy="131445"/>
                  <wp:effectExtent l="0" t="0" r="1905" b="1905"/>
                  <wp:docPr id="1710" name="Grafik 17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Paperity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04CF182" wp14:editId="42D9C8F7">
                  <wp:extent cx="131445" cy="131445"/>
                  <wp:effectExtent l="0" t="0" r="1905" b="1905"/>
                  <wp:docPr id="1709" name="Grafik 17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FF832C" wp14:editId="605807D9">
                  <wp:extent cx="131445" cy="131445"/>
                  <wp:effectExtent l="0" t="0" r="1905" b="1905"/>
                  <wp:docPr id="1708" name="Grafik 17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C31FA02" wp14:editId="1450E0F7">
                  <wp:extent cx="131445" cy="131445"/>
                  <wp:effectExtent l="0" t="0" r="1905" b="1905"/>
                  <wp:docPr id="1707" name="Grafik 17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D32D15" wp14:editId="2975782A">
                  <wp:extent cx="131445" cy="131445"/>
                  <wp:effectExtent l="0" t="0" r="1905" b="1905"/>
                  <wp:docPr id="1706" name="Grafik 17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8FAE90" wp14:editId="152892D9">
                  <wp:extent cx="131445" cy="131445"/>
                  <wp:effectExtent l="0" t="0" r="1905" b="1905"/>
                  <wp:docPr id="1705" name="Grafik 17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0963BB7" wp14:editId="2E7DADC1">
                  <wp:extent cx="131445" cy="131445"/>
                  <wp:effectExtent l="0" t="0" r="1905" b="1905"/>
                  <wp:docPr id="1704" name="Grafik 17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7F8986" wp14:editId="05CBAD4E">
                  <wp:extent cx="131445" cy="131445"/>
                  <wp:effectExtent l="0" t="0" r="1905" b="1905"/>
                  <wp:docPr id="1703" name="Grafik 17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PeerageofScience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1C431B8" wp14:editId="0EB45C61">
                  <wp:extent cx="131445" cy="131445"/>
                  <wp:effectExtent l="0" t="0" r="1905" b="1905"/>
                  <wp:docPr id="1702" name="Grafik 17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48A45E" wp14:editId="55D68DA7">
                  <wp:extent cx="131445" cy="131445"/>
                  <wp:effectExtent l="0" t="0" r="1905" b="1905"/>
                  <wp:docPr id="1701" name="Grafik 17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0521E7" wp14:editId="16F2536B">
                  <wp:extent cx="131445" cy="131445"/>
                  <wp:effectExtent l="0" t="0" r="1905" b="1905"/>
                  <wp:docPr id="1700" name="Grafik 17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76E1B2" wp14:editId="10BD61DA">
                  <wp:extent cx="131445" cy="131445"/>
                  <wp:effectExtent l="0" t="0" r="1905" b="1905"/>
                  <wp:docPr id="1699" name="Grafik 16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5FA928" wp14:editId="0CE94FE2">
                  <wp:extent cx="131445" cy="131445"/>
                  <wp:effectExtent l="0" t="0" r="1905" b="1905"/>
                  <wp:docPr id="1698" name="Grafik 16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AA373D" wp14:editId="36160A75">
                  <wp:extent cx="131445" cy="131445"/>
                  <wp:effectExtent l="0" t="0" r="1905" b="1905"/>
                  <wp:docPr id="1697" name="Grafik 16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9C088B" wp14:editId="2B006E66">
                  <wp:extent cx="131445" cy="131445"/>
                  <wp:effectExtent l="0" t="0" r="1905" b="1905"/>
                  <wp:docPr id="1696" name="Grafik 16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PLoS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A9817D8" wp14:editId="47D79CAC">
                  <wp:extent cx="131445" cy="131445"/>
                  <wp:effectExtent l="0" t="0" r="1905" b="1905"/>
                  <wp:docPr id="1695" name="Grafik 16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A25F35" wp14:editId="312B3D3C">
                  <wp:extent cx="131445" cy="131445"/>
                  <wp:effectExtent l="0" t="0" r="1905" b="1905"/>
                  <wp:docPr id="1694" name="Grafik 16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D8FD7D" wp14:editId="39818452">
                  <wp:extent cx="131445" cy="131445"/>
                  <wp:effectExtent l="0" t="0" r="1905" b="1905"/>
                  <wp:docPr id="1693" name="Grafik 16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BE0472" wp14:editId="6CBD6E44">
                  <wp:extent cx="131445" cy="131445"/>
                  <wp:effectExtent l="0" t="0" r="1905" b="1905"/>
                  <wp:docPr id="1692" name="Grafik 16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3C1346" wp14:editId="2DBC45EA">
                  <wp:extent cx="131445" cy="131445"/>
                  <wp:effectExtent l="0" t="0" r="1905" b="1905"/>
                  <wp:docPr id="1691" name="Grafik 16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D2E18C" wp14:editId="772392E5">
                  <wp:extent cx="131445" cy="131445"/>
                  <wp:effectExtent l="0" t="0" r="1905" b="1905"/>
                  <wp:docPr id="1690" name="Grafik 16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C74FA2" wp14:editId="3B46B7AB">
                  <wp:extent cx="131445" cy="131445"/>
                  <wp:effectExtent l="0" t="0" r="1905" b="1905"/>
                  <wp:docPr id="1689" name="Grafik 16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Publons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00EF58" wp14:editId="75EABCBC">
                  <wp:extent cx="131445" cy="131445"/>
                  <wp:effectExtent l="0" t="0" r="1905" b="1905"/>
                  <wp:docPr id="1688" name="Grafik 16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577A39" wp14:editId="3BF8B533">
                  <wp:extent cx="131445" cy="131445"/>
                  <wp:effectExtent l="0" t="0" r="1905" b="1905"/>
                  <wp:docPr id="1687" name="Grafik 16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4C2CDC" wp14:editId="3861CAC4">
                  <wp:extent cx="131445" cy="131445"/>
                  <wp:effectExtent l="0" t="0" r="1905" b="1905"/>
                  <wp:docPr id="1686" name="Grafik 16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AC88B0" wp14:editId="6804865A">
                  <wp:extent cx="131445" cy="131445"/>
                  <wp:effectExtent l="0" t="0" r="1905" b="1905"/>
                  <wp:docPr id="1685" name="Grafik 16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0A3104D" wp14:editId="5AB51923">
                  <wp:extent cx="131445" cy="131445"/>
                  <wp:effectExtent l="0" t="0" r="1905" b="1905"/>
                  <wp:docPr id="1684" name="Grafik 16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0923246" wp14:editId="339F8A1D">
                  <wp:extent cx="131445" cy="131445"/>
                  <wp:effectExtent l="0" t="0" r="1905" b="1905"/>
                  <wp:docPr id="1683" name="Grafik 16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A82368E" wp14:editId="4073AC05">
                  <wp:extent cx="131445" cy="131445"/>
                  <wp:effectExtent l="0" t="0" r="1905" b="1905"/>
                  <wp:docPr id="1682" name="Grafik 16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PubMedCentral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9B0BC4" wp14:editId="471F30C6">
                  <wp:extent cx="131445" cy="131445"/>
                  <wp:effectExtent l="0" t="0" r="1905" b="1905"/>
                  <wp:docPr id="1681" name="Grafik 16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9EFC37" wp14:editId="783E8D1D">
                  <wp:extent cx="131445" cy="131445"/>
                  <wp:effectExtent l="0" t="0" r="1905" b="1905"/>
                  <wp:docPr id="1680" name="Grafik 16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B88826" wp14:editId="4C4BE1F6">
                  <wp:extent cx="131445" cy="131445"/>
                  <wp:effectExtent l="0" t="0" r="1905" b="1905"/>
                  <wp:docPr id="1679" name="Grafik 16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287123" wp14:editId="28890C3B">
                  <wp:extent cx="131445" cy="131445"/>
                  <wp:effectExtent l="0" t="0" r="1905" b="1905"/>
                  <wp:docPr id="1678" name="Grafik 16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CA6F5F9" wp14:editId="1C371053">
                  <wp:extent cx="131445" cy="131445"/>
                  <wp:effectExtent l="0" t="0" r="1905" b="1905"/>
                  <wp:docPr id="1677" name="Grafik 16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7A02D8" wp14:editId="6ECBBEE8">
                  <wp:extent cx="131445" cy="131445"/>
                  <wp:effectExtent l="0" t="0" r="1905" b="1905"/>
                  <wp:docPr id="1676" name="Grafik 16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67AB17" wp14:editId="391B5EE8">
                  <wp:extent cx="131445" cy="131445"/>
                  <wp:effectExtent l="0" t="0" r="1905" b="1905"/>
                  <wp:docPr id="1675" name="Grafik 16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PubPeer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14C40B" wp14:editId="39B1CB10">
                  <wp:extent cx="131445" cy="131445"/>
                  <wp:effectExtent l="0" t="0" r="1905" b="1905"/>
                  <wp:docPr id="1674" name="Grafik 16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C80252" wp14:editId="380DF801">
                  <wp:extent cx="131445" cy="131445"/>
                  <wp:effectExtent l="0" t="0" r="1905" b="1905"/>
                  <wp:docPr id="1673" name="Grafik 16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AF00DB7" wp14:editId="364AE6AB">
                  <wp:extent cx="131445" cy="131445"/>
                  <wp:effectExtent l="0" t="0" r="1905" b="1905"/>
                  <wp:docPr id="1672" name="Grafik 16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2800902" wp14:editId="34E6783B">
                  <wp:extent cx="131445" cy="131445"/>
                  <wp:effectExtent l="0" t="0" r="1905" b="1905"/>
                  <wp:docPr id="1671" name="Grafik 16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89F357F" wp14:editId="5ED3F63E">
                  <wp:extent cx="131445" cy="131445"/>
                  <wp:effectExtent l="0" t="0" r="1905" b="1905"/>
                  <wp:docPr id="1670" name="Grafik 16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9A8FB4" wp14:editId="3887A470">
                  <wp:extent cx="131445" cy="131445"/>
                  <wp:effectExtent l="0" t="0" r="1905" b="1905"/>
                  <wp:docPr id="1669" name="Grafik 16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BC316E" wp14:editId="3CC13382">
                  <wp:extent cx="131445" cy="131445"/>
                  <wp:effectExtent l="0" t="0" r="1905" b="1905"/>
                  <wp:docPr id="1668" name="Grafik 16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Pure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E1E74E" wp14:editId="27737673">
                  <wp:extent cx="131445" cy="131445"/>
                  <wp:effectExtent l="0" t="0" r="1905" b="1905"/>
                  <wp:docPr id="1667" name="Grafik 16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93EED3" wp14:editId="2D3DCE59">
                  <wp:extent cx="131445" cy="131445"/>
                  <wp:effectExtent l="0" t="0" r="1905" b="1905"/>
                  <wp:docPr id="1666" name="Grafik 16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2200ED" wp14:editId="2E8A60B6">
                  <wp:extent cx="131445" cy="131445"/>
                  <wp:effectExtent l="0" t="0" r="1905" b="1905"/>
                  <wp:docPr id="1665" name="Grafik 16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DACED14" wp14:editId="3E0FCC44">
                  <wp:extent cx="131445" cy="131445"/>
                  <wp:effectExtent l="0" t="0" r="1905" b="1905"/>
                  <wp:docPr id="1664" name="Grafik 16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1C28C9" wp14:editId="7655B049">
                  <wp:extent cx="131445" cy="131445"/>
                  <wp:effectExtent l="0" t="0" r="1905" b="1905"/>
                  <wp:docPr id="1663" name="Grafik 16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058D7BB" wp14:editId="7B58FA78">
                  <wp:extent cx="131445" cy="131445"/>
                  <wp:effectExtent l="0" t="0" r="1905" b="1905"/>
                  <wp:docPr id="1662" name="Grafik 16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8DD01F" wp14:editId="1E75F8C6">
                  <wp:extent cx="131445" cy="131445"/>
                  <wp:effectExtent l="0" t="0" r="1905" b="1905"/>
                  <wp:docPr id="1661" name="Grafik 16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QOAM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D590A8" wp14:editId="521B56DF">
                  <wp:extent cx="131445" cy="131445"/>
                  <wp:effectExtent l="0" t="0" r="1905" b="1905"/>
                  <wp:docPr id="1660" name="Grafik 16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E07AAE" wp14:editId="27CF64F7">
                  <wp:extent cx="131445" cy="131445"/>
                  <wp:effectExtent l="0" t="0" r="1905" b="1905"/>
                  <wp:docPr id="1659" name="Grafik 16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612607" wp14:editId="5BFCD3A0">
                  <wp:extent cx="131445" cy="131445"/>
                  <wp:effectExtent l="0" t="0" r="1905" b="1905"/>
                  <wp:docPr id="1658" name="Grafik 16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D4F8F59" wp14:editId="403B043A">
                  <wp:extent cx="131445" cy="131445"/>
                  <wp:effectExtent l="0" t="0" r="1905" b="1905"/>
                  <wp:docPr id="1657" name="Grafik 16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1DF612" wp14:editId="1F75D194">
                  <wp:extent cx="131445" cy="131445"/>
                  <wp:effectExtent l="0" t="0" r="1905" b="1905"/>
                  <wp:docPr id="1656" name="Grafik 16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5F5E7B9" wp14:editId="45C74639">
                  <wp:extent cx="131445" cy="131445"/>
                  <wp:effectExtent l="0" t="0" r="1905" b="1905"/>
                  <wp:docPr id="1655" name="Grafik 16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8DDE462" wp14:editId="438F37C0">
                  <wp:extent cx="131445" cy="131445"/>
                  <wp:effectExtent l="0" t="0" r="1905" b="1905"/>
                  <wp:docPr id="1654" name="Grafik 16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Reddit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5AAAC5" wp14:editId="79564897">
                  <wp:extent cx="131445" cy="131445"/>
                  <wp:effectExtent l="0" t="0" r="1905" b="1905"/>
                  <wp:docPr id="1653" name="Grafik 16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2BC0D0" wp14:editId="6F90E46B">
                  <wp:extent cx="131445" cy="131445"/>
                  <wp:effectExtent l="0" t="0" r="1905" b="1905"/>
                  <wp:docPr id="1652" name="Grafik 16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97DCA0" wp14:editId="70F7B46C">
                  <wp:extent cx="131445" cy="131445"/>
                  <wp:effectExtent l="0" t="0" r="1905" b="1905"/>
                  <wp:docPr id="1651" name="Grafik 16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D18C51" wp14:editId="2700EDA6">
                  <wp:extent cx="131445" cy="131445"/>
                  <wp:effectExtent l="0" t="0" r="1905" b="1905"/>
                  <wp:docPr id="1650" name="Grafik 16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A9B432" wp14:editId="2E72D987">
                  <wp:extent cx="131445" cy="131445"/>
                  <wp:effectExtent l="0" t="0" r="1905" b="1905"/>
                  <wp:docPr id="1649" name="Grafik 16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0FD116" wp14:editId="04D4DF96">
                  <wp:extent cx="131445" cy="131445"/>
                  <wp:effectExtent l="0" t="0" r="1905" b="1905"/>
                  <wp:docPr id="1648" name="Grafik 16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5921F82" wp14:editId="01CFA9E7">
                  <wp:extent cx="131445" cy="131445"/>
                  <wp:effectExtent l="0" t="0" r="1905" b="1905"/>
                  <wp:docPr id="1647" name="Grafik 16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RePEc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B5B725" wp14:editId="543FD112">
                  <wp:extent cx="131445" cy="131445"/>
                  <wp:effectExtent l="0" t="0" r="1905" b="1905"/>
                  <wp:docPr id="1646" name="Grafik 16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448D16" wp14:editId="73E54DE5">
                  <wp:extent cx="131445" cy="131445"/>
                  <wp:effectExtent l="0" t="0" r="1905" b="1905"/>
                  <wp:docPr id="1645" name="Grafik 16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EEA4047" wp14:editId="3BB0C7D3">
                  <wp:extent cx="131445" cy="131445"/>
                  <wp:effectExtent l="0" t="0" r="1905" b="1905"/>
                  <wp:docPr id="1644" name="Grafik 16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EEAFF0" wp14:editId="6AE04C32">
                  <wp:extent cx="131445" cy="131445"/>
                  <wp:effectExtent l="0" t="0" r="1905" b="1905"/>
                  <wp:docPr id="1643" name="Grafik 16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9D81B57" wp14:editId="329DB824">
                  <wp:extent cx="131445" cy="131445"/>
                  <wp:effectExtent l="0" t="0" r="1905" b="1905"/>
                  <wp:docPr id="1642" name="Grafik 16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7AE0741" wp14:editId="1A594213">
                  <wp:extent cx="131445" cy="131445"/>
                  <wp:effectExtent l="0" t="0" r="1905" b="1905"/>
                  <wp:docPr id="1641" name="Grafik 16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48973C" wp14:editId="14DECBD1">
                  <wp:extent cx="131445" cy="131445"/>
                  <wp:effectExtent l="0" t="0" r="1905" b="1905"/>
                  <wp:docPr id="1640" name="Grafik 16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ResearchBlogging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23DBD82" wp14:editId="559C00FD">
                  <wp:extent cx="131445" cy="131445"/>
                  <wp:effectExtent l="0" t="0" r="1905" b="1905"/>
                  <wp:docPr id="1639" name="Grafik 16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DEBECD" wp14:editId="684AB6F5">
                  <wp:extent cx="131445" cy="131445"/>
                  <wp:effectExtent l="0" t="0" r="1905" b="1905"/>
                  <wp:docPr id="1638" name="Grafik 16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59B1D8" wp14:editId="2D0860F8">
                  <wp:extent cx="131445" cy="131445"/>
                  <wp:effectExtent l="0" t="0" r="1905" b="1905"/>
                  <wp:docPr id="1637" name="Grafik 16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7CD818" wp14:editId="117AEDEF">
                  <wp:extent cx="131445" cy="131445"/>
                  <wp:effectExtent l="0" t="0" r="1905" b="1905"/>
                  <wp:docPr id="1636" name="Grafik 16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069BCD" wp14:editId="7C93E73A">
                  <wp:extent cx="131445" cy="131445"/>
                  <wp:effectExtent l="0" t="0" r="1905" b="1905"/>
                  <wp:docPr id="1635" name="Grafik 16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1AA184" wp14:editId="05B33221">
                  <wp:extent cx="131445" cy="131445"/>
                  <wp:effectExtent l="0" t="0" r="1905" b="1905"/>
                  <wp:docPr id="1634" name="Grafik 16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96C20D" wp14:editId="209F510E">
                  <wp:extent cx="131445" cy="131445"/>
                  <wp:effectExtent l="0" t="0" r="1905" b="1905"/>
                  <wp:docPr id="1633" name="Grafik 16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ResearchGate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F541E2" wp14:editId="4DED2CA1">
                  <wp:extent cx="131445" cy="131445"/>
                  <wp:effectExtent l="0" t="0" r="1905" b="1905"/>
                  <wp:docPr id="1632" name="Grafik 16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D5F8CD" wp14:editId="11B6A1EC">
                  <wp:extent cx="131445" cy="131445"/>
                  <wp:effectExtent l="0" t="0" r="1905" b="1905"/>
                  <wp:docPr id="1631" name="Grafik 16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6E9F39" wp14:editId="7CDF01EE">
                  <wp:extent cx="131445" cy="131445"/>
                  <wp:effectExtent l="0" t="0" r="1905" b="1905"/>
                  <wp:docPr id="1630" name="Grafik 16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59F875" wp14:editId="209D50AF">
                  <wp:extent cx="131445" cy="131445"/>
                  <wp:effectExtent l="0" t="0" r="1905" b="1905"/>
                  <wp:docPr id="1629" name="Grafik 16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E2D1B8C" wp14:editId="338698C3">
                  <wp:extent cx="131445" cy="131445"/>
                  <wp:effectExtent l="0" t="0" r="1905" b="1905"/>
                  <wp:docPr id="1628" name="Grafik 16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D9F2E95" wp14:editId="6ECAD761">
                  <wp:extent cx="131445" cy="131445"/>
                  <wp:effectExtent l="0" t="0" r="1905" b="1905"/>
                  <wp:docPr id="1627" name="Grafik 16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B5887D" wp14:editId="2D4224F6">
                  <wp:extent cx="131445" cy="131445"/>
                  <wp:effectExtent l="0" t="0" r="1905" b="1905"/>
                  <wp:docPr id="1626" name="Grafik 16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RSSFeeds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90CD74" wp14:editId="1726BE0C">
                  <wp:extent cx="131445" cy="131445"/>
                  <wp:effectExtent l="0" t="0" r="1905" b="1905"/>
                  <wp:docPr id="1625" name="Grafik 16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55A335" wp14:editId="246301B8">
                  <wp:extent cx="131445" cy="131445"/>
                  <wp:effectExtent l="0" t="0" r="1905" b="1905"/>
                  <wp:docPr id="1624" name="Grafik 16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545C50B" wp14:editId="60A4D843">
                  <wp:extent cx="131445" cy="131445"/>
                  <wp:effectExtent l="0" t="0" r="1905" b="1905"/>
                  <wp:docPr id="1623" name="Grafik 16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09750E" wp14:editId="18DC7773">
                  <wp:extent cx="131445" cy="131445"/>
                  <wp:effectExtent l="0" t="0" r="1905" b="1905"/>
                  <wp:docPr id="1622" name="Grafik 16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DF36B1" wp14:editId="7A41FBD0">
                  <wp:extent cx="131445" cy="131445"/>
                  <wp:effectExtent l="0" t="0" r="1905" b="1905"/>
                  <wp:docPr id="1621" name="Grafik 16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06660C2" wp14:editId="029AD89C">
                  <wp:extent cx="131445" cy="131445"/>
                  <wp:effectExtent l="0" t="0" r="1905" b="1905"/>
                  <wp:docPr id="1620" name="Grafik 16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9747BE4" wp14:editId="54C19B8B">
                  <wp:extent cx="131445" cy="131445"/>
                  <wp:effectExtent l="0" t="0" r="1905" b="1905"/>
                  <wp:docPr id="1619" name="Grafik 16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Rubriq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78F96E" wp14:editId="1605C8A1">
                  <wp:extent cx="131445" cy="131445"/>
                  <wp:effectExtent l="0" t="0" r="1905" b="1905"/>
                  <wp:docPr id="1618" name="Grafik 16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EE8FE4" wp14:editId="39132201">
                  <wp:extent cx="131445" cy="131445"/>
                  <wp:effectExtent l="0" t="0" r="1905" b="1905"/>
                  <wp:docPr id="1617" name="Grafik 16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0C43BA" wp14:editId="278EF55D">
                  <wp:extent cx="131445" cy="131445"/>
                  <wp:effectExtent l="0" t="0" r="1905" b="1905"/>
                  <wp:docPr id="1616" name="Grafik 16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67AC81" wp14:editId="4E51A1C9">
                  <wp:extent cx="131445" cy="131445"/>
                  <wp:effectExtent l="0" t="0" r="1905" b="1905"/>
                  <wp:docPr id="1615" name="Grafik 16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CB87C74" wp14:editId="3C8B3F37">
                  <wp:extent cx="131445" cy="131445"/>
                  <wp:effectExtent l="0" t="0" r="1905" b="1905"/>
                  <wp:docPr id="1614" name="Grafik 16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504E8FD" wp14:editId="686AFABD">
                  <wp:extent cx="131445" cy="131445"/>
                  <wp:effectExtent l="0" t="0" r="1905" b="1905"/>
                  <wp:docPr id="1613" name="Grafik 16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2213C7" wp14:editId="155DA172">
                  <wp:extent cx="131445" cy="131445"/>
                  <wp:effectExtent l="0" t="0" r="1905" b="1905"/>
                  <wp:docPr id="1612" name="Grafik 16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ScienceOpenPosters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075852" wp14:editId="68D42DAF">
                  <wp:extent cx="131445" cy="131445"/>
                  <wp:effectExtent l="0" t="0" r="1905" b="1905"/>
                  <wp:docPr id="1611" name="Grafik 16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E981FE" wp14:editId="4F2CCAEF">
                  <wp:extent cx="131445" cy="131445"/>
                  <wp:effectExtent l="0" t="0" r="1905" b="1905"/>
                  <wp:docPr id="1610" name="Grafik 16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720E9E" wp14:editId="26A76412">
                  <wp:extent cx="131445" cy="131445"/>
                  <wp:effectExtent l="0" t="0" r="1905" b="1905"/>
                  <wp:docPr id="1609" name="Grafik 16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B6C181" wp14:editId="442A7031">
                  <wp:extent cx="131445" cy="131445"/>
                  <wp:effectExtent l="0" t="0" r="1905" b="1905"/>
                  <wp:docPr id="1608" name="Grafik 16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B1EEB15" wp14:editId="5C2D51F4">
                  <wp:extent cx="131445" cy="131445"/>
                  <wp:effectExtent l="0" t="0" r="1905" b="1905"/>
                  <wp:docPr id="1607" name="Grafik 16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ADE8DD" wp14:editId="17CB3D5B">
                  <wp:extent cx="131445" cy="131445"/>
                  <wp:effectExtent l="0" t="0" r="1905" b="1905"/>
                  <wp:docPr id="1606" name="Grafik 16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FD8214" wp14:editId="1A74380C">
                  <wp:extent cx="131445" cy="131445"/>
                  <wp:effectExtent l="0" t="0" r="1905" b="1905"/>
                  <wp:docPr id="1605" name="Grafik 16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ScienceSeeker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96E4B8" wp14:editId="72D1682B">
                  <wp:extent cx="131445" cy="131445"/>
                  <wp:effectExtent l="0" t="0" r="1905" b="1905"/>
                  <wp:docPr id="1604" name="Grafik 16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6962717" wp14:editId="296685BB">
                  <wp:extent cx="131445" cy="131445"/>
                  <wp:effectExtent l="0" t="0" r="1905" b="1905"/>
                  <wp:docPr id="1603" name="Grafik 16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2531BF" wp14:editId="76F24BEB">
                  <wp:extent cx="131445" cy="131445"/>
                  <wp:effectExtent l="0" t="0" r="1905" b="1905"/>
                  <wp:docPr id="1602" name="Grafik 16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5766EA" wp14:editId="5C13F21A">
                  <wp:extent cx="131445" cy="131445"/>
                  <wp:effectExtent l="0" t="0" r="1905" b="1905"/>
                  <wp:docPr id="1601" name="Grafik 16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3BBA26" wp14:editId="0260EA19">
                  <wp:extent cx="131445" cy="131445"/>
                  <wp:effectExtent l="0" t="0" r="1905" b="1905"/>
                  <wp:docPr id="1600" name="Grafik 16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016D97" wp14:editId="60D60FA6">
                  <wp:extent cx="131445" cy="131445"/>
                  <wp:effectExtent l="0" t="0" r="1905" b="1905"/>
                  <wp:docPr id="1599" name="Grafik 15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F234353" wp14:editId="56DA8FD5">
                  <wp:extent cx="131445" cy="131445"/>
                  <wp:effectExtent l="0" t="0" r="1905" b="1905"/>
                  <wp:docPr id="1598" name="Grafik 15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sci-hub.io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CCBF90" wp14:editId="5EDDC157">
                  <wp:extent cx="131445" cy="131445"/>
                  <wp:effectExtent l="0" t="0" r="1905" b="1905"/>
                  <wp:docPr id="1597" name="Grafik 15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4F1220" wp14:editId="00774892">
                  <wp:extent cx="131445" cy="131445"/>
                  <wp:effectExtent l="0" t="0" r="1905" b="1905"/>
                  <wp:docPr id="1596" name="Grafik 15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27AE93" wp14:editId="3C613DAE">
                  <wp:extent cx="131445" cy="131445"/>
                  <wp:effectExtent l="0" t="0" r="1905" b="1905"/>
                  <wp:docPr id="1595" name="Grafik 15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882063" wp14:editId="764F708B">
                  <wp:extent cx="131445" cy="131445"/>
                  <wp:effectExtent l="0" t="0" r="1905" b="1905"/>
                  <wp:docPr id="1594" name="Grafik 15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09D8AFE" wp14:editId="16EA0DEA">
                  <wp:extent cx="131445" cy="131445"/>
                  <wp:effectExtent l="0" t="0" r="1905" b="1905"/>
                  <wp:docPr id="1593" name="Grafik 15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C24831B" wp14:editId="0FC66606">
                  <wp:extent cx="131445" cy="131445"/>
                  <wp:effectExtent l="0" t="0" r="1905" b="1905"/>
                  <wp:docPr id="1592" name="Grafik 15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44A508" wp14:editId="697C0E3A">
                  <wp:extent cx="131445" cy="131445"/>
                  <wp:effectExtent l="0" t="0" r="1905" b="1905"/>
                  <wp:docPr id="1591" name="Grafik 15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SCImago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3ABD9B" wp14:editId="0388CACA">
                  <wp:extent cx="131445" cy="131445"/>
                  <wp:effectExtent l="0" t="0" r="1905" b="1905"/>
                  <wp:docPr id="1590" name="Grafik 15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1D854F1" wp14:editId="533F65CF">
                  <wp:extent cx="131445" cy="131445"/>
                  <wp:effectExtent l="0" t="0" r="1905" b="1905"/>
                  <wp:docPr id="1589" name="Grafik 15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231A23F" wp14:editId="052A21E2">
                  <wp:extent cx="131445" cy="131445"/>
                  <wp:effectExtent l="0" t="0" r="1905" b="1905"/>
                  <wp:docPr id="1588" name="Grafik 15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628A28" wp14:editId="2B5AFD12">
                  <wp:extent cx="131445" cy="131445"/>
                  <wp:effectExtent l="0" t="0" r="1905" b="1905"/>
                  <wp:docPr id="1587" name="Grafik 15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AB5B87" wp14:editId="34E32887">
                  <wp:extent cx="131445" cy="131445"/>
                  <wp:effectExtent l="0" t="0" r="1905" b="1905"/>
                  <wp:docPr id="1586" name="Grafik 15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9969EC2" wp14:editId="7255388A">
                  <wp:extent cx="131445" cy="131445"/>
                  <wp:effectExtent l="0" t="0" r="1905" b="1905"/>
                  <wp:docPr id="1585" name="Grafik 15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A66EB96" wp14:editId="6968B115">
                  <wp:extent cx="131445" cy="131445"/>
                  <wp:effectExtent l="0" t="0" r="1905" b="1905"/>
                  <wp:docPr id="1584" name="Grafik 15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Scopus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05E596E" wp14:editId="6E99B2E4">
                  <wp:extent cx="131445" cy="131445"/>
                  <wp:effectExtent l="0" t="0" r="1905" b="1905"/>
                  <wp:docPr id="1583" name="Grafik 15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70BE41" wp14:editId="153F8CF9">
                  <wp:extent cx="131445" cy="131445"/>
                  <wp:effectExtent l="0" t="0" r="1905" b="1905"/>
                  <wp:docPr id="1582" name="Grafik 15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20FD944" wp14:editId="750ED101">
                  <wp:extent cx="131445" cy="131445"/>
                  <wp:effectExtent l="0" t="0" r="1905" b="1905"/>
                  <wp:docPr id="1581" name="Grafik 15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750242" wp14:editId="27E47139">
                  <wp:extent cx="131445" cy="131445"/>
                  <wp:effectExtent l="0" t="0" r="1905" b="1905"/>
                  <wp:docPr id="1580" name="Grafik 15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1D869FB" wp14:editId="66668697">
                  <wp:extent cx="131445" cy="131445"/>
                  <wp:effectExtent l="0" t="0" r="1905" b="1905"/>
                  <wp:docPr id="1579" name="Grafik 15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4648D8" wp14:editId="516545DB">
                  <wp:extent cx="131445" cy="131445"/>
                  <wp:effectExtent l="0" t="0" r="1905" b="1905"/>
                  <wp:docPr id="1578" name="Grafik 15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35D606" wp14:editId="6D607A7F">
                  <wp:extent cx="131445" cy="131445"/>
                  <wp:effectExtent l="0" t="0" r="1905" b="1905"/>
                  <wp:docPr id="1577" name="Grafik 15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Sherpa Romeo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9483D91" wp14:editId="536EBF03">
                  <wp:extent cx="131445" cy="131445"/>
                  <wp:effectExtent l="0" t="0" r="1905" b="1905"/>
                  <wp:docPr id="1576" name="Grafik 15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A2C00A" wp14:editId="30AE1354">
                  <wp:extent cx="131445" cy="131445"/>
                  <wp:effectExtent l="0" t="0" r="1905" b="1905"/>
                  <wp:docPr id="1575" name="Grafik 15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28533C" wp14:editId="230DF6D8">
                  <wp:extent cx="131445" cy="131445"/>
                  <wp:effectExtent l="0" t="0" r="1905" b="1905"/>
                  <wp:docPr id="1574" name="Grafik 15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C39256" wp14:editId="0ED1CD3B">
                  <wp:extent cx="131445" cy="131445"/>
                  <wp:effectExtent l="0" t="0" r="1905" b="1905"/>
                  <wp:docPr id="1573" name="Grafik 15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BAF7B3" wp14:editId="1CBD4866">
                  <wp:extent cx="131445" cy="131445"/>
                  <wp:effectExtent l="0" t="0" r="1905" b="1905"/>
                  <wp:docPr id="1572" name="Grafik 15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8F37A4" wp14:editId="2556461A">
                  <wp:extent cx="131445" cy="131445"/>
                  <wp:effectExtent l="0" t="0" r="1905" b="1905"/>
                  <wp:docPr id="1571" name="Grafik 15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CC1DC5" wp14:editId="269F15F7">
                  <wp:extent cx="131445" cy="131445"/>
                  <wp:effectExtent l="0" t="0" r="1905" b="1905"/>
                  <wp:docPr id="1570" name="Grafik 15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SlideShare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1A60E6" wp14:editId="4F042BEC">
                  <wp:extent cx="131445" cy="131445"/>
                  <wp:effectExtent l="0" t="0" r="1905" b="1905"/>
                  <wp:docPr id="1569" name="Grafik 15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15EACD" wp14:editId="59DDB428">
                  <wp:extent cx="131445" cy="131445"/>
                  <wp:effectExtent l="0" t="0" r="1905" b="1905"/>
                  <wp:docPr id="1568" name="Grafik 15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9553BC6" wp14:editId="45E2DB38">
                  <wp:extent cx="131445" cy="131445"/>
                  <wp:effectExtent l="0" t="0" r="1905" b="1905"/>
                  <wp:docPr id="1567" name="Grafik 15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B00C757" wp14:editId="57EC1FD5">
                  <wp:extent cx="131445" cy="131445"/>
                  <wp:effectExtent l="0" t="0" r="1905" b="1905"/>
                  <wp:docPr id="1566" name="Grafik 15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8E164F" wp14:editId="1DFA85B4">
                  <wp:extent cx="131445" cy="131445"/>
                  <wp:effectExtent l="0" t="0" r="1905" b="1905"/>
                  <wp:docPr id="1565" name="Grafik 15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E81C4A" wp14:editId="19920AD1">
                  <wp:extent cx="131445" cy="131445"/>
                  <wp:effectExtent l="0" t="0" r="1905" b="1905"/>
                  <wp:docPr id="1564" name="Grafik 15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B5B5CA" wp14:editId="600BD342">
                  <wp:extent cx="131445" cy="131445"/>
                  <wp:effectExtent l="0" t="0" r="1905" b="1905"/>
                  <wp:docPr id="1563" name="Grafik 15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SocArXiv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B472C1" wp14:editId="65A31F8B">
                  <wp:extent cx="131445" cy="131445"/>
                  <wp:effectExtent l="0" t="0" r="1905" b="1905"/>
                  <wp:docPr id="1562" name="Grafik 15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DFDF1A3" wp14:editId="522BC165">
                  <wp:extent cx="131445" cy="131445"/>
                  <wp:effectExtent l="0" t="0" r="1905" b="1905"/>
                  <wp:docPr id="1561" name="Grafik 15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A72EF5" wp14:editId="6FC16317">
                  <wp:extent cx="131445" cy="131445"/>
                  <wp:effectExtent l="0" t="0" r="1905" b="1905"/>
                  <wp:docPr id="1560" name="Grafik 15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034D62" wp14:editId="3EBC9553">
                  <wp:extent cx="131445" cy="131445"/>
                  <wp:effectExtent l="0" t="0" r="1905" b="1905"/>
                  <wp:docPr id="1559" name="Grafik 15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B95A21" wp14:editId="58C3A10B">
                  <wp:extent cx="131445" cy="131445"/>
                  <wp:effectExtent l="0" t="0" r="1905" b="1905"/>
                  <wp:docPr id="1558" name="Grafik 15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0602E7" wp14:editId="55AA44F0">
                  <wp:extent cx="131445" cy="131445"/>
                  <wp:effectExtent l="0" t="0" r="1905" b="1905"/>
                  <wp:docPr id="1557" name="Grafik 15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23900C" wp14:editId="6F59BC34">
                  <wp:extent cx="131445" cy="131445"/>
                  <wp:effectExtent l="0" t="0" r="1905" b="1905"/>
                  <wp:docPr id="1556" name="Grafik 15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SocialScienceSpace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095F84C" wp14:editId="746368ED">
                  <wp:extent cx="131445" cy="131445"/>
                  <wp:effectExtent l="0" t="0" r="1905" b="1905"/>
                  <wp:docPr id="1555" name="Grafik 15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BD4CD4" wp14:editId="0D3916BE">
                  <wp:extent cx="131445" cy="131445"/>
                  <wp:effectExtent l="0" t="0" r="1905" b="1905"/>
                  <wp:docPr id="1554" name="Grafik 15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2A3390" wp14:editId="08091287">
                  <wp:extent cx="131445" cy="131445"/>
                  <wp:effectExtent l="0" t="0" r="1905" b="1905"/>
                  <wp:docPr id="1553" name="Grafik 15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F187824" wp14:editId="48C5F8A2">
                  <wp:extent cx="131445" cy="131445"/>
                  <wp:effectExtent l="0" t="0" r="1905" b="1905"/>
                  <wp:docPr id="1552" name="Grafik 15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E04CD8" wp14:editId="50F0ED2F">
                  <wp:extent cx="131445" cy="131445"/>
                  <wp:effectExtent l="0" t="0" r="1905" b="1905"/>
                  <wp:docPr id="1551" name="Grafik 15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5C80183" wp14:editId="24EEC579">
                  <wp:extent cx="131445" cy="131445"/>
                  <wp:effectExtent l="0" t="0" r="1905" b="1905"/>
                  <wp:docPr id="1550" name="Grafik 15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1A8659" wp14:editId="4FA10AE7">
                  <wp:extent cx="131445" cy="131445"/>
                  <wp:effectExtent l="0" t="0" r="1905" b="1905"/>
                  <wp:docPr id="1549" name="Grafik 15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SourceForge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02C2272" wp14:editId="68326A25">
                  <wp:extent cx="131445" cy="131445"/>
                  <wp:effectExtent l="0" t="0" r="1905" b="1905"/>
                  <wp:docPr id="1548" name="Grafik 15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11EFB82" wp14:editId="4CA3A3E9">
                  <wp:extent cx="131445" cy="131445"/>
                  <wp:effectExtent l="0" t="0" r="1905" b="1905"/>
                  <wp:docPr id="1547" name="Grafik 15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D3FAE2" wp14:editId="2B4C96C1">
                  <wp:extent cx="131445" cy="131445"/>
                  <wp:effectExtent l="0" t="0" r="1905" b="1905"/>
                  <wp:docPr id="1546" name="Grafik 15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403E1C" wp14:editId="1F9B8367">
                  <wp:extent cx="131445" cy="131445"/>
                  <wp:effectExtent l="0" t="0" r="1905" b="1905"/>
                  <wp:docPr id="1545" name="Grafik 15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C0CC7FB" wp14:editId="0160BF8E">
                  <wp:extent cx="131445" cy="131445"/>
                  <wp:effectExtent l="0" t="0" r="1905" b="1905"/>
                  <wp:docPr id="1544" name="Grafik 15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A1561E" wp14:editId="0371AB33">
                  <wp:extent cx="131445" cy="131445"/>
                  <wp:effectExtent l="0" t="0" r="1905" b="1905"/>
                  <wp:docPr id="1543" name="Grafik 15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C16A91" wp14:editId="29220881">
                  <wp:extent cx="131445" cy="131445"/>
                  <wp:effectExtent l="0" t="0" r="1905" b="1905"/>
                  <wp:docPr id="1542" name="Grafik 15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Sparrho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AD0FD0" wp14:editId="1F4454F6">
                  <wp:extent cx="131445" cy="131445"/>
                  <wp:effectExtent l="0" t="0" r="1905" b="1905"/>
                  <wp:docPr id="1541" name="Grafik 15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7C3643" wp14:editId="073A7A77">
                  <wp:extent cx="131445" cy="131445"/>
                  <wp:effectExtent l="0" t="0" r="1905" b="1905"/>
                  <wp:docPr id="1540" name="Grafik 15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78DDB3" wp14:editId="5CDE1E40">
                  <wp:extent cx="131445" cy="131445"/>
                  <wp:effectExtent l="0" t="0" r="1905" b="1905"/>
                  <wp:docPr id="1539" name="Grafik 15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03B719D" wp14:editId="13827140">
                  <wp:extent cx="131445" cy="131445"/>
                  <wp:effectExtent l="0" t="0" r="1905" b="1905"/>
                  <wp:docPr id="1538" name="Grafik 15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E3F563B" wp14:editId="2EDBCED4">
                  <wp:extent cx="131445" cy="131445"/>
                  <wp:effectExtent l="0" t="0" r="1905" b="1905"/>
                  <wp:docPr id="1537" name="Grafik 15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19A7A1A" wp14:editId="5E4AFE2D">
                  <wp:extent cx="131445" cy="131445"/>
                  <wp:effectExtent l="0" t="0" r="1905" b="1905"/>
                  <wp:docPr id="1536" name="Grafik 15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05F02A" wp14:editId="44DB8A12">
                  <wp:extent cx="131445" cy="131445"/>
                  <wp:effectExtent l="0" t="0" r="1905" b="1905"/>
                  <wp:docPr id="1535" name="Grafik 15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Speakerdeck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4CB652" wp14:editId="5AFB4333">
                  <wp:extent cx="131445" cy="131445"/>
                  <wp:effectExtent l="0" t="0" r="1905" b="1905"/>
                  <wp:docPr id="1534" name="Grafik 15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4DEC71" wp14:editId="6C74A0FC">
                  <wp:extent cx="131445" cy="131445"/>
                  <wp:effectExtent l="0" t="0" r="1905" b="1905"/>
                  <wp:docPr id="1533" name="Grafik 15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50E001" wp14:editId="26AE54F7">
                  <wp:extent cx="131445" cy="131445"/>
                  <wp:effectExtent l="0" t="0" r="1905" b="1905"/>
                  <wp:docPr id="1532" name="Grafik 15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8FE4FF7" wp14:editId="1F4E6E1B">
                  <wp:extent cx="131445" cy="131445"/>
                  <wp:effectExtent l="0" t="0" r="1905" b="1905"/>
                  <wp:docPr id="1531" name="Grafik 15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E2BE34" wp14:editId="7BA793CC">
                  <wp:extent cx="131445" cy="131445"/>
                  <wp:effectExtent l="0" t="0" r="1905" b="1905"/>
                  <wp:docPr id="1530" name="Grafik 15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6DE012D" wp14:editId="6DE01627">
                  <wp:extent cx="131445" cy="131445"/>
                  <wp:effectExtent l="0" t="0" r="1905" b="1905"/>
                  <wp:docPr id="1529" name="Grafik 15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BECB35" wp14:editId="5A867F74">
                  <wp:extent cx="131445" cy="131445"/>
                  <wp:effectExtent l="0" t="0" r="1905" b="1905"/>
                  <wp:docPr id="1528" name="Grafik 15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SSRN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D45EC1" wp14:editId="1243F53F">
                  <wp:extent cx="131445" cy="131445"/>
                  <wp:effectExtent l="0" t="0" r="1905" b="1905"/>
                  <wp:docPr id="1527" name="Grafik 15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24315A" wp14:editId="0B861DC5">
                  <wp:extent cx="131445" cy="131445"/>
                  <wp:effectExtent l="0" t="0" r="1905" b="1905"/>
                  <wp:docPr id="1526" name="Grafik 15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30BA67" wp14:editId="6F6BBEDB">
                  <wp:extent cx="131445" cy="131445"/>
                  <wp:effectExtent l="0" t="0" r="1905" b="1905"/>
                  <wp:docPr id="1525" name="Grafik 15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85D5AA" wp14:editId="1062A936">
                  <wp:extent cx="131445" cy="131445"/>
                  <wp:effectExtent l="0" t="0" r="1905" b="1905"/>
                  <wp:docPr id="1524" name="Grafik 15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0236EA" wp14:editId="54016E9F">
                  <wp:extent cx="131445" cy="131445"/>
                  <wp:effectExtent l="0" t="0" r="1905" b="1905"/>
                  <wp:docPr id="1523" name="Grafik 15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5FDABC4" wp14:editId="7FB36E84">
                  <wp:extent cx="131445" cy="131445"/>
                  <wp:effectExtent l="0" t="0" r="1905" b="1905"/>
                  <wp:docPr id="1522" name="Grafik 15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A3C8DF" wp14:editId="235DE3B6">
                  <wp:extent cx="131445" cy="131445"/>
                  <wp:effectExtent l="0" t="0" r="1905" b="1905"/>
                  <wp:docPr id="1521" name="Grafik 15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StackExchange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F588A5" wp14:editId="5D87FF60">
                  <wp:extent cx="131445" cy="131445"/>
                  <wp:effectExtent l="0" t="0" r="1905" b="1905"/>
                  <wp:docPr id="1520" name="Grafik 15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55CF31F" wp14:editId="19E7BFA9">
                  <wp:extent cx="131445" cy="131445"/>
                  <wp:effectExtent l="0" t="0" r="1905" b="1905"/>
                  <wp:docPr id="1519" name="Grafik 15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B0703D" wp14:editId="0DCEB6B2">
                  <wp:extent cx="131445" cy="131445"/>
                  <wp:effectExtent l="0" t="0" r="1905" b="1905"/>
                  <wp:docPr id="1518" name="Grafik 15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E4378AB" wp14:editId="0D792632">
                  <wp:extent cx="131445" cy="131445"/>
                  <wp:effectExtent l="0" t="0" r="1905" b="1905"/>
                  <wp:docPr id="1517" name="Grafik 15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BAF91E" wp14:editId="4EF3F380">
                  <wp:extent cx="131445" cy="131445"/>
                  <wp:effectExtent l="0" t="0" r="1905" b="1905"/>
                  <wp:docPr id="1516" name="Grafik 15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D15C39" wp14:editId="1DCBF809">
                  <wp:extent cx="131445" cy="131445"/>
                  <wp:effectExtent l="0" t="0" r="1905" b="1905"/>
                  <wp:docPr id="1515" name="Grafik 15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F73861" wp14:editId="0B3AA32E">
                  <wp:extent cx="131445" cy="131445"/>
                  <wp:effectExtent l="0" t="0" r="1905" b="1905"/>
                  <wp:docPr id="1514" name="Grafik 15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StackOverflow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92C931" wp14:editId="113D4075">
                  <wp:extent cx="131445" cy="131445"/>
                  <wp:effectExtent l="0" t="0" r="1905" b="1905"/>
                  <wp:docPr id="1513" name="Grafik 15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5DE924E" wp14:editId="769FB750">
                  <wp:extent cx="131445" cy="131445"/>
                  <wp:effectExtent l="0" t="0" r="1905" b="1905"/>
                  <wp:docPr id="1512" name="Grafik 15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48775D" wp14:editId="3F181C01">
                  <wp:extent cx="131445" cy="131445"/>
                  <wp:effectExtent l="0" t="0" r="1905" b="1905"/>
                  <wp:docPr id="1511" name="Grafik 15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F71773" wp14:editId="144B5C64">
                  <wp:extent cx="131445" cy="131445"/>
                  <wp:effectExtent l="0" t="0" r="1905" b="1905"/>
                  <wp:docPr id="1510" name="Grafik 15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2411FD" wp14:editId="44D2F073">
                  <wp:extent cx="131445" cy="131445"/>
                  <wp:effectExtent l="0" t="0" r="1905" b="1905"/>
                  <wp:docPr id="1509" name="Grafik 15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5F47F0" wp14:editId="4157AC10">
                  <wp:extent cx="131445" cy="131445"/>
                  <wp:effectExtent l="0" t="0" r="1905" b="1905"/>
                  <wp:docPr id="1508" name="Grafik 15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70AE9D" wp14:editId="0CE79DD9">
                  <wp:extent cx="131445" cy="131445"/>
                  <wp:effectExtent l="0" t="0" r="1905" b="1905"/>
                  <wp:docPr id="1507" name="Grafik 15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Tumblr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C9F3505" wp14:editId="72C1DA94">
                  <wp:extent cx="131445" cy="131445"/>
                  <wp:effectExtent l="0" t="0" r="1905" b="1905"/>
                  <wp:docPr id="1506" name="Grafik 15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EB50D6" wp14:editId="0B88D8F8">
                  <wp:extent cx="131445" cy="131445"/>
                  <wp:effectExtent l="0" t="0" r="1905" b="1905"/>
                  <wp:docPr id="1505" name="Grafik 15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F8508D" wp14:editId="2036FC61">
                  <wp:extent cx="131445" cy="131445"/>
                  <wp:effectExtent l="0" t="0" r="1905" b="1905"/>
                  <wp:docPr id="1504" name="Grafik 15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7CCFD4" wp14:editId="673DF9DD">
                  <wp:extent cx="131445" cy="131445"/>
                  <wp:effectExtent l="0" t="0" r="1905" b="1905"/>
                  <wp:docPr id="1503" name="Grafik 15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A78B3F" wp14:editId="6995C24E">
                  <wp:extent cx="131445" cy="131445"/>
                  <wp:effectExtent l="0" t="0" r="1905" b="1905"/>
                  <wp:docPr id="1502" name="Grafik 15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14C230C" wp14:editId="50E94EBD">
                  <wp:extent cx="131445" cy="131445"/>
                  <wp:effectExtent l="0" t="0" r="1905" b="1905"/>
                  <wp:docPr id="1501" name="Grafik 15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7E7829" wp14:editId="0BD48C06">
                  <wp:extent cx="131445" cy="131445"/>
                  <wp:effectExtent l="0" t="0" r="1905" b="1905"/>
                  <wp:docPr id="1500" name="Grafik 15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Twitter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0C6E76" wp14:editId="1BF68C1F">
                  <wp:extent cx="131445" cy="131445"/>
                  <wp:effectExtent l="0" t="0" r="1905" b="1905"/>
                  <wp:docPr id="1499" name="Grafik 14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6A4046" wp14:editId="7330B46A">
                  <wp:extent cx="131445" cy="131445"/>
                  <wp:effectExtent l="0" t="0" r="1905" b="1905"/>
                  <wp:docPr id="1498" name="Grafik 14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86316F" wp14:editId="6D232A97">
                  <wp:extent cx="131445" cy="131445"/>
                  <wp:effectExtent l="0" t="0" r="1905" b="1905"/>
                  <wp:docPr id="1497" name="Grafik 14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25D6B1" wp14:editId="3BAA3D76">
                  <wp:extent cx="131445" cy="131445"/>
                  <wp:effectExtent l="0" t="0" r="1905" b="1905"/>
                  <wp:docPr id="1496" name="Grafik 14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D04A6C5" wp14:editId="067E9150">
                  <wp:extent cx="131445" cy="131445"/>
                  <wp:effectExtent l="0" t="0" r="1905" b="1905"/>
                  <wp:docPr id="1495" name="Grafik 14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9950F3" wp14:editId="54C35E88">
                  <wp:extent cx="131445" cy="131445"/>
                  <wp:effectExtent l="0" t="0" r="1905" b="1905"/>
                  <wp:docPr id="1494" name="Grafik 14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60E6298" wp14:editId="50E93D3B">
                  <wp:extent cx="131445" cy="131445"/>
                  <wp:effectExtent l="0" t="0" r="1905" b="1905"/>
                  <wp:docPr id="1493" name="Grafik 14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Vimeo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DEDC5F" wp14:editId="66B8FD7A">
                  <wp:extent cx="131445" cy="131445"/>
                  <wp:effectExtent l="0" t="0" r="1905" b="1905"/>
                  <wp:docPr id="1492" name="Grafik 14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E130C6" wp14:editId="1718F4A6">
                  <wp:extent cx="131445" cy="131445"/>
                  <wp:effectExtent l="0" t="0" r="1905" b="1905"/>
                  <wp:docPr id="1491" name="Grafik 14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6E3A2E" wp14:editId="26BAC131">
                  <wp:extent cx="131445" cy="131445"/>
                  <wp:effectExtent l="0" t="0" r="1905" b="1905"/>
                  <wp:docPr id="1490" name="Grafik 14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5923D68" wp14:editId="364A98FF">
                  <wp:extent cx="131445" cy="131445"/>
                  <wp:effectExtent l="0" t="0" r="1905" b="1905"/>
                  <wp:docPr id="1489" name="Grafik 14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6DC3CC9" wp14:editId="2A14D62B">
                  <wp:extent cx="131445" cy="131445"/>
                  <wp:effectExtent l="0" t="0" r="1905" b="1905"/>
                  <wp:docPr id="1488" name="Grafik 14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68FFB7" wp14:editId="63271659">
                  <wp:extent cx="131445" cy="131445"/>
                  <wp:effectExtent l="0" t="0" r="1905" b="1905"/>
                  <wp:docPr id="1487" name="Grafik 14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9152BC" wp14:editId="7B1FE08B">
                  <wp:extent cx="131445" cy="131445"/>
                  <wp:effectExtent l="0" t="0" r="1905" b="1905"/>
                  <wp:docPr id="1486" name="Grafik 14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Web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of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Science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0F62411" wp14:editId="4DD2657C">
                  <wp:extent cx="131445" cy="131445"/>
                  <wp:effectExtent l="0" t="0" r="1905" b="1905"/>
                  <wp:docPr id="1485" name="Grafik 14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8C2090" wp14:editId="69C9F7F8">
                  <wp:extent cx="131445" cy="131445"/>
                  <wp:effectExtent l="0" t="0" r="1905" b="1905"/>
                  <wp:docPr id="1484" name="Grafik 14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3AE620" wp14:editId="629B04DB">
                  <wp:extent cx="131445" cy="131445"/>
                  <wp:effectExtent l="0" t="0" r="1905" b="1905"/>
                  <wp:docPr id="1483" name="Grafik 14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0163E57" wp14:editId="20628851">
                  <wp:extent cx="131445" cy="131445"/>
                  <wp:effectExtent l="0" t="0" r="1905" b="1905"/>
                  <wp:docPr id="1482" name="Grafik 14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1456E0" wp14:editId="4A55CC35">
                  <wp:extent cx="131445" cy="131445"/>
                  <wp:effectExtent l="0" t="0" r="1905" b="1905"/>
                  <wp:docPr id="1481" name="Grafik 14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87D842" wp14:editId="6E802EFF">
                  <wp:extent cx="131445" cy="131445"/>
                  <wp:effectExtent l="0" t="0" r="1905" b="1905"/>
                  <wp:docPr id="1480" name="Grafik 14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97D05E" wp14:editId="492176FF">
                  <wp:extent cx="131445" cy="131445"/>
                  <wp:effectExtent l="0" t="0" r="1905" b="1905"/>
                  <wp:docPr id="1479" name="Grafik 14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Wikipedia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DEEE1A" wp14:editId="3A6130A4">
                  <wp:extent cx="131445" cy="131445"/>
                  <wp:effectExtent l="0" t="0" r="1905" b="1905"/>
                  <wp:docPr id="1478" name="Grafik 14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D93CB36" wp14:editId="69E7A2F8">
                  <wp:extent cx="131445" cy="131445"/>
                  <wp:effectExtent l="0" t="0" r="1905" b="1905"/>
                  <wp:docPr id="1477" name="Grafik 14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63E174" wp14:editId="70CD056A">
                  <wp:extent cx="131445" cy="131445"/>
                  <wp:effectExtent l="0" t="0" r="1905" b="1905"/>
                  <wp:docPr id="1476" name="Grafik 14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55B177" wp14:editId="6685E2BE">
                  <wp:extent cx="131445" cy="131445"/>
                  <wp:effectExtent l="0" t="0" r="1905" b="1905"/>
                  <wp:docPr id="1475" name="Grafik 14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9587BEC" wp14:editId="1296F1F7">
                  <wp:extent cx="131445" cy="131445"/>
                  <wp:effectExtent l="0" t="0" r="1905" b="1905"/>
                  <wp:docPr id="1474" name="Grafik 14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CD536B" wp14:editId="3705FCAC">
                  <wp:extent cx="131445" cy="131445"/>
                  <wp:effectExtent l="0" t="0" r="1905" b="1905"/>
                  <wp:docPr id="1473" name="Grafik 14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BB334A" wp14:editId="57AB91CC">
                  <wp:extent cx="131445" cy="131445"/>
                  <wp:effectExtent l="0" t="0" r="1905" b="1905"/>
                  <wp:docPr id="1472" name="Grafik 14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Wordpress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0518F2" wp14:editId="1A9AF3F4">
                  <wp:extent cx="131445" cy="131445"/>
                  <wp:effectExtent l="0" t="0" r="1905" b="1905"/>
                  <wp:docPr id="1471" name="Grafik 14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58D8AAB" wp14:editId="620D9058">
                  <wp:extent cx="131445" cy="131445"/>
                  <wp:effectExtent l="0" t="0" r="1905" b="1905"/>
                  <wp:docPr id="1470" name="Grafik 14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D677216" wp14:editId="449081F8">
                  <wp:extent cx="131445" cy="131445"/>
                  <wp:effectExtent l="0" t="0" r="1905" b="1905"/>
                  <wp:docPr id="1469" name="Grafik 14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D6E7F9" wp14:editId="2D8E3657">
                  <wp:extent cx="131445" cy="131445"/>
                  <wp:effectExtent l="0" t="0" r="1905" b="1905"/>
                  <wp:docPr id="1468" name="Grafik 14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C77D40" wp14:editId="571CCB54">
                  <wp:extent cx="131445" cy="131445"/>
                  <wp:effectExtent l="0" t="0" r="1905" b="1905"/>
                  <wp:docPr id="1467" name="Grafik 14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B12F82" wp14:editId="56784779">
                  <wp:extent cx="131445" cy="131445"/>
                  <wp:effectExtent l="0" t="0" r="1905" b="1905"/>
                  <wp:docPr id="1466" name="Grafik 14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F5ABE1A" wp14:editId="373BE0C9">
                  <wp:extent cx="131445" cy="131445"/>
                  <wp:effectExtent l="0" t="0" r="1905" b="1905"/>
                  <wp:docPr id="1465" name="Grafik 14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WorldCat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F2B43BB" wp14:editId="09D22611">
                  <wp:extent cx="131445" cy="131445"/>
                  <wp:effectExtent l="0" t="0" r="1905" b="1905"/>
                  <wp:docPr id="1464" name="Grafik 14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E0B1871" wp14:editId="6AB57EB7">
                  <wp:extent cx="131445" cy="131445"/>
                  <wp:effectExtent l="0" t="0" r="1905" b="1905"/>
                  <wp:docPr id="1463" name="Grafik 14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CB2040" wp14:editId="3EA11510">
                  <wp:extent cx="131445" cy="131445"/>
                  <wp:effectExtent l="0" t="0" r="1905" b="1905"/>
                  <wp:docPr id="1462" name="Grafik 14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B1CA2C" wp14:editId="73A5DF22">
                  <wp:extent cx="131445" cy="131445"/>
                  <wp:effectExtent l="0" t="0" r="1905" b="1905"/>
                  <wp:docPr id="1461" name="Grafik 14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D6E23CC" wp14:editId="45601A1B">
                  <wp:extent cx="131445" cy="131445"/>
                  <wp:effectExtent l="0" t="0" r="1905" b="1905"/>
                  <wp:docPr id="1460" name="Grafik 14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D66536" wp14:editId="45F59592">
                  <wp:extent cx="131445" cy="131445"/>
                  <wp:effectExtent l="0" t="0" r="1905" b="1905"/>
                  <wp:docPr id="1459" name="Grafik 14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77CA6B" wp14:editId="039D568C">
                  <wp:extent cx="131445" cy="131445"/>
                  <wp:effectExtent l="0" t="0" r="1905" b="1905"/>
                  <wp:docPr id="1458" name="Grafik 14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Youtube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0DED16" wp14:editId="1F4D2FA0">
                  <wp:extent cx="131445" cy="131445"/>
                  <wp:effectExtent l="0" t="0" r="1905" b="1905"/>
                  <wp:docPr id="1457" name="Grafik 14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F28BD4D" wp14:editId="08F32B50">
                  <wp:extent cx="131445" cy="131445"/>
                  <wp:effectExtent l="0" t="0" r="1905" b="1905"/>
                  <wp:docPr id="1456" name="Grafik 14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D14499" wp14:editId="3E4185B0">
                  <wp:extent cx="131445" cy="131445"/>
                  <wp:effectExtent l="0" t="0" r="1905" b="1905"/>
                  <wp:docPr id="1455" name="Grafik 14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2B27E30" wp14:editId="449FDBB1">
                  <wp:extent cx="131445" cy="131445"/>
                  <wp:effectExtent l="0" t="0" r="1905" b="1905"/>
                  <wp:docPr id="1454" name="Grafik 14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BBF07D" wp14:editId="1C05C76D">
                  <wp:extent cx="131445" cy="131445"/>
                  <wp:effectExtent l="0" t="0" r="1905" b="1905"/>
                  <wp:docPr id="1453" name="Grafik 14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C0562C" wp14:editId="01B6AAF5">
                  <wp:extent cx="131445" cy="131445"/>
                  <wp:effectExtent l="0" t="0" r="1905" b="1905"/>
                  <wp:docPr id="1452" name="Grafik 14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C92BBB" wp14:editId="5B9F7DA6">
                  <wp:extent cx="131445" cy="131445"/>
                  <wp:effectExtent l="0" t="0" r="1905" b="1905"/>
                  <wp:docPr id="1451" name="Grafik 14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Zenodo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0A43C8C" wp14:editId="07B38847">
                  <wp:extent cx="131445" cy="131445"/>
                  <wp:effectExtent l="0" t="0" r="1905" b="1905"/>
                  <wp:docPr id="1450" name="Grafik 14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D7FAEDD" wp14:editId="7664080F">
                  <wp:extent cx="131445" cy="131445"/>
                  <wp:effectExtent l="0" t="0" r="1905" b="1905"/>
                  <wp:docPr id="1449" name="Grafik 14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9614FE" wp14:editId="76B0438A">
                  <wp:extent cx="131445" cy="131445"/>
                  <wp:effectExtent l="0" t="0" r="1905" b="1905"/>
                  <wp:docPr id="1448" name="Grafik 14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1BFB4B" wp14:editId="43845752">
                  <wp:extent cx="131445" cy="131445"/>
                  <wp:effectExtent l="0" t="0" r="1905" b="1905"/>
                  <wp:docPr id="1447" name="Grafik 14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16ADEB" wp14:editId="4C1AF500">
                  <wp:extent cx="131445" cy="131445"/>
                  <wp:effectExtent l="0" t="0" r="1905" b="1905"/>
                  <wp:docPr id="1446" name="Grafik 14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135D8AB" wp14:editId="49C5DF87">
                  <wp:extent cx="131445" cy="131445"/>
                  <wp:effectExtent l="0" t="0" r="1905" b="1905"/>
                  <wp:docPr id="1445" name="Grafik 14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1D1BDA" wp14:editId="42C263EB">
                  <wp:extent cx="131445" cy="131445"/>
                  <wp:effectExtent l="0" t="0" r="1905" b="1905"/>
                  <wp:docPr id="1444" name="Grafik 14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Zotero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801386" wp14:editId="6A79DDC2">
                  <wp:extent cx="131445" cy="131445"/>
                  <wp:effectExtent l="0" t="0" r="1905" b="1905"/>
                  <wp:docPr id="1443" name="Grafik 14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03D52C3" wp14:editId="2B9CE346">
                  <wp:extent cx="131445" cy="131445"/>
                  <wp:effectExtent l="0" t="0" r="1905" b="1905"/>
                  <wp:docPr id="1442" name="Grafik 14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C7C581" wp14:editId="56F0ADDE">
                  <wp:extent cx="131445" cy="131445"/>
                  <wp:effectExtent l="0" t="0" r="1905" b="1905"/>
                  <wp:docPr id="1441" name="Grafik 14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4B0CD7" wp14:editId="5C388339">
                  <wp:extent cx="131445" cy="131445"/>
                  <wp:effectExtent l="0" t="0" r="1905" b="1905"/>
                  <wp:docPr id="1440" name="Grafik 14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0F09DB" wp14:editId="7EFA02D4">
                  <wp:extent cx="131445" cy="131445"/>
                  <wp:effectExtent l="0" t="0" r="1905" b="1905"/>
                  <wp:docPr id="1439" name="Grafik 14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4B6AFC" wp14:editId="60543C02">
                  <wp:extent cx="131445" cy="131445"/>
                  <wp:effectExtent l="0" t="0" r="1905" b="1905"/>
                  <wp:docPr id="1438" name="Grafik 14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8EF93D" wp14:editId="79FC4AD6">
                  <wp:extent cx="131445" cy="131445"/>
                  <wp:effectExtent l="0" t="0" r="1905" b="1905"/>
                  <wp:docPr id="1437" name="Grafik 14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val="en-US" w:eastAsia="de-DE"/>
        </w:rPr>
      </w:pPr>
      <w:bookmarkStart w:id="23" w:name="_Toc491075839"/>
      <w:r w:rsidRPr="00AB1E85">
        <w:rPr>
          <w:rFonts w:eastAsia="Times New Roman" w:cs="Times New Roman"/>
          <w:b/>
          <w:bCs/>
          <w:sz w:val="24"/>
          <w:szCs w:val="36"/>
          <w:lang w:val="en-US" w:eastAsia="de-DE"/>
        </w:rPr>
        <w:t>Usage of Web Services VIII</w:t>
      </w:r>
      <w:bookmarkEnd w:id="23"/>
    </w:p>
    <w:p w:rsidR="00FD602E" w:rsidRPr="00AB1E85" w:rsidRDefault="00FD602E" w:rsidP="00FB36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24" w:name="_Toc491075840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Assumed you from now on were only allowed to use three of the previously mentioned services at work, which would you choose?</w:t>
      </w:r>
      <w:bookmarkEnd w:id="24"/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Please write your answer(s) here:</w:t>
      </w:r>
    </w:p>
    <w:p w:rsidR="00FD602E" w:rsidRPr="00FB362C" w:rsidRDefault="00FD602E" w:rsidP="00FD60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FB362C">
        <w:rPr>
          <w:rFonts w:eastAsia="Times New Roman" w:cs="Times New Roman"/>
          <w:sz w:val="18"/>
          <w:szCs w:val="24"/>
          <w:lang w:eastAsia="de-DE"/>
        </w:rPr>
        <w:t>Service 1  </w:t>
      </w:r>
    </w:p>
    <w:p w:rsidR="00FD602E" w:rsidRPr="00FB362C" w:rsidRDefault="00FD602E" w:rsidP="00FD60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FB362C">
        <w:rPr>
          <w:rFonts w:eastAsia="Times New Roman" w:cs="Times New Roman"/>
          <w:sz w:val="18"/>
          <w:szCs w:val="24"/>
          <w:lang w:eastAsia="de-DE"/>
        </w:rPr>
        <w:t>Service 2  </w:t>
      </w:r>
    </w:p>
    <w:p w:rsidR="00FD602E" w:rsidRPr="00AB1E85" w:rsidRDefault="00FD602E" w:rsidP="00FD602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sz w:val="18"/>
          <w:szCs w:val="24"/>
          <w:lang w:eastAsia="de-DE"/>
        </w:rPr>
        <w:t xml:space="preserve">Service 3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sz w:val="18"/>
          <w:szCs w:val="24"/>
          <w:lang w:eastAsia="de-DE"/>
        </w:rPr>
        <w:t> 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sz w:val="18"/>
          <w:szCs w:val="24"/>
          <w:lang w:val="en-US" w:eastAsia="de-DE"/>
        </w:rPr>
      </w:pPr>
      <w:bookmarkStart w:id="25" w:name="_Toc491075841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Interactions on Web Services I</w:t>
      </w:r>
      <w:bookmarkEnd w:id="25"/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</w:t>
      </w:r>
    </w:p>
    <w:p w:rsidR="00FD602E" w:rsidRPr="00AB1E85" w:rsidRDefault="00FD602E" w:rsidP="00FB36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26" w:name="_Toc491075842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(1/2) How often do you...?</w:t>
      </w:r>
      <w:bookmarkEnd w:id="26"/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Please choose the appropriate response for each item: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008"/>
        <w:gridCol w:w="1008"/>
        <w:gridCol w:w="1008"/>
        <w:gridCol w:w="1008"/>
        <w:gridCol w:w="1008"/>
        <w:gridCol w:w="1008"/>
        <w:gridCol w:w="845"/>
      </w:tblGrid>
      <w:tr w:rsidR="00FD602E" w:rsidRPr="00AB1E85" w:rsidTr="00FD60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rPr>
                <w:rFonts w:eastAsia="Times New Roman" w:cs="Times New Roman"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sz w:val="18"/>
                <w:szCs w:val="24"/>
                <w:lang w:val="en-US" w:eastAsia="de-DE"/>
              </w:rPr>
              <w:t> </w:t>
            </w:r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Several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times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day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About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once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day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Several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times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week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About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once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week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About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once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month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Less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often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Never</w:t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post about academic research on Facebook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ECFDDFD" wp14:editId="6784227A">
                  <wp:extent cx="131445" cy="131445"/>
                  <wp:effectExtent l="0" t="0" r="1905" b="1905"/>
                  <wp:docPr id="1436" name="Grafik 14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2B8DEB" wp14:editId="48F043EA">
                  <wp:extent cx="131445" cy="131445"/>
                  <wp:effectExtent l="0" t="0" r="1905" b="1905"/>
                  <wp:docPr id="1435" name="Grafik 14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6A5627" wp14:editId="3E77F075">
                  <wp:extent cx="131445" cy="131445"/>
                  <wp:effectExtent l="0" t="0" r="1905" b="1905"/>
                  <wp:docPr id="1434" name="Grafik 14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508DA0" wp14:editId="1F55F3CA">
                  <wp:extent cx="131445" cy="131445"/>
                  <wp:effectExtent l="0" t="0" r="1905" b="1905"/>
                  <wp:docPr id="1433" name="Grafik 14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F765CDB" wp14:editId="3AD51A8C">
                  <wp:extent cx="131445" cy="131445"/>
                  <wp:effectExtent l="0" t="0" r="1905" b="1905"/>
                  <wp:docPr id="1432" name="Grafik 14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C68304C" wp14:editId="6411995E">
                  <wp:extent cx="131445" cy="131445"/>
                  <wp:effectExtent l="0" t="0" r="1905" b="1905"/>
                  <wp:docPr id="1431" name="Grafik 14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35891D" wp14:editId="2AD9C878">
                  <wp:extent cx="131445" cy="131445"/>
                  <wp:effectExtent l="0" t="0" r="1905" b="1905"/>
                  <wp:docPr id="1430" name="Grafik 14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send a tweet about academic research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EC8080" wp14:editId="2F0AB7B2">
                  <wp:extent cx="131445" cy="131445"/>
                  <wp:effectExtent l="0" t="0" r="1905" b="1905"/>
                  <wp:docPr id="1429" name="Grafik 14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35F19E" wp14:editId="35831EF4">
                  <wp:extent cx="131445" cy="131445"/>
                  <wp:effectExtent l="0" t="0" r="1905" b="1905"/>
                  <wp:docPr id="1428" name="Grafik 14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474758" wp14:editId="0388A023">
                  <wp:extent cx="131445" cy="131445"/>
                  <wp:effectExtent l="0" t="0" r="1905" b="1905"/>
                  <wp:docPr id="1427" name="Grafik 14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B7415CB" wp14:editId="1F74C444">
                  <wp:extent cx="131445" cy="131445"/>
                  <wp:effectExtent l="0" t="0" r="1905" b="1905"/>
                  <wp:docPr id="1426" name="Grafik 14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9A2763" wp14:editId="7DE5F420">
                  <wp:extent cx="131445" cy="131445"/>
                  <wp:effectExtent l="0" t="0" r="1905" b="1905"/>
                  <wp:docPr id="1425" name="Grafik 14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D376CB" wp14:editId="40813DA9">
                  <wp:extent cx="131445" cy="131445"/>
                  <wp:effectExtent l="0" t="0" r="1905" b="1905"/>
                  <wp:docPr id="1424" name="Grafik 14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927563C" wp14:editId="35240D78">
                  <wp:extent cx="131445" cy="131445"/>
                  <wp:effectExtent l="0" t="0" r="1905" b="1905"/>
                  <wp:docPr id="1423" name="Grafik 14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write a post about academic research on LinkedIn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258DFC" wp14:editId="12C4CAC6">
                  <wp:extent cx="131445" cy="131445"/>
                  <wp:effectExtent l="0" t="0" r="1905" b="1905"/>
                  <wp:docPr id="1422" name="Grafik 14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A3D9AF" wp14:editId="02E2DA8E">
                  <wp:extent cx="131445" cy="131445"/>
                  <wp:effectExtent l="0" t="0" r="1905" b="1905"/>
                  <wp:docPr id="1421" name="Grafik 14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E7341B" wp14:editId="67C6C454">
                  <wp:extent cx="131445" cy="131445"/>
                  <wp:effectExtent l="0" t="0" r="1905" b="1905"/>
                  <wp:docPr id="1420" name="Grafik 14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66B729" wp14:editId="328D8845">
                  <wp:extent cx="131445" cy="131445"/>
                  <wp:effectExtent l="0" t="0" r="1905" b="1905"/>
                  <wp:docPr id="1419" name="Grafik 14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B199E0" wp14:editId="0A692C47">
                  <wp:extent cx="131445" cy="131445"/>
                  <wp:effectExtent l="0" t="0" r="1905" b="1905"/>
                  <wp:docPr id="1418" name="Grafik 14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D443AE" wp14:editId="0D356AA4">
                  <wp:extent cx="131445" cy="131445"/>
                  <wp:effectExtent l="0" t="0" r="1905" b="1905"/>
                  <wp:docPr id="1417" name="Grafik 14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548D5CA" wp14:editId="663E99C5">
                  <wp:extent cx="131445" cy="131445"/>
                  <wp:effectExtent l="0" t="0" r="1905" b="1905"/>
                  <wp:docPr id="1416" name="Grafik 14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write a post about academic research on Google+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A9E1048" wp14:editId="6CE35B57">
                  <wp:extent cx="131445" cy="131445"/>
                  <wp:effectExtent l="0" t="0" r="1905" b="1905"/>
                  <wp:docPr id="1415" name="Grafik 14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3419DB" wp14:editId="0ED0CD24">
                  <wp:extent cx="131445" cy="131445"/>
                  <wp:effectExtent l="0" t="0" r="1905" b="1905"/>
                  <wp:docPr id="1414" name="Grafik 14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5A84BD" wp14:editId="5AA33C5F">
                  <wp:extent cx="131445" cy="131445"/>
                  <wp:effectExtent l="0" t="0" r="1905" b="1905"/>
                  <wp:docPr id="1413" name="Grafik 14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4FF023" wp14:editId="6CBC5092">
                  <wp:extent cx="131445" cy="131445"/>
                  <wp:effectExtent l="0" t="0" r="1905" b="1905"/>
                  <wp:docPr id="1412" name="Grafik 14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F6BD36C" wp14:editId="369A9CBE">
                  <wp:extent cx="131445" cy="131445"/>
                  <wp:effectExtent l="0" t="0" r="1905" b="1905"/>
                  <wp:docPr id="1411" name="Grafik 14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7BFBF0" wp14:editId="037D1B01">
                  <wp:extent cx="131445" cy="131445"/>
                  <wp:effectExtent l="0" t="0" r="1905" b="1905"/>
                  <wp:docPr id="1410" name="Grafik 14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181AFA8" wp14:editId="173CA603">
                  <wp:extent cx="131445" cy="131445"/>
                  <wp:effectExtent l="0" t="0" r="1905" b="1905"/>
                  <wp:docPr id="1409" name="Grafik 14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academic research on F1000Research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CB97CD0" wp14:editId="42F5E21F">
                  <wp:extent cx="131445" cy="131445"/>
                  <wp:effectExtent l="0" t="0" r="1905" b="1905"/>
                  <wp:docPr id="1408" name="Grafik 14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F09FB1" wp14:editId="432B40BD">
                  <wp:extent cx="131445" cy="131445"/>
                  <wp:effectExtent l="0" t="0" r="1905" b="1905"/>
                  <wp:docPr id="1407" name="Grafik 14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5F5AAA" wp14:editId="7E261AF3">
                  <wp:extent cx="131445" cy="131445"/>
                  <wp:effectExtent l="0" t="0" r="1905" b="1905"/>
                  <wp:docPr id="1406" name="Grafik 14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E4CB66" wp14:editId="625BC9EA">
                  <wp:extent cx="131445" cy="131445"/>
                  <wp:effectExtent l="0" t="0" r="1905" b="1905"/>
                  <wp:docPr id="1405" name="Grafik 14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5E093F" wp14:editId="10959DAA">
                  <wp:extent cx="131445" cy="131445"/>
                  <wp:effectExtent l="0" t="0" r="1905" b="1905"/>
                  <wp:docPr id="1404" name="Grafik 14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6CE4C43" wp14:editId="43508772">
                  <wp:extent cx="131445" cy="131445"/>
                  <wp:effectExtent l="0" t="0" r="1905" b="1905"/>
                  <wp:docPr id="1403" name="Grafik 14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36909D8" wp14:editId="6FAB4662">
                  <wp:extent cx="131445" cy="131445"/>
                  <wp:effectExtent l="0" t="0" r="1905" b="1905"/>
                  <wp:docPr id="1402" name="Grafik 14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write a post about academic research on Reddit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B8102B" wp14:editId="6851111E">
                  <wp:extent cx="131445" cy="131445"/>
                  <wp:effectExtent l="0" t="0" r="1905" b="1905"/>
                  <wp:docPr id="1401" name="Grafik 14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90AA164" wp14:editId="77DE259C">
                  <wp:extent cx="131445" cy="131445"/>
                  <wp:effectExtent l="0" t="0" r="1905" b="1905"/>
                  <wp:docPr id="1400" name="Grafik 14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055B8ED" wp14:editId="13A41B1E">
                  <wp:extent cx="131445" cy="131445"/>
                  <wp:effectExtent l="0" t="0" r="1905" b="1905"/>
                  <wp:docPr id="1399" name="Grafik 13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B0F829" wp14:editId="352D0174">
                  <wp:extent cx="131445" cy="131445"/>
                  <wp:effectExtent l="0" t="0" r="1905" b="1905"/>
                  <wp:docPr id="1398" name="Grafik 13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9DA0B3" wp14:editId="2C2AB989">
                  <wp:extent cx="131445" cy="131445"/>
                  <wp:effectExtent l="0" t="0" r="1905" b="1905"/>
                  <wp:docPr id="1397" name="Grafik 13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1C93AF" wp14:editId="295A9564">
                  <wp:extent cx="131445" cy="131445"/>
                  <wp:effectExtent l="0" t="0" r="1905" b="1905"/>
                  <wp:docPr id="1396" name="Grafik 13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21D7B3" wp14:editId="145CB49D">
                  <wp:extent cx="131445" cy="131445"/>
                  <wp:effectExtent l="0" t="0" r="1905" b="1905"/>
                  <wp:docPr id="1395" name="Grafik 13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write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StackOverflow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89A28F" wp14:editId="122E1248">
                  <wp:extent cx="131445" cy="131445"/>
                  <wp:effectExtent l="0" t="0" r="1905" b="1905"/>
                  <wp:docPr id="1394" name="Grafik 13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C800ED4" wp14:editId="27C5971C">
                  <wp:extent cx="131445" cy="131445"/>
                  <wp:effectExtent l="0" t="0" r="1905" b="1905"/>
                  <wp:docPr id="1393" name="Grafik 13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42DA92" wp14:editId="39C8053B">
                  <wp:extent cx="131445" cy="131445"/>
                  <wp:effectExtent l="0" t="0" r="1905" b="1905"/>
                  <wp:docPr id="1392" name="Grafik 13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7D7B61" wp14:editId="6DF314FF">
                  <wp:extent cx="131445" cy="131445"/>
                  <wp:effectExtent l="0" t="0" r="1905" b="1905"/>
                  <wp:docPr id="1391" name="Grafik 13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7975E5" wp14:editId="4BACA463">
                  <wp:extent cx="131445" cy="131445"/>
                  <wp:effectExtent l="0" t="0" r="1905" b="1905"/>
                  <wp:docPr id="1390" name="Grafik 13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92B4DC5" wp14:editId="4D53564F">
                  <wp:extent cx="131445" cy="131445"/>
                  <wp:effectExtent l="0" t="0" r="1905" b="1905"/>
                  <wp:docPr id="1389" name="Grafik 13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22E314" wp14:editId="026E2998">
                  <wp:extent cx="131445" cy="131445"/>
                  <wp:effectExtent l="0" t="0" r="1905" b="1905"/>
                  <wp:docPr id="1388" name="Grafik 13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 contribution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SourceForge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3E6FF4" wp14:editId="1159C547">
                  <wp:extent cx="131445" cy="131445"/>
                  <wp:effectExtent l="0" t="0" r="1905" b="1905"/>
                  <wp:docPr id="1387" name="Grafik 13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F1F2E9" wp14:editId="4C009E60">
                  <wp:extent cx="131445" cy="131445"/>
                  <wp:effectExtent l="0" t="0" r="1905" b="1905"/>
                  <wp:docPr id="1386" name="Grafik 13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EC89886" wp14:editId="009029BF">
                  <wp:extent cx="131445" cy="131445"/>
                  <wp:effectExtent l="0" t="0" r="1905" b="1905"/>
                  <wp:docPr id="1385" name="Grafik 13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9E286E" wp14:editId="0F81C59A">
                  <wp:extent cx="131445" cy="131445"/>
                  <wp:effectExtent l="0" t="0" r="1905" b="1905"/>
                  <wp:docPr id="1384" name="Grafik 13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866863" wp14:editId="3F5F3D5C">
                  <wp:extent cx="131445" cy="131445"/>
                  <wp:effectExtent l="0" t="0" r="1905" b="1905"/>
                  <wp:docPr id="1383" name="Grafik 13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C1D062" wp14:editId="7D641C5C">
                  <wp:extent cx="131445" cy="131445"/>
                  <wp:effectExtent l="0" t="0" r="1905" b="1905"/>
                  <wp:docPr id="1382" name="Grafik 13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A0F0AF" wp14:editId="2D3E1569">
                  <wp:extent cx="131445" cy="131445"/>
                  <wp:effectExtent l="0" t="0" r="1905" b="1905"/>
                  <wp:docPr id="1381" name="Grafik 13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academic research on Amazon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1C81A96" wp14:editId="34B0C43C">
                  <wp:extent cx="131445" cy="131445"/>
                  <wp:effectExtent l="0" t="0" r="1905" b="1905"/>
                  <wp:docPr id="1380" name="Grafik 13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65002B" wp14:editId="49C471AC">
                  <wp:extent cx="131445" cy="131445"/>
                  <wp:effectExtent l="0" t="0" r="1905" b="1905"/>
                  <wp:docPr id="1379" name="Grafik 13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049BDA9" wp14:editId="77FDBEA1">
                  <wp:extent cx="131445" cy="131445"/>
                  <wp:effectExtent l="0" t="0" r="1905" b="1905"/>
                  <wp:docPr id="1378" name="Grafik 13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871634" wp14:editId="456BC280">
                  <wp:extent cx="131445" cy="131445"/>
                  <wp:effectExtent l="0" t="0" r="1905" b="1905"/>
                  <wp:docPr id="1377" name="Grafik 13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2117AC5" wp14:editId="039FC258">
                  <wp:extent cx="131445" cy="131445"/>
                  <wp:effectExtent l="0" t="0" r="1905" b="1905"/>
                  <wp:docPr id="1376" name="Grafik 13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EF573A" wp14:editId="52F21AD2">
                  <wp:extent cx="131445" cy="131445"/>
                  <wp:effectExtent l="0" t="0" r="1905" b="1905"/>
                  <wp:docPr id="1375" name="Grafik 13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CFBC075" wp14:editId="51131DFF">
                  <wp:extent cx="131445" cy="131445"/>
                  <wp:effectExtent l="0" t="0" r="1905" b="1905"/>
                  <wp:docPr id="1374" name="Grafik 13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academic research on Goodreads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572A324" wp14:editId="79E97E4E">
                  <wp:extent cx="131445" cy="131445"/>
                  <wp:effectExtent l="0" t="0" r="1905" b="1905"/>
                  <wp:docPr id="1373" name="Grafik 13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D9F7B90" wp14:editId="3A53F524">
                  <wp:extent cx="131445" cy="131445"/>
                  <wp:effectExtent l="0" t="0" r="1905" b="1905"/>
                  <wp:docPr id="1372" name="Grafik 13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1F037E6" wp14:editId="379D59E2">
                  <wp:extent cx="131445" cy="131445"/>
                  <wp:effectExtent l="0" t="0" r="1905" b="1905"/>
                  <wp:docPr id="1371" name="Grafik 13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8DF916" wp14:editId="23998D7F">
                  <wp:extent cx="131445" cy="131445"/>
                  <wp:effectExtent l="0" t="0" r="1905" b="1905"/>
                  <wp:docPr id="1370" name="Grafik 13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D60612" wp14:editId="31B3BE93">
                  <wp:extent cx="131445" cy="131445"/>
                  <wp:effectExtent l="0" t="0" r="1905" b="1905"/>
                  <wp:docPr id="1369" name="Grafik 13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A2E5AB" wp14:editId="1F51A9EA">
                  <wp:extent cx="131445" cy="131445"/>
                  <wp:effectExtent l="0" t="0" r="1905" b="1905"/>
                  <wp:docPr id="1368" name="Grafik 13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F032DA" wp14:editId="0BDB9B8E">
                  <wp:extent cx="131445" cy="131445"/>
                  <wp:effectExtent l="0" t="0" r="1905" b="1905"/>
                  <wp:docPr id="1367" name="Grafik 13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Publons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EB5F92" wp14:editId="1ABE145F">
                  <wp:extent cx="131445" cy="131445"/>
                  <wp:effectExtent l="0" t="0" r="1905" b="1905"/>
                  <wp:docPr id="1366" name="Grafik 13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9203A10" wp14:editId="34602F1C">
                  <wp:extent cx="131445" cy="131445"/>
                  <wp:effectExtent l="0" t="0" r="1905" b="1905"/>
                  <wp:docPr id="1365" name="Grafik 13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FC20F5" wp14:editId="2B894467">
                  <wp:extent cx="131445" cy="131445"/>
                  <wp:effectExtent l="0" t="0" r="1905" b="1905"/>
                  <wp:docPr id="1364" name="Grafik 13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11DE63" wp14:editId="648D53EE">
                  <wp:extent cx="131445" cy="131445"/>
                  <wp:effectExtent l="0" t="0" r="1905" b="1905"/>
                  <wp:docPr id="1363" name="Grafik 13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CD9B4BE" wp14:editId="66F7AA59">
                  <wp:extent cx="131445" cy="131445"/>
                  <wp:effectExtent l="0" t="0" r="1905" b="1905"/>
                  <wp:docPr id="1362" name="Grafik 13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4F038E" wp14:editId="604835A7">
                  <wp:extent cx="131445" cy="131445"/>
                  <wp:effectExtent l="0" t="0" r="1905" b="1905"/>
                  <wp:docPr id="1361" name="Grafik 13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D3F240E" wp14:editId="0A570581">
                  <wp:extent cx="131445" cy="131445"/>
                  <wp:effectExtent l="0" t="0" r="1905" b="1905"/>
                  <wp:docPr id="1360" name="Grafik 13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PubPeer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7AE63A" wp14:editId="50DF1A08">
                  <wp:extent cx="131445" cy="131445"/>
                  <wp:effectExtent l="0" t="0" r="1905" b="1905"/>
                  <wp:docPr id="1359" name="Grafik 13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F69261" wp14:editId="235A552D">
                  <wp:extent cx="131445" cy="131445"/>
                  <wp:effectExtent l="0" t="0" r="1905" b="1905"/>
                  <wp:docPr id="1358" name="Grafik 13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827331" wp14:editId="368A0275">
                  <wp:extent cx="131445" cy="131445"/>
                  <wp:effectExtent l="0" t="0" r="1905" b="1905"/>
                  <wp:docPr id="1357" name="Grafik 13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78D0C4E" wp14:editId="291E0951">
                  <wp:extent cx="131445" cy="131445"/>
                  <wp:effectExtent l="0" t="0" r="1905" b="1905"/>
                  <wp:docPr id="1356" name="Grafik 13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58415F" wp14:editId="54D07DED">
                  <wp:extent cx="131445" cy="131445"/>
                  <wp:effectExtent l="0" t="0" r="1905" b="1905"/>
                  <wp:docPr id="1355" name="Grafik 13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7BD194" wp14:editId="7223F2E1">
                  <wp:extent cx="131445" cy="131445"/>
                  <wp:effectExtent l="0" t="0" r="1905" b="1905"/>
                  <wp:docPr id="1354" name="Grafik 13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2992F4" wp14:editId="1DF7862A">
                  <wp:extent cx="131445" cy="131445"/>
                  <wp:effectExtent l="0" t="0" r="1905" b="1905"/>
                  <wp:docPr id="1353" name="Grafik 13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review academic research on Academic Karma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E2C5D6" wp14:editId="05CC6EA6">
                  <wp:extent cx="131445" cy="131445"/>
                  <wp:effectExtent l="0" t="0" r="1905" b="1905"/>
                  <wp:docPr id="1352" name="Grafik 13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EBD89DC" wp14:editId="185E6F34">
                  <wp:extent cx="131445" cy="131445"/>
                  <wp:effectExtent l="0" t="0" r="1905" b="1905"/>
                  <wp:docPr id="1351" name="Grafik 13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DCCCCB" wp14:editId="26A97CB6">
                  <wp:extent cx="131445" cy="131445"/>
                  <wp:effectExtent l="0" t="0" r="1905" b="1905"/>
                  <wp:docPr id="1350" name="Grafik 13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221A6C" wp14:editId="6A5C85F0">
                  <wp:extent cx="131445" cy="131445"/>
                  <wp:effectExtent l="0" t="0" r="1905" b="1905"/>
                  <wp:docPr id="1349" name="Grafik 13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8B26D2" wp14:editId="475D2FF0">
                  <wp:extent cx="131445" cy="131445"/>
                  <wp:effectExtent l="0" t="0" r="1905" b="1905"/>
                  <wp:docPr id="1348" name="Grafik 13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04E85F" wp14:editId="20536AB7">
                  <wp:extent cx="131445" cy="131445"/>
                  <wp:effectExtent l="0" t="0" r="1905" b="1905"/>
                  <wp:docPr id="1347" name="Grafik 13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31BF07" wp14:editId="7E7A537E">
                  <wp:extent cx="131445" cy="131445"/>
                  <wp:effectExtent l="0" t="0" r="1905" b="1905"/>
                  <wp:docPr id="1346" name="Grafik 13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 journal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Journalysis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E214D1" wp14:editId="3D455C22">
                  <wp:extent cx="131445" cy="131445"/>
                  <wp:effectExtent l="0" t="0" r="1905" b="1905"/>
                  <wp:docPr id="1345" name="Grafik 13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8EC65C3" wp14:editId="1008A26A">
                  <wp:extent cx="131445" cy="131445"/>
                  <wp:effectExtent l="0" t="0" r="1905" b="1905"/>
                  <wp:docPr id="1344" name="Grafik 13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4B754E" wp14:editId="07DFFF0A">
                  <wp:extent cx="131445" cy="131445"/>
                  <wp:effectExtent l="0" t="0" r="1905" b="1905"/>
                  <wp:docPr id="1343" name="Grafik 13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47E3F9" wp14:editId="5C0189EB">
                  <wp:extent cx="131445" cy="131445"/>
                  <wp:effectExtent l="0" t="0" r="1905" b="1905"/>
                  <wp:docPr id="1342" name="Grafik 13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214DAA2" wp14:editId="35143FA9">
                  <wp:extent cx="131445" cy="131445"/>
                  <wp:effectExtent l="0" t="0" r="1905" b="1905"/>
                  <wp:docPr id="1341" name="Grafik 13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DB02D2" wp14:editId="4108169E">
                  <wp:extent cx="131445" cy="131445"/>
                  <wp:effectExtent l="0" t="0" r="1905" b="1905"/>
                  <wp:docPr id="1340" name="Grafik 13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588D8D" wp14:editId="563B587A">
                  <wp:extent cx="131445" cy="131445"/>
                  <wp:effectExtent l="0" t="0" r="1905" b="1905"/>
                  <wp:docPr id="1339" name="Grafik 13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 book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LibraryThing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DBE1CB5" wp14:editId="4160242B">
                  <wp:extent cx="131445" cy="131445"/>
                  <wp:effectExtent l="0" t="0" r="1905" b="1905"/>
                  <wp:docPr id="1338" name="Grafik 13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0586C5A" wp14:editId="7B416D4B">
                  <wp:extent cx="131445" cy="131445"/>
                  <wp:effectExtent l="0" t="0" r="1905" b="1905"/>
                  <wp:docPr id="1337" name="Grafik 13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0AC3B8" wp14:editId="70032BDA">
                  <wp:extent cx="131445" cy="131445"/>
                  <wp:effectExtent l="0" t="0" r="1905" b="1905"/>
                  <wp:docPr id="1336" name="Grafik 13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B64B5F" wp14:editId="20765B0C">
                  <wp:extent cx="131445" cy="131445"/>
                  <wp:effectExtent l="0" t="0" r="1905" b="1905"/>
                  <wp:docPr id="1335" name="Grafik 13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8FA589" wp14:editId="5CCE723A">
                  <wp:extent cx="131445" cy="131445"/>
                  <wp:effectExtent l="0" t="0" r="1905" b="1905"/>
                  <wp:docPr id="1334" name="Grafik 13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0105D7" wp14:editId="7D4A0316">
                  <wp:extent cx="131445" cy="131445"/>
                  <wp:effectExtent l="0" t="0" r="1905" b="1905"/>
                  <wp:docPr id="1333" name="Grafik 13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65581C" wp14:editId="19F1DA0E">
                  <wp:extent cx="131445" cy="131445"/>
                  <wp:effectExtent l="0" t="0" r="1905" b="1905"/>
                  <wp:docPr id="1332" name="Grafik 13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mention a book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LibraryThing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47012F" wp14:editId="35054775">
                  <wp:extent cx="131445" cy="131445"/>
                  <wp:effectExtent l="0" t="0" r="1905" b="1905"/>
                  <wp:docPr id="1331" name="Grafik 13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933630" wp14:editId="78928B61">
                  <wp:extent cx="131445" cy="131445"/>
                  <wp:effectExtent l="0" t="0" r="1905" b="1905"/>
                  <wp:docPr id="1330" name="Grafik 13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8F9EE11" wp14:editId="172ED653">
                  <wp:extent cx="131445" cy="131445"/>
                  <wp:effectExtent l="0" t="0" r="1905" b="1905"/>
                  <wp:docPr id="1329" name="Grafik 13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E0E0F3" wp14:editId="2022D054">
                  <wp:extent cx="131445" cy="131445"/>
                  <wp:effectExtent l="0" t="0" r="1905" b="1905"/>
                  <wp:docPr id="1328" name="Grafik 13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29ED857" wp14:editId="52DE79CA">
                  <wp:extent cx="131445" cy="131445"/>
                  <wp:effectExtent l="0" t="0" r="1905" b="1905"/>
                  <wp:docPr id="1327" name="Grafik 13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F321B6" wp14:editId="79610919">
                  <wp:extent cx="131445" cy="131445"/>
                  <wp:effectExtent l="0" t="0" r="1905" b="1905"/>
                  <wp:docPr id="1326" name="Grafik 13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A6F6F3" wp14:editId="125C8D4A">
                  <wp:extent cx="131445" cy="131445"/>
                  <wp:effectExtent l="0" t="0" r="1905" b="1905"/>
                  <wp:docPr id="1325" name="Grafik 13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review academic research on Peerage of Science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3A50E87" wp14:editId="6E2AFED2">
                  <wp:extent cx="131445" cy="131445"/>
                  <wp:effectExtent l="0" t="0" r="1905" b="1905"/>
                  <wp:docPr id="1324" name="Grafik 13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7EBDD2" wp14:editId="5344DA9C">
                  <wp:extent cx="131445" cy="131445"/>
                  <wp:effectExtent l="0" t="0" r="1905" b="1905"/>
                  <wp:docPr id="1323" name="Grafik 13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836ACB" wp14:editId="33A4A93E">
                  <wp:extent cx="131445" cy="131445"/>
                  <wp:effectExtent l="0" t="0" r="1905" b="1905"/>
                  <wp:docPr id="1322" name="Grafik 13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EFD6B8A" wp14:editId="6B1379ED">
                  <wp:extent cx="131445" cy="131445"/>
                  <wp:effectExtent l="0" t="0" r="1905" b="1905"/>
                  <wp:docPr id="1321" name="Grafik 13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5396F68" wp14:editId="6773E1CA">
                  <wp:extent cx="131445" cy="131445"/>
                  <wp:effectExtent l="0" t="0" r="1905" b="1905"/>
                  <wp:docPr id="1320" name="Grafik 13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A9E9A2" wp14:editId="0874D13C">
                  <wp:extent cx="131445" cy="131445"/>
                  <wp:effectExtent l="0" t="0" r="1905" b="1905"/>
                  <wp:docPr id="1319" name="Grafik 13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8B950F" wp14:editId="79E22501">
                  <wp:extent cx="131445" cy="131445"/>
                  <wp:effectExtent l="0" t="0" r="1905" b="1905"/>
                  <wp:docPr id="1318" name="Grafik 13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review a journal on QOAM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B29F48" wp14:editId="26957A07">
                  <wp:extent cx="131445" cy="131445"/>
                  <wp:effectExtent l="0" t="0" r="1905" b="1905"/>
                  <wp:docPr id="1317" name="Grafik 13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773589" wp14:editId="2B4D9E30">
                  <wp:extent cx="131445" cy="131445"/>
                  <wp:effectExtent l="0" t="0" r="1905" b="1905"/>
                  <wp:docPr id="1316" name="Grafik 13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BA73F9" wp14:editId="1AFFFDD0">
                  <wp:extent cx="131445" cy="131445"/>
                  <wp:effectExtent l="0" t="0" r="1905" b="1905"/>
                  <wp:docPr id="1315" name="Grafik 13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B8CCAE" wp14:editId="71913149">
                  <wp:extent cx="131445" cy="131445"/>
                  <wp:effectExtent l="0" t="0" r="1905" b="1905"/>
                  <wp:docPr id="1314" name="Grafik 13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1CA3F2" wp14:editId="67CA6071">
                  <wp:extent cx="131445" cy="131445"/>
                  <wp:effectExtent l="0" t="0" r="1905" b="1905"/>
                  <wp:docPr id="1313" name="Grafik 13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9E2AD9C" wp14:editId="682B1C5A">
                  <wp:extent cx="131445" cy="131445"/>
                  <wp:effectExtent l="0" t="0" r="1905" b="1905"/>
                  <wp:docPr id="1312" name="Grafik 13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EB8B00" wp14:editId="5F4064D3">
                  <wp:extent cx="131445" cy="131445"/>
                  <wp:effectExtent l="0" t="0" r="1905" b="1905"/>
                  <wp:docPr id="1311" name="Grafik 13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Rubriq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68ED16" wp14:editId="085C3731">
                  <wp:extent cx="131445" cy="131445"/>
                  <wp:effectExtent l="0" t="0" r="1905" b="1905"/>
                  <wp:docPr id="1310" name="Grafik 13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BE103E" wp14:editId="1A81F244">
                  <wp:extent cx="131445" cy="131445"/>
                  <wp:effectExtent l="0" t="0" r="1905" b="1905"/>
                  <wp:docPr id="1309" name="Grafik 13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37E915" wp14:editId="29F57DF5">
                  <wp:extent cx="131445" cy="131445"/>
                  <wp:effectExtent l="0" t="0" r="1905" b="1905"/>
                  <wp:docPr id="1308" name="Grafik 13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EDE3BD" wp14:editId="4646AB4B">
                  <wp:extent cx="131445" cy="131445"/>
                  <wp:effectExtent l="0" t="0" r="1905" b="1905"/>
                  <wp:docPr id="1307" name="Grafik 13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02629B9" wp14:editId="731B7100">
                  <wp:extent cx="131445" cy="131445"/>
                  <wp:effectExtent l="0" t="0" r="1905" b="1905"/>
                  <wp:docPr id="1306" name="Grafik 13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CB022F" wp14:editId="4D1FC893">
                  <wp:extent cx="131445" cy="131445"/>
                  <wp:effectExtent l="0" t="0" r="1905" b="1905"/>
                  <wp:docPr id="1305" name="Grafik 13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5E80D9" wp14:editId="5F81EFAE">
                  <wp:extent cx="131445" cy="131445"/>
                  <wp:effectExtent l="0" t="0" r="1905" b="1905"/>
                  <wp:docPr id="1304" name="Grafik 13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review an article on SSRN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D4C0CD" wp14:editId="7AF54319">
                  <wp:extent cx="131445" cy="131445"/>
                  <wp:effectExtent l="0" t="0" r="1905" b="1905"/>
                  <wp:docPr id="1303" name="Grafik 13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1C12FD" wp14:editId="061145F6">
                  <wp:extent cx="131445" cy="131445"/>
                  <wp:effectExtent l="0" t="0" r="1905" b="1905"/>
                  <wp:docPr id="1302" name="Grafik 13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FB59DDF" wp14:editId="557653FE">
                  <wp:extent cx="131445" cy="131445"/>
                  <wp:effectExtent l="0" t="0" r="1905" b="1905"/>
                  <wp:docPr id="1301" name="Grafik 13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812B43" wp14:editId="71658A12">
                  <wp:extent cx="131445" cy="131445"/>
                  <wp:effectExtent l="0" t="0" r="1905" b="1905"/>
                  <wp:docPr id="1300" name="Grafik 13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F6EC17C" wp14:editId="37018FEF">
                  <wp:extent cx="131445" cy="131445"/>
                  <wp:effectExtent l="0" t="0" r="1905" b="1905"/>
                  <wp:docPr id="1299" name="Grafik 12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FB8E27" wp14:editId="3A894F33">
                  <wp:extent cx="131445" cy="131445"/>
                  <wp:effectExtent l="0" t="0" r="1905" b="1905"/>
                  <wp:docPr id="1298" name="Grafik 12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B039FC" wp14:editId="43AD45F3">
                  <wp:extent cx="131445" cy="131445"/>
                  <wp:effectExtent l="0" t="0" r="1905" b="1905"/>
                  <wp:docPr id="1297" name="Grafik 12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write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StackExchange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61471A" wp14:editId="53F1A9C1">
                  <wp:extent cx="131445" cy="131445"/>
                  <wp:effectExtent l="0" t="0" r="1905" b="1905"/>
                  <wp:docPr id="1296" name="Grafik 12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0A2DDF" wp14:editId="168EBF46">
                  <wp:extent cx="131445" cy="131445"/>
                  <wp:effectExtent l="0" t="0" r="1905" b="1905"/>
                  <wp:docPr id="1295" name="Grafik 12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4C8C42" wp14:editId="7CADCA24">
                  <wp:extent cx="131445" cy="131445"/>
                  <wp:effectExtent l="0" t="0" r="1905" b="1905"/>
                  <wp:docPr id="1294" name="Grafik 12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30C52F" wp14:editId="14096A87">
                  <wp:extent cx="131445" cy="131445"/>
                  <wp:effectExtent l="0" t="0" r="1905" b="1905"/>
                  <wp:docPr id="1293" name="Grafik 12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487756" wp14:editId="1F170439">
                  <wp:extent cx="131445" cy="131445"/>
                  <wp:effectExtent l="0" t="0" r="1905" b="1905"/>
                  <wp:docPr id="1292" name="Grafik 12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09BA59" wp14:editId="7D3ED8A5">
                  <wp:extent cx="131445" cy="131445"/>
                  <wp:effectExtent l="0" t="0" r="1905" b="1905"/>
                  <wp:docPr id="1291" name="Grafik 12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F0A3CDB" wp14:editId="76CD949E">
                  <wp:extent cx="131445" cy="131445"/>
                  <wp:effectExtent l="0" t="0" r="1905" b="1905"/>
                  <wp:docPr id="1290" name="Grafik 12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write a post about academic research on Tumblr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CB635D" wp14:editId="60AFCB43">
                  <wp:extent cx="131445" cy="131445"/>
                  <wp:effectExtent l="0" t="0" r="1905" b="1905"/>
                  <wp:docPr id="1289" name="Grafik 12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15B96F" wp14:editId="0377A6FA">
                  <wp:extent cx="131445" cy="131445"/>
                  <wp:effectExtent l="0" t="0" r="1905" b="1905"/>
                  <wp:docPr id="1288" name="Grafik 12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04D7B85" wp14:editId="578867B8">
                  <wp:extent cx="131445" cy="131445"/>
                  <wp:effectExtent l="0" t="0" r="1905" b="1905"/>
                  <wp:docPr id="1287" name="Grafik 12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FFE5D9" wp14:editId="42216DCE">
                  <wp:extent cx="131445" cy="131445"/>
                  <wp:effectExtent l="0" t="0" r="1905" b="1905"/>
                  <wp:docPr id="1286" name="Grafik 12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7E459D" wp14:editId="62416057">
                  <wp:extent cx="131445" cy="131445"/>
                  <wp:effectExtent l="0" t="0" r="1905" b="1905"/>
                  <wp:docPr id="1285" name="Grafik 12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119CE50" wp14:editId="560C8B55">
                  <wp:extent cx="131445" cy="131445"/>
                  <wp:effectExtent l="0" t="0" r="1905" b="1905"/>
                  <wp:docPr id="1284" name="Grafik 12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4A2588" wp14:editId="498E95B1">
                  <wp:extent cx="131445" cy="131445"/>
                  <wp:effectExtent l="0" t="0" r="1905" b="1905"/>
                  <wp:docPr id="1283" name="Grafik 12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write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wordpress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11857B" wp14:editId="013ACC41">
                  <wp:extent cx="131445" cy="131445"/>
                  <wp:effectExtent l="0" t="0" r="1905" b="1905"/>
                  <wp:docPr id="1282" name="Grafik 12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BA83CC" wp14:editId="595F0D10">
                  <wp:extent cx="131445" cy="131445"/>
                  <wp:effectExtent l="0" t="0" r="1905" b="1905"/>
                  <wp:docPr id="1281" name="Grafik 12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850FF5" wp14:editId="41C1E81F">
                  <wp:extent cx="131445" cy="131445"/>
                  <wp:effectExtent l="0" t="0" r="1905" b="1905"/>
                  <wp:docPr id="1280" name="Grafik 12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F2B6FE" wp14:editId="6862FDEC">
                  <wp:extent cx="131445" cy="131445"/>
                  <wp:effectExtent l="0" t="0" r="1905" b="1905"/>
                  <wp:docPr id="1279" name="Grafik 12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B423CC" wp14:editId="71CE1383">
                  <wp:extent cx="131445" cy="131445"/>
                  <wp:effectExtent l="0" t="0" r="1905" b="1905"/>
                  <wp:docPr id="1278" name="Grafik 12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9CF7098" wp14:editId="761F2F30">
                  <wp:extent cx="131445" cy="131445"/>
                  <wp:effectExtent l="0" t="0" r="1905" b="1905"/>
                  <wp:docPr id="1277" name="Grafik 12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623894" wp14:editId="44214E12">
                  <wp:extent cx="131445" cy="131445"/>
                  <wp:effectExtent l="0" t="0" r="1905" b="1905"/>
                  <wp:docPr id="1276" name="Grafik 12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WorldCat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BCED3E" wp14:editId="06E64229">
                  <wp:extent cx="131445" cy="131445"/>
                  <wp:effectExtent l="0" t="0" r="1905" b="1905"/>
                  <wp:docPr id="1275" name="Grafik 12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A84E22E" wp14:editId="66E5DCE5">
                  <wp:extent cx="131445" cy="131445"/>
                  <wp:effectExtent l="0" t="0" r="1905" b="1905"/>
                  <wp:docPr id="1274" name="Grafik 12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582365" wp14:editId="1F52AA3E">
                  <wp:extent cx="131445" cy="131445"/>
                  <wp:effectExtent l="0" t="0" r="1905" b="1905"/>
                  <wp:docPr id="1273" name="Grafik 12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159CA1D" wp14:editId="2CABA037">
                  <wp:extent cx="131445" cy="131445"/>
                  <wp:effectExtent l="0" t="0" r="1905" b="1905"/>
                  <wp:docPr id="1272" name="Grafik 12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2E241D" wp14:editId="382C46F9">
                  <wp:extent cx="131445" cy="131445"/>
                  <wp:effectExtent l="0" t="0" r="1905" b="1905"/>
                  <wp:docPr id="1271" name="Grafik 12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ABA184" wp14:editId="745FFD5F">
                  <wp:extent cx="131445" cy="131445"/>
                  <wp:effectExtent l="0" t="0" r="1905" b="1905"/>
                  <wp:docPr id="1270" name="Grafik 12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881D19" wp14:editId="7DD11E05">
                  <wp:extent cx="131445" cy="131445"/>
                  <wp:effectExtent l="0" t="0" r="1905" b="1905"/>
                  <wp:docPr id="1269" name="Grafik 12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Note: </w:t>
      </w:r>
      <w:r w:rsidRPr="00AB1E85">
        <w:rPr>
          <w:rFonts w:eastAsia="Times New Roman" w:cs="Times New Roman"/>
          <w:i/>
          <w:iCs/>
          <w:sz w:val="18"/>
          <w:szCs w:val="24"/>
          <w:lang w:val="en-US" w:eastAsia="de-DE"/>
        </w:rPr>
        <w:t xml:space="preserve">Academic research 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>includes scientific products like papers/articles/presentations/etc. but also scientific activities like oral presentations/teaching/professional discussions/etc</w:t>
      </w:r>
      <w:proofErr w:type="gramStart"/>
      <w:r w:rsidRPr="00AB1E85">
        <w:rPr>
          <w:rFonts w:eastAsia="Times New Roman" w:cs="Times New Roman"/>
          <w:sz w:val="18"/>
          <w:szCs w:val="24"/>
          <w:lang w:val="en-US" w:eastAsia="de-DE"/>
        </w:rPr>
        <w:t>..</w:t>
      </w:r>
      <w:proofErr w:type="gramEnd"/>
    </w:p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val="en-US" w:eastAsia="de-DE"/>
        </w:rPr>
      </w:pPr>
      <w:bookmarkStart w:id="27" w:name="_Toc491075843"/>
      <w:r w:rsidRPr="00AB1E85">
        <w:rPr>
          <w:rFonts w:eastAsia="Times New Roman" w:cs="Times New Roman"/>
          <w:b/>
          <w:bCs/>
          <w:sz w:val="24"/>
          <w:szCs w:val="36"/>
          <w:lang w:val="en-US" w:eastAsia="de-DE"/>
        </w:rPr>
        <w:t>Interactions on Web Services II</w:t>
      </w:r>
      <w:bookmarkEnd w:id="27"/>
    </w:p>
    <w:p w:rsidR="00FD602E" w:rsidRPr="00AB1E85" w:rsidRDefault="00FD602E" w:rsidP="00FB36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28" w:name="_Toc491075844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(2/2) How often do you...?</w:t>
      </w:r>
      <w:bookmarkEnd w:id="28"/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Please choose the appropriate response for each item: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008"/>
        <w:gridCol w:w="1008"/>
        <w:gridCol w:w="1008"/>
        <w:gridCol w:w="1008"/>
        <w:gridCol w:w="1008"/>
        <w:gridCol w:w="1008"/>
        <w:gridCol w:w="845"/>
      </w:tblGrid>
      <w:tr w:rsidR="00FD602E" w:rsidRPr="00AB1E85" w:rsidTr="00FD60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rPr>
                <w:rFonts w:eastAsia="Times New Roman" w:cs="Times New Roman"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sz w:val="18"/>
                <w:szCs w:val="24"/>
                <w:lang w:val="en-US" w:eastAsia="de-DE"/>
              </w:rPr>
              <w:t> </w:t>
            </w:r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Several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times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day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About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once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day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Several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times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week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About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once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week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About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once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month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Less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often</w:t>
            </w:r>
            <w:proofErr w:type="spellEnd"/>
          </w:p>
        </w:tc>
        <w:tc>
          <w:tcPr>
            <w:tcW w:w="5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Never</w:t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like a post about academic research on Facebook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79B321" wp14:editId="09D9E8DC">
                  <wp:extent cx="131445" cy="131445"/>
                  <wp:effectExtent l="0" t="0" r="1905" b="1905"/>
                  <wp:docPr id="1268" name="Grafik 12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C6FAAB" wp14:editId="778B352E">
                  <wp:extent cx="131445" cy="131445"/>
                  <wp:effectExtent l="0" t="0" r="1905" b="1905"/>
                  <wp:docPr id="1267" name="Grafik 12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84155B" wp14:editId="10341044">
                  <wp:extent cx="131445" cy="131445"/>
                  <wp:effectExtent l="0" t="0" r="1905" b="1905"/>
                  <wp:docPr id="1266" name="Grafik 12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60A9C4" wp14:editId="6F5D8C5B">
                  <wp:extent cx="131445" cy="131445"/>
                  <wp:effectExtent l="0" t="0" r="1905" b="1905"/>
                  <wp:docPr id="1265" name="Grafik 12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2DE7C30" wp14:editId="5C4F2450">
                  <wp:extent cx="131445" cy="131445"/>
                  <wp:effectExtent l="0" t="0" r="1905" b="1905"/>
                  <wp:docPr id="1264" name="Grafik 12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30FA09" wp14:editId="68F51777">
                  <wp:extent cx="131445" cy="131445"/>
                  <wp:effectExtent l="0" t="0" r="1905" b="1905"/>
                  <wp:docPr id="1263" name="Grafik 12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D921529" wp14:editId="08429313">
                  <wp:extent cx="131445" cy="131445"/>
                  <wp:effectExtent l="0" t="0" r="1905" b="1905"/>
                  <wp:docPr id="1262" name="Grafik 12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share a post about academic research on Facebook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10F6D2" wp14:editId="0ED9DBF7">
                  <wp:extent cx="131445" cy="131445"/>
                  <wp:effectExtent l="0" t="0" r="1905" b="1905"/>
                  <wp:docPr id="1261" name="Grafik 12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6D84801" wp14:editId="424F2DD2">
                  <wp:extent cx="131445" cy="131445"/>
                  <wp:effectExtent l="0" t="0" r="1905" b="1905"/>
                  <wp:docPr id="1260" name="Grafik 12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29DBADC" wp14:editId="28168781">
                  <wp:extent cx="131445" cy="131445"/>
                  <wp:effectExtent l="0" t="0" r="1905" b="1905"/>
                  <wp:docPr id="1259" name="Grafik 12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35923D4" wp14:editId="0DC025D4">
                  <wp:extent cx="131445" cy="131445"/>
                  <wp:effectExtent l="0" t="0" r="1905" b="1905"/>
                  <wp:docPr id="1258" name="Grafik 12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77F721" wp14:editId="585080E8">
                  <wp:extent cx="131445" cy="131445"/>
                  <wp:effectExtent l="0" t="0" r="1905" b="1905"/>
                  <wp:docPr id="1257" name="Grafik 12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6E2EE8" wp14:editId="550A3FF7">
                  <wp:extent cx="131445" cy="131445"/>
                  <wp:effectExtent l="0" t="0" r="1905" b="1905"/>
                  <wp:docPr id="1256" name="Grafik 12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544BDBA" wp14:editId="392F37A0">
                  <wp:extent cx="131445" cy="131445"/>
                  <wp:effectExtent l="0" t="0" r="1905" b="1905"/>
                  <wp:docPr id="1255" name="Grafik 12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post about academic research on Facebook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75D1A9" wp14:editId="39F926BF">
                  <wp:extent cx="131445" cy="131445"/>
                  <wp:effectExtent l="0" t="0" r="1905" b="1905"/>
                  <wp:docPr id="1254" name="Grafik 12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504BE0" wp14:editId="717B85B9">
                  <wp:extent cx="131445" cy="131445"/>
                  <wp:effectExtent l="0" t="0" r="1905" b="1905"/>
                  <wp:docPr id="1253" name="Grafik 12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C5F0A3" wp14:editId="06AD5C62">
                  <wp:extent cx="131445" cy="131445"/>
                  <wp:effectExtent l="0" t="0" r="1905" b="1905"/>
                  <wp:docPr id="1252" name="Grafik 12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BDD3CC" wp14:editId="64731BCA">
                  <wp:extent cx="131445" cy="131445"/>
                  <wp:effectExtent l="0" t="0" r="1905" b="1905"/>
                  <wp:docPr id="1251" name="Grafik 12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FDF6B1" wp14:editId="5FEDA3C3">
                  <wp:extent cx="131445" cy="131445"/>
                  <wp:effectExtent l="0" t="0" r="1905" b="1905"/>
                  <wp:docPr id="1250" name="Grafik 12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B06A46" wp14:editId="1CE9D1A1">
                  <wp:extent cx="131445" cy="131445"/>
                  <wp:effectExtent l="0" t="0" r="1905" b="1905"/>
                  <wp:docPr id="1249" name="Grafik 12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1BCAEE" wp14:editId="3244E434">
                  <wp:extent cx="131445" cy="131445"/>
                  <wp:effectExtent l="0" t="0" r="1905" b="1905"/>
                  <wp:docPr id="1248" name="Grafik 12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retweet a tweet about academic research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F36D45" wp14:editId="70B3A364">
                  <wp:extent cx="131445" cy="131445"/>
                  <wp:effectExtent l="0" t="0" r="1905" b="1905"/>
                  <wp:docPr id="1247" name="Grafik 12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901D6D" wp14:editId="51C5C03A">
                  <wp:extent cx="131445" cy="131445"/>
                  <wp:effectExtent l="0" t="0" r="1905" b="1905"/>
                  <wp:docPr id="1246" name="Grafik 12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6C64E9" wp14:editId="1B681171">
                  <wp:extent cx="131445" cy="131445"/>
                  <wp:effectExtent l="0" t="0" r="1905" b="1905"/>
                  <wp:docPr id="1245" name="Grafik 12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71EAE1" wp14:editId="674C7082">
                  <wp:extent cx="131445" cy="131445"/>
                  <wp:effectExtent l="0" t="0" r="1905" b="1905"/>
                  <wp:docPr id="1244" name="Grafik 12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8522F6" wp14:editId="609B323F">
                  <wp:extent cx="131445" cy="131445"/>
                  <wp:effectExtent l="0" t="0" r="1905" b="1905"/>
                  <wp:docPr id="1243" name="Grafik 12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E396E5" wp14:editId="02209A46">
                  <wp:extent cx="131445" cy="131445"/>
                  <wp:effectExtent l="0" t="0" r="1905" b="1905"/>
                  <wp:docPr id="1242" name="Grafik 12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CB230E" wp14:editId="070CAFB3">
                  <wp:extent cx="131445" cy="131445"/>
                  <wp:effectExtent l="0" t="0" r="1905" b="1905"/>
                  <wp:docPr id="1241" name="Grafik 12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favor a tweet about academic research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CBD27D1" wp14:editId="4FAD42D5">
                  <wp:extent cx="131445" cy="131445"/>
                  <wp:effectExtent l="0" t="0" r="1905" b="1905"/>
                  <wp:docPr id="1240" name="Grafik 12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E9D147" wp14:editId="590E59D9">
                  <wp:extent cx="131445" cy="131445"/>
                  <wp:effectExtent l="0" t="0" r="1905" b="1905"/>
                  <wp:docPr id="1239" name="Grafik 12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99B77F" wp14:editId="22213890">
                  <wp:extent cx="131445" cy="131445"/>
                  <wp:effectExtent l="0" t="0" r="1905" b="1905"/>
                  <wp:docPr id="1238" name="Grafik 12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F83B358" wp14:editId="2A84184D">
                  <wp:extent cx="131445" cy="131445"/>
                  <wp:effectExtent l="0" t="0" r="1905" b="1905"/>
                  <wp:docPr id="1237" name="Grafik 12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8A51A04" wp14:editId="60E3CF56">
                  <wp:extent cx="131445" cy="131445"/>
                  <wp:effectExtent l="0" t="0" r="1905" b="1905"/>
                  <wp:docPr id="1236" name="Grafik 12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9605D0" wp14:editId="7C69C1CB">
                  <wp:extent cx="131445" cy="131445"/>
                  <wp:effectExtent l="0" t="0" r="1905" b="1905"/>
                  <wp:docPr id="1235" name="Grafik 12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3C82A9" wp14:editId="2C6D2EE4">
                  <wp:extent cx="131445" cy="131445"/>
                  <wp:effectExtent l="0" t="0" r="1905" b="1905"/>
                  <wp:docPr id="1234" name="Grafik 12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reply to a tweet about academic research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AC9BB8" wp14:editId="3FDEE797">
                  <wp:extent cx="131445" cy="131445"/>
                  <wp:effectExtent l="0" t="0" r="1905" b="1905"/>
                  <wp:docPr id="1233" name="Grafik 12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5676E89" wp14:editId="4C086013">
                  <wp:extent cx="131445" cy="131445"/>
                  <wp:effectExtent l="0" t="0" r="1905" b="1905"/>
                  <wp:docPr id="1232" name="Grafik 12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5A9EBA" wp14:editId="47884001">
                  <wp:extent cx="131445" cy="131445"/>
                  <wp:effectExtent l="0" t="0" r="1905" b="1905"/>
                  <wp:docPr id="1231" name="Grafik 12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0C388F" wp14:editId="5CE2A9C1">
                  <wp:extent cx="131445" cy="131445"/>
                  <wp:effectExtent l="0" t="0" r="1905" b="1905"/>
                  <wp:docPr id="1230" name="Grafik 12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9728DA" wp14:editId="080727F0">
                  <wp:extent cx="131445" cy="131445"/>
                  <wp:effectExtent l="0" t="0" r="1905" b="1905"/>
                  <wp:docPr id="1229" name="Grafik 12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93D584" wp14:editId="6372ECB0">
                  <wp:extent cx="131445" cy="131445"/>
                  <wp:effectExtent l="0" t="0" r="1905" b="1905"/>
                  <wp:docPr id="1228" name="Grafik 12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AEEFD92" wp14:editId="4D829784">
                  <wp:extent cx="131445" cy="131445"/>
                  <wp:effectExtent l="0" t="0" r="1905" b="1905"/>
                  <wp:docPr id="1227" name="Grafik 12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like a post about academic research on LinkedIn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FB75C0" wp14:editId="3AE11593">
                  <wp:extent cx="131445" cy="131445"/>
                  <wp:effectExtent l="0" t="0" r="1905" b="1905"/>
                  <wp:docPr id="1226" name="Grafik 12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058589" wp14:editId="36E0D081">
                  <wp:extent cx="131445" cy="131445"/>
                  <wp:effectExtent l="0" t="0" r="1905" b="1905"/>
                  <wp:docPr id="1225" name="Grafik 12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ABC8BE" wp14:editId="7E40FFBB">
                  <wp:extent cx="131445" cy="131445"/>
                  <wp:effectExtent l="0" t="0" r="1905" b="1905"/>
                  <wp:docPr id="1224" name="Grafik 12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9F998E" wp14:editId="6BD2905C">
                  <wp:extent cx="131445" cy="131445"/>
                  <wp:effectExtent l="0" t="0" r="1905" b="1905"/>
                  <wp:docPr id="1223" name="Grafik 12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F906F9" wp14:editId="778D20FF">
                  <wp:extent cx="131445" cy="131445"/>
                  <wp:effectExtent l="0" t="0" r="1905" b="1905"/>
                  <wp:docPr id="1222" name="Grafik 12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37CCB8" wp14:editId="03B5B93E">
                  <wp:extent cx="131445" cy="131445"/>
                  <wp:effectExtent l="0" t="0" r="1905" b="1905"/>
                  <wp:docPr id="1221" name="Grafik 12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901F84" wp14:editId="4D15FA4C">
                  <wp:extent cx="131445" cy="131445"/>
                  <wp:effectExtent l="0" t="0" r="1905" b="1905"/>
                  <wp:docPr id="1220" name="Grafik 12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share a post about academic research on LinkedIn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F300C4D" wp14:editId="5154C5E1">
                  <wp:extent cx="131445" cy="131445"/>
                  <wp:effectExtent l="0" t="0" r="1905" b="1905"/>
                  <wp:docPr id="1219" name="Grafik 12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3835C2" wp14:editId="53733854">
                  <wp:extent cx="131445" cy="131445"/>
                  <wp:effectExtent l="0" t="0" r="1905" b="1905"/>
                  <wp:docPr id="1218" name="Grafik 12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44DB17" wp14:editId="1A95BC67">
                  <wp:extent cx="131445" cy="131445"/>
                  <wp:effectExtent l="0" t="0" r="1905" b="1905"/>
                  <wp:docPr id="1217" name="Grafik 12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6973FC" wp14:editId="51939011">
                  <wp:extent cx="131445" cy="131445"/>
                  <wp:effectExtent l="0" t="0" r="1905" b="1905"/>
                  <wp:docPr id="1216" name="Grafik 12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0AD03E" wp14:editId="2AE39BDD">
                  <wp:extent cx="131445" cy="131445"/>
                  <wp:effectExtent l="0" t="0" r="1905" b="1905"/>
                  <wp:docPr id="1215" name="Grafik 12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DF2FBE" wp14:editId="253790A6">
                  <wp:extent cx="131445" cy="131445"/>
                  <wp:effectExtent l="0" t="0" r="1905" b="1905"/>
                  <wp:docPr id="1214" name="Grafik 12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FB4F71C" wp14:editId="3C78DFF6">
                  <wp:extent cx="131445" cy="131445"/>
                  <wp:effectExtent l="0" t="0" r="1905" b="1905"/>
                  <wp:docPr id="1213" name="Grafik 12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post about academic research on LinkedIn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34C4B3" wp14:editId="776AC2D1">
                  <wp:extent cx="131445" cy="131445"/>
                  <wp:effectExtent l="0" t="0" r="1905" b="1905"/>
                  <wp:docPr id="1212" name="Grafik 12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5C0CA2E" wp14:editId="60192319">
                  <wp:extent cx="131445" cy="131445"/>
                  <wp:effectExtent l="0" t="0" r="1905" b="1905"/>
                  <wp:docPr id="1211" name="Grafik 12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F644E7F" wp14:editId="062444DE">
                  <wp:extent cx="131445" cy="131445"/>
                  <wp:effectExtent l="0" t="0" r="1905" b="1905"/>
                  <wp:docPr id="1210" name="Grafik 12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72AD40" wp14:editId="226D375C">
                  <wp:extent cx="131445" cy="131445"/>
                  <wp:effectExtent l="0" t="0" r="1905" b="1905"/>
                  <wp:docPr id="1209" name="Grafik 12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2F1865C" wp14:editId="16BC4B45">
                  <wp:extent cx="131445" cy="131445"/>
                  <wp:effectExtent l="0" t="0" r="1905" b="1905"/>
                  <wp:docPr id="1208" name="Grafik 12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0A0535B" wp14:editId="31AABA3A">
                  <wp:extent cx="131445" cy="131445"/>
                  <wp:effectExtent l="0" t="0" r="1905" b="1905"/>
                  <wp:docPr id="1207" name="Grafik 12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B719AF" wp14:editId="74614DE0">
                  <wp:extent cx="131445" cy="131445"/>
                  <wp:effectExtent l="0" t="0" r="1905" b="1905"/>
                  <wp:docPr id="1206" name="Grafik 12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+1 a post about academic research on Google+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F57B97" wp14:editId="0B933B62">
                  <wp:extent cx="131445" cy="131445"/>
                  <wp:effectExtent l="0" t="0" r="1905" b="1905"/>
                  <wp:docPr id="1205" name="Grafik 12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59C4D1" wp14:editId="50E051D4">
                  <wp:extent cx="131445" cy="131445"/>
                  <wp:effectExtent l="0" t="0" r="1905" b="1905"/>
                  <wp:docPr id="1204" name="Grafik 12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B00BEE" wp14:editId="24C6821A">
                  <wp:extent cx="131445" cy="131445"/>
                  <wp:effectExtent l="0" t="0" r="1905" b="1905"/>
                  <wp:docPr id="1203" name="Grafik 12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79F4B6" wp14:editId="57ADDF14">
                  <wp:extent cx="131445" cy="131445"/>
                  <wp:effectExtent l="0" t="0" r="1905" b="1905"/>
                  <wp:docPr id="1202" name="Grafik 12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53F0EF" wp14:editId="634EE587">
                  <wp:extent cx="131445" cy="131445"/>
                  <wp:effectExtent l="0" t="0" r="1905" b="1905"/>
                  <wp:docPr id="1201" name="Grafik 12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C84AAD" wp14:editId="72E5B87E">
                  <wp:extent cx="131445" cy="131445"/>
                  <wp:effectExtent l="0" t="0" r="1905" b="1905"/>
                  <wp:docPr id="1200" name="Grafik 12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1E3BE52" wp14:editId="49093611">
                  <wp:extent cx="131445" cy="131445"/>
                  <wp:effectExtent l="0" t="0" r="1905" b="1905"/>
                  <wp:docPr id="1199" name="Grafik 11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post about academic research on Google+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16C01C5" wp14:editId="278CA302">
                  <wp:extent cx="131445" cy="131445"/>
                  <wp:effectExtent l="0" t="0" r="1905" b="1905"/>
                  <wp:docPr id="1198" name="Grafik 11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9563F4B" wp14:editId="5CC71518">
                  <wp:extent cx="131445" cy="131445"/>
                  <wp:effectExtent l="0" t="0" r="1905" b="1905"/>
                  <wp:docPr id="1197" name="Grafik 11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813114" wp14:editId="6344B3AA">
                  <wp:extent cx="131445" cy="131445"/>
                  <wp:effectExtent l="0" t="0" r="1905" b="1905"/>
                  <wp:docPr id="1196" name="Grafik 11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AD7412" wp14:editId="624AC548">
                  <wp:extent cx="131445" cy="131445"/>
                  <wp:effectExtent l="0" t="0" r="1905" b="1905"/>
                  <wp:docPr id="1195" name="Grafik 11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7F46D3" wp14:editId="52CD0D87">
                  <wp:extent cx="131445" cy="131445"/>
                  <wp:effectExtent l="0" t="0" r="1905" b="1905"/>
                  <wp:docPr id="1194" name="Grafik 11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8CDE12" wp14:editId="7A300CD6">
                  <wp:extent cx="131445" cy="131445"/>
                  <wp:effectExtent l="0" t="0" r="1905" b="1905"/>
                  <wp:docPr id="1193" name="Grafik 11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06965B4" wp14:editId="066F7CE4">
                  <wp:extent cx="131445" cy="131445"/>
                  <wp:effectExtent l="0" t="0" r="1905" b="1905"/>
                  <wp:docPr id="1192" name="Grafik 11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upvote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a post about academic research on Reddit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16E9C7" wp14:editId="501364EA">
                  <wp:extent cx="131445" cy="131445"/>
                  <wp:effectExtent l="0" t="0" r="1905" b="1905"/>
                  <wp:docPr id="1191" name="Grafik 11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1334F6" wp14:editId="62E36D93">
                  <wp:extent cx="131445" cy="131445"/>
                  <wp:effectExtent l="0" t="0" r="1905" b="1905"/>
                  <wp:docPr id="1190" name="Grafik 11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EF80AF" wp14:editId="0428A314">
                  <wp:extent cx="131445" cy="131445"/>
                  <wp:effectExtent l="0" t="0" r="1905" b="1905"/>
                  <wp:docPr id="1189" name="Grafik 11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04E027" wp14:editId="24180040">
                  <wp:extent cx="131445" cy="131445"/>
                  <wp:effectExtent l="0" t="0" r="1905" b="1905"/>
                  <wp:docPr id="1188" name="Grafik 11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CE670C" wp14:editId="5454225B">
                  <wp:extent cx="131445" cy="131445"/>
                  <wp:effectExtent l="0" t="0" r="1905" b="1905"/>
                  <wp:docPr id="1187" name="Grafik 11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B6E596" wp14:editId="15926DE2">
                  <wp:extent cx="131445" cy="131445"/>
                  <wp:effectExtent l="0" t="0" r="1905" b="1905"/>
                  <wp:docPr id="1186" name="Grafik 11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8E2808" wp14:editId="41A285D6">
                  <wp:extent cx="131445" cy="131445"/>
                  <wp:effectExtent l="0" t="0" r="1905" b="1905"/>
                  <wp:docPr id="1185" name="Grafik 11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downvote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a post about academic research on Reddit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F52ECC" wp14:editId="63110998">
                  <wp:extent cx="131445" cy="131445"/>
                  <wp:effectExtent l="0" t="0" r="1905" b="1905"/>
                  <wp:docPr id="1184" name="Grafik 11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AA02FB" wp14:editId="58412D33">
                  <wp:extent cx="131445" cy="131445"/>
                  <wp:effectExtent l="0" t="0" r="1905" b="1905"/>
                  <wp:docPr id="1183" name="Grafik 11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6FEB72" wp14:editId="7BA86028">
                  <wp:extent cx="131445" cy="131445"/>
                  <wp:effectExtent l="0" t="0" r="1905" b="1905"/>
                  <wp:docPr id="1182" name="Grafik 11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57DE661" wp14:editId="49FBD6DA">
                  <wp:extent cx="131445" cy="131445"/>
                  <wp:effectExtent l="0" t="0" r="1905" b="1905"/>
                  <wp:docPr id="1181" name="Grafik 11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6E4B33" wp14:editId="6B47D3D8">
                  <wp:extent cx="131445" cy="131445"/>
                  <wp:effectExtent l="0" t="0" r="1905" b="1905"/>
                  <wp:docPr id="1180" name="Grafik 11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D96EA06" wp14:editId="619CB8E0">
                  <wp:extent cx="131445" cy="131445"/>
                  <wp:effectExtent l="0" t="0" r="1905" b="1905"/>
                  <wp:docPr id="1179" name="Grafik 11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6D5B44" wp14:editId="02531D25">
                  <wp:extent cx="131445" cy="131445"/>
                  <wp:effectExtent l="0" t="0" r="1905" b="1905"/>
                  <wp:docPr id="1178" name="Grafik 11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post about academic research on Reddit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91B4F6" wp14:editId="75D814C3">
                  <wp:extent cx="131445" cy="131445"/>
                  <wp:effectExtent l="0" t="0" r="1905" b="1905"/>
                  <wp:docPr id="1177" name="Grafik 11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A1740C" wp14:editId="35EDF043">
                  <wp:extent cx="131445" cy="131445"/>
                  <wp:effectExtent l="0" t="0" r="1905" b="1905"/>
                  <wp:docPr id="1176" name="Grafik 11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271695" wp14:editId="6A99F63E">
                  <wp:extent cx="131445" cy="131445"/>
                  <wp:effectExtent l="0" t="0" r="1905" b="1905"/>
                  <wp:docPr id="1175" name="Grafik 11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88977E" wp14:editId="262896FD">
                  <wp:extent cx="131445" cy="131445"/>
                  <wp:effectExtent l="0" t="0" r="1905" b="1905"/>
                  <wp:docPr id="1174" name="Grafik 11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35360F" wp14:editId="5A67C898">
                  <wp:extent cx="131445" cy="131445"/>
                  <wp:effectExtent l="0" t="0" r="1905" b="1905"/>
                  <wp:docPr id="1173" name="Grafik 11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8765AE" wp14:editId="1754A4B9">
                  <wp:extent cx="131445" cy="131445"/>
                  <wp:effectExtent l="0" t="0" r="1905" b="1905"/>
                  <wp:docPr id="1172" name="Grafik 11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3FFEE3" wp14:editId="23220E5A">
                  <wp:extent cx="131445" cy="131445"/>
                  <wp:effectExtent l="0" t="0" r="1905" b="1905"/>
                  <wp:docPr id="1171" name="Grafik 11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upvote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StackOverflow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8D5BE6" wp14:editId="060B7228">
                  <wp:extent cx="131445" cy="131445"/>
                  <wp:effectExtent l="0" t="0" r="1905" b="1905"/>
                  <wp:docPr id="1170" name="Grafik 11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2715B8" wp14:editId="7678D542">
                  <wp:extent cx="131445" cy="131445"/>
                  <wp:effectExtent l="0" t="0" r="1905" b="1905"/>
                  <wp:docPr id="1169" name="Grafik 11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9A45A2" wp14:editId="7D6E14EA">
                  <wp:extent cx="131445" cy="131445"/>
                  <wp:effectExtent l="0" t="0" r="1905" b="1905"/>
                  <wp:docPr id="1168" name="Grafik 11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32556A3" wp14:editId="4A7967D5">
                  <wp:extent cx="131445" cy="131445"/>
                  <wp:effectExtent l="0" t="0" r="1905" b="1905"/>
                  <wp:docPr id="1167" name="Grafik 11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912E33" wp14:editId="12A62083">
                  <wp:extent cx="131445" cy="131445"/>
                  <wp:effectExtent l="0" t="0" r="1905" b="1905"/>
                  <wp:docPr id="1166" name="Grafik 11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A3A0E18" wp14:editId="703B73A6">
                  <wp:extent cx="131445" cy="131445"/>
                  <wp:effectExtent l="0" t="0" r="1905" b="1905"/>
                  <wp:docPr id="1165" name="Grafik 11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D0ABB4" wp14:editId="6757F0BB">
                  <wp:extent cx="131445" cy="131445"/>
                  <wp:effectExtent l="0" t="0" r="1905" b="1905"/>
                  <wp:docPr id="1164" name="Grafik 11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downvote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StackOverflow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BB15B1" wp14:editId="2B3C0663">
                  <wp:extent cx="131445" cy="131445"/>
                  <wp:effectExtent l="0" t="0" r="1905" b="1905"/>
                  <wp:docPr id="1163" name="Grafik 11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CDCAB3" wp14:editId="49E5FA7C">
                  <wp:extent cx="131445" cy="131445"/>
                  <wp:effectExtent l="0" t="0" r="1905" b="1905"/>
                  <wp:docPr id="1162" name="Grafik 11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C74F80" wp14:editId="77419CEA">
                  <wp:extent cx="131445" cy="131445"/>
                  <wp:effectExtent l="0" t="0" r="1905" b="1905"/>
                  <wp:docPr id="1161" name="Grafik 11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B2DBEC9" wp14:editId="14FCEF93">
                  <wp:extent cx="131445" cy="131445"/>
                  <wp:effectExtent l="0" t="0" r="1905" b="1905"/>
                  <wp:docPr id="1160" name="Grafik 11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7FA9FA" wp14:editId="2AA8B1EA">
                  <wp:extent cx="131445" cy="131445"/>
                  <wp:effectExtent l="0" t="0" r="1905" b="1905"/>
                  <wp:docPr id="1159" name="Grafik 11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BE2C89" wp14:editId="2EBF4509">
                  <wp:extent cx="131445" cy="131445"/>
                  <wp:effectExtent l="0" t="0" r="1905" b="1905"/>
                  <wp:docPr id="1158" name="Grafik 11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C825C2" wp14:editId="6B5D8C38">
                  <wp:extent cx="131445" cy="131445"/>
                  <wp:effectExtent l="0" t="0" r="1905" b="1905"/>
                  <wp:docPr id="1157" name="Grafik 11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save a bookmark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Mendeley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D92D36" wp14:editId="6CA86DF8">
                  <wp:extent cx="131445" cy="131445"/>
                  <wp:effectExtent l="0" t="0" r="1905" b="1905"/>
                  <wp:docPr id="1156" name="Grafik 11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8FBEF4" wp14:editId="699D53DB">
                  <wp:extent cx="131445" cy="131445"/>
                  <wp:effectExtent l="0" t="0" r="1905" b="1905"/>
                  <wp:docPr id="1155" name="Grafik 11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A6E1C2" wp14:editId="442FAA37">
                  <wp:extent cx="131445" cy="131445"/>
                  <wp:effectExtent l="0" t="0" r="1905" b="1905"/>
                  <wp:docPr id="1154" name="Grafik 11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A1D88B" wp14:editId="22FD4129">
                  <wp:extent cx="131445" cy="131445"/>
                  <wp:effectExtent l="0" t="0" r="1905" b="1905"/>
                  <wp:docPr id="1153" name="Grafik 11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B994B0" wp14:editId="328A1920">
                  <wp:extent cx="131445" cy="131445"/>
                  <wp:effectExtent l="0" t="0" r="1905" b="1905"/>
                  <wp:docPr id="1152" name="Grafik 11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F2BDC2" wp14:editId="5966B336">
                  <wp:extent cx="131445" cy="131445"/>
                  <wp:effectExtent l="0" t="0" r="1905" b="1905"/>
                  <wp:docPr id="1151" name="Grafik 11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F6027F" wp14:editId="1FCAA0D9">
                  <wp:extent cx="131445" cy="131445"/>
                  <wp:effectExtent l="0" t="0" r="1905" b="1905"/>
                  <wp:docPr id="1150" name="Grafik 11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cite academic research on Wikipedia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896F16" wp14:editId="2277790F">
                  <wp:extent cx="131445" cy="131445"/>
                  <wp:effectExtent l="0" t="0" r="1905" b="1905"/>
                  <wp:docPr id="1149" name="Grafik 11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6BF4A9" wp14:editId="3495EAC9">
                  <wp:extent cx="131445" cy="131445"/>
                  <wp:effectExtent l="0" t="0" r="1905" b="1905"/>
                  <wp:docPr id="1148" name="Grafik 11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5CF05E" wp14:editId="667E2DB3">
                  <wp:extent cx="131445" cy="131445"/>
                  <wp:effectExtent l="0" t="0" r="1905" b="1905"/>
                  <wp:docPr id="1147" name="Grafik 11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AC06EB" wp14:editId="0F922583">
                  <wp:extent cx="131445" cy="131445"/>
                  <wp:effectExtent l="0" t="0" r="1905" b="1905"/>
                  <wp:docPr id="1146" name="Grafik 11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B5D8A5" wp14:editId="7F452BC5">
                  <wp:extent cx="131445" cy="131445"/>
                  <wp:effectExtent l="0" t="0" r="1905" b="1905"/>
                  <wp:docPr id="1145" name="Grafik 11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AD321C" wp14:editId="5E68144B">
                  <wp:extent cx="131445" cy="131445"/>
                  <wp:effectExtent l="0" t="0" r="1905" b="1905"/>
                  <wp:docPr id="1144" name="Grafik 11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9DF5CF5" wp14:editId="68FE096E">
                  <wp:extent cx="131445" cy="131445"/>
                  <wp:effectExtent l="0" t="0" r="1905" b="1905"/>
                  <wp:docPr id="1143" name="Grafik 11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save a bookmark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CiteULike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BCA669" wp14:editId="0449081A">
                  <wp:extent cx="131445" cy="131445"/>
                  <wp:effectExtent l="0" t="0" r="1905" b="1905"/>
                  <wp:docPr id="1142" name="Grafik 11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C88DF6" wp14:editId="28FAD8E8">
                  <wp:extent cx="131445" cy="131445"/>
                  <wp:effectExtent l="0" t="0" r="1905" b="1905"/>
                  <wp:docPr id="1141" name="Grafik 11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5FFB26" wp14:editId="0F32AEFF">
                  <wp:extent cx="131445" cy="131445"/>
                  <wp:effectExtent l="0" t="0" r="1905" b="1905"/>
                  <wp:docPr id="1140" name="Grafik 11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7021C3" wp14:editId="36CC075D">
                  <wp:extent cx="131445" cy="131445"/>
                  <wp:effectExtent l="0" t="0" r="1905" b="1905"/>
                  <wp:docPr id="1139" name="Grafik 11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43463D" wp14:editId="4BEA68A1">
                  <wp:extent cx="131445" cy="131445"/>
                  <wp:effectExtent l="0" t="0" r="1905" b="1905"/>
                  <wp:docPr id="1138" name="Grafik 11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BCB37D" wp14:editId="343EBBCC">
                  <wp:extent cx="131445" cy="131445"/>
                  <wp:effectExtent l="0" t="0" r="1905" b="1905"/>
                  <wp:docPr id="1137" name="Grafik 11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5B73E79" wp14:editId="41E49F18">
                  <wp:extent cx="131445" cy="131445"/>
                  <wp:effectExtent l="0" t="0" r="1905" b="1905"/>
                  <wp:docPr id="1136" name="Grafik 11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like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FigShare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B82E36" wp14:editId="06D1CD4C">
                  <wp:extent cx="131445" cy="131445"/>
                  <wp:effectExtent l="0" t="0" r="1905" b="1905"/>
                  <wp:docPr id="1135" name="Grafik 11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9BDA3DE" wp14:editId="3B444B86">
                  <wp:extent cx="131445" cy="131445"/>
                  <wp:effectExtent l="0" t="0" r="1905" b="1905"/>
                  <wp:docPr id="1134" name="Grafik 11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121F48" wp14:editId="4046F18F">
                  <wp:extent cx="131445" cy="131445"/>
                  <wp:effectExtent l="0" t="0" r="1905" b="1905"/>
                  <wp:docPr id="1133" name="Grafik 11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ADE412" wp14:editId="361380AC">
                  <wp:extent cx="131445" cy="131445"/>
                  <wp:effectExtent l="0" t="0" r="1905" b="1905"/>
                  <wp:docPr id="1132" name="Grafik 11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3C232C" wp14:editId="0F1E1CEA">
                  <wp:extent cx="131445" cy="131445"/>
                  <wp:effectExtent l="0" t="0" r="1905" b="1905"/>
                  <wp:docPr id="1131" name="Grafik 11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47ECE4" wp14:editId="0F579CEE">
                  <wp:extent cx="131445" cy="131445"/>
                  <wp:effectExtent l="0" t="0" r="1905" b="1905"/>
                  <wp:docPr id="1130" name="Grafik 11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2C0F7C" wp14:editId="485AC44A">
                  <wp:extent cx="131445" cy="131445"/>
                  <wp:effectExtent l="0" t="0" r="1905" b="1905"/>
                  <wp:docPr id="1129" name="Grafik 11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share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FigShare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292638" wp14:editId="0EAC1C4C">
                  <wp:extent cx="131445" cy="131445"/>
                  <wp:effectExtent l="0" t="0" r="1905" b="1905"/>
                  <wp:docPr id="1128" name="Grafik 11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C63CF0" wp14:editId="7F1CBF44">
                  <wp:extent cx="131445" cy="131445"/>
                  <wp:effectExtent l="0" t="0" r="1905" b="1905"/>
                  <wp:docPr id="1127" name="Grafik 11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CE28C1E" wp14:editId="6A260A7A">
                  <wp:extent cx="131445" cy="131445"/>
                  <wp:effectExtent l="0" t="0" r="1905" b="1905"/>
                  <wp:docPr id="1126" name="Grafik 11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06CD145" wp14:editId="79A533EE">
                  <wp:extent cx="131445" cy="131445"/>
                  <wp:effectExtent l="0" t="0" r="1905" b="1905"/>
                  <wp:docPr id="1125" name="Grafik 11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C638EE" wp14:editId="3C82EBE3">
                  <wp:extent cx="131445" cy="131445"/>
                  <wp:effectExtent l="0" t="0" r="1905" b="1905"/>
                  <wp:docPr id="1124" name="Grafik 11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5A02CC0" wp14:editId="6CE16796">
                  <wp:extent cx="131445" cy="131445"/>
                  <wp:effectExtent l="0" t="0" r="1905" b="1905"/>
                  <wp:docPr id="1123" name="Grafik 11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4FDB48" wp14:editId="789C214F">
                  <wp:extent cx="131445" cy="131445"/>
                  <wp:effectExtent l="0" t="0" r="1905" b="1905"/>
                  <wp:docPr id="1122" name="Grafik 11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from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FigShare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B6D0D5" wp14:editId="38763BE5">
                  <wp:extent cx="131445" cy="131445"/>
                  <wp:effectExtent l="0" t="0" r="1905" b="1905"/>
                  <wp:docPr id="1121" name="Grafik 11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E482BB" wp14:editId="1B77FECD">
                  <wp:extent cx="131445" cy="131445"/>
                  <wp:effectExtent l="0" t="0" r="1905" b="1905"/>
                  <wp:docPr id="1120" name="Grafik 11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576C128" wp14:editId="17DD0EB3">
                  <wp:extent cx="131445" cy="131445"/>
                  <wp:effectExtent l="0" t="0" r="1905" b="1905"/>
                  <wp:docPr id="1119" name="Grafik 11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89A379" wp14:editId="39512682">
                  <wp:extent cx="131445" cy="131445"/>
                  <wp:effectExtent l="0" t="0" r="1905" b="1905"/>
                  <wp:docPr id="1118" name="Grafik 11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3F22FD" wp14:editId="062E34FB">
                  <wp:extent cx="131445" cy="131445"/>
                  <wp:effectExtent l="0" t="0" r="1905" b="1905"/>
                  <wp:docPr id="1117" name="Grafik 11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B33868" wp14:editId="3787C29A">
                  <wp:extent cx="131445" cy="131445"/>
                  <wp:effectExtent l="0" t="0" r="1905" b="1905"/>
                  <wp:docPr id="1116" name="Grafik 11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415919" wp14:editId="5C03F50A">
                  <wp:extent cx="131445" cy="131445"/>
                  <wp:effectExtent l="0" t="0" r="1905" b="1905"/>
                  <wp:docPr id="1115" name="Grafik 11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favor a presentation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SlideShare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DC5C1F" wp14:editId="06C6E2CA">
                  <wp:extent cx="131445" cy="131445"/>
                  <wp:effectExtent l="0" t="0" r="1905" b="1905"/>
                  <wp:docPr id="1114" name="Grafik 11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F7047A" wp14:editId="1D736C6D">
                  <wp:extent cx="131445" cy="131445"/>
                  <wp:effectExtent l="0" t="0" r="1905" b="1905"/>
                  <wp:docPr id="1113" name="Grafik 11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0135C99" wp14:editId="31D452F8">
                  <wp:extent cx="131445" cy="131445"/>
                  <wp:effectExtent l="0" t="0" r="1905" b="1905"/>
                  <wp:docPr id="1112" name="Grafik 11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97FB176" wp14:editId="72C7CCA3">
                  <wp:extent cx="131445" cy="131445"/>
                  <wp:effectExtent l="0" t="0" r="1905" b="1905"/>
                  <wp:docPr id="1111" name="Grafik 11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028212" wp14:editId="5944EC4A">
                  <wp:extent cx="131445" cy="131445"/>
                  <wp:effectExtent l="0" t="0" r="1905" b="1905"/>
                  <wp:docPr id="1110" name="Grafik 11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29C78C" wp14:editId="11D91895">
                  <wp:extent cx="131445" cy="131445"/>
                  <wp:effectExtent l="0" t="0" r="1905" b="1905"/>
                  <wp:docPr id="1109" name="Grafik 11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090D3FC" wp14:editId="5F214BCD">
                  <wp:extent cx="131445" cy="131445"/>
                  <wp:effectExtent l="0" t="0" r="1905" b="1905"/>
                  <wp:docPr id="1108" name="Grafik 11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presentation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SlideShare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65EED6" wp14:editId="308848C8">
                  <wp:extent cx="131445" cy="131445"/>
                  <wp:effectExtent l="0" t="0" r="1905" b="1905"/>
                  <wp:docPr id="1107" name="Grafik 11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5CED9B" wp14:editId="4314420E">
                  <wp:extent cx="131445" cy="131445"/>
                  <wp:effectExtent l="0" t="0" r="1905" b="1905"/>
                  <wp:docPr id="1106" name="Grafik 11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36D864" wp14:editId="02187535">
                  <wp:extent cx="131445" cy="131445"/>
                  <wp:effectExtent l="0" t="0" r="1905" b="1905"/>
                  <wp:docPr id="1105" name="Grafik 11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5535E9" wp14:editId="03022CAD">
                  <wp:extent cx="131445" cy="131445"/>
                  <wp:effectExtent l="0" t="0" r="1905" b="1905"/>
                  <wp:docPr id="1104" name="Grafik 11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578AB03" wp14:editId="0145547C">
                  <wp:extent cx="131445" cy="131445"/>
                  <wp:effectExtent l="0" t="0" r="1905" b="1905"/>
                  <wp:docPr id="1103" name="Grafik 11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C6BA9C" wp14:editId="71F1D344">
                  <wp:extent cx="131445" cy="131445"/>
                  <wp:effectExtent l="0" t="0" r="1905" b="1905"/>
                  <wp:docPr id="1102" name="Grafik 11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542D91A" wp14:editId="508FAEF5">
                  <wp:extent cx="131445" cy="131445"/>
                  <wp:effectExtent l="0" t="0" r="1905" b="1905"/>
                  <wp:docPr id="1101" name="Grafik 11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presentation from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SlideShare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37D827" wp14:editId="006C2045">
                  <wp:extent cx="131445" cy="131445"/>
                  <wp:effectExtent l="0" t="0" r="1905" b="1905"/>
                  <wp:docPr id="1100" name="Grafik 11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1EB136" wp14:editId="67813CA8">
                  <wp:extent cx="131445" cy="131445"/>
                  <wp:effectExtent l="0" t="0" r="1905" b="1905"/>
                  <wp:docPr id="1099" name="Grafik 10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00EEBE" wp14:editId="12D3D694">
                  <wp:extent cx="131445" cy="131445"/>
                  <wp:effectExtent l="0" t="0" r="1905" b="1905"/>
                  <wp:docPr id="1098" name="Grafik 10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DBA04A" wp14:editId="7BA11D62">
                  <wp:extent cx="131445" cy="131445"/>
                  <wp:effectExtent l="0" t="0" r="1905" b="1905"/>
                  <wp:docPr id="1097" name="Grafik 10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F12505" wp14:editId="34262ABA">
                  <wp:extent cx="131445" cy="131445"/>
                  <wp:effectExtent l="0" t="0" r="1905" b="1905"/>
                  <wp:docPr id="1096" name="Grafik 10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41E96D" wp14:editId="76A4DBDA">
                  <wp:extent cx="131445" cy="131445"/>
                  <wp:effectExtent l="0" t="0" r="1905" b="1905"/>
                  <wp:docPr id="1095" name="Grafik 10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93318F" wp14:editId="02E0FC11">
                  <wp:extent cx="131445" cy="131445"/>
                  <wp:effectExtent l="0" t="0" r="1905" b="1905"/>
                  <wp:docPr id="1094" name="Grafik 10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PLoS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C32C5BC" wp14:editId="12D88190">
                  <wp:extent cx="131445" cy="131445"/>
                  <wp:effectExtent l="0" t="0" r="1905" b="1905"/>
                  <wp:docPr id="1093" name="Grafik 10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EF27A1" wp14:editId="6FD00A2A">
                  <wp:extent cx="131445" cy="131445"/>
                  <wp:effectExtent l="0" t="0" r="1905" b="1905"/>
                  <wp:docPr id="1092" name="Grafik 10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22D812" wp14:editId="22C7EE80">
                  <wp:extent cx="131445" cy="131445"/>
                  <wp:effectExtent l="0" t="0" r="1905" b="1905"/>
                  <wp:docPr id="1091" name="Grafik 10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1574AC" wp14:editId="3129D1F6">
                  <wp:extent cx="131445" cy="131445"/>
                  <wp:effectExtent l="0" t="0" r="1905" b="1905"/>
                  <wp:docPr id="1090" name="Grafik 10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C689E5D" wp14:editId="44902103">
                  <wp:extent cx="131445" cy="131445"/>
                  <wp:effectExtent l="0" t="0" r="1905" b="1905"/>
                  <wp:docPr id="1089" name="Grafik 10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4F5803" wp14:editId="46F068D2">
                  <wp:extent cx="131445" cy="131445"/>
                  <wp:effectExtent l="0" t="0" r="1905" b="1905"/>
                  <wp:docPr id="1088" name="Grafik 10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FF21230" wp14:editId="54B0835E">
                  <wp:extent cx="131445" cy="131445"/>
                  <wp:effectExtent l="0" t="0" r="1905" b="1905"/>
                  <wp:docPr id="1087" name="Grafik 10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from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PLoS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AC9560" wp14:editId="01EB50C1">
                  <wp:extent cx="131445" cy="131445"/>
                  <wp:effectExtent l="0" t="0" r="1905" b="1905"/>
                  <wp:docPr id="1086" name="Grafik 10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85BD87" wp14:editId="14C4AD7A">
                  <wp:extent cx="131445" cy="131445"/>
                  <wp:effectExtent l="0" t="0" r="1905" b="1905"/>
                  <wp:docPr id="1085" name="Grafik 10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3FEC19" wp14:editId="27515F90">
                  <wp:extent cx="131445" cy="131445"/>
                  <wp:effectExtent l="0" t="0" r="1905" b="1905"/>
                  <wp:docPr id="1084" name="Grafik 10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CBE10A" wp14:editId="638532A5">
                  <wp:extent cx="131445" cy="131445"/>
                  <wp:effectExtent l="0" t="0" r="1905" b="1905"/>
                  <wp:docPr id="1083" name="Grafik 10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F4C115" wp14:editId="539FEDA3">
                  <wp:extent cx="131445" cy="131445"/>
                  <wp:effectExtent l="0" t="0" r="1905" b="1905"/>
                  <wp:docPr id="1082" name="Grafik 10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96C6A18" wp14:editId="0F2EF96E">
                  <wp:extent cx="131445" cy="131445"/>
                  <wp:effectExtent l="0" t="0" r="1905" b="1905"/>
                  <wp:docPr id="1081" name="Grafik 10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23BB38" wp14:editId="2DD2070C">
                  <wp:extent cx="131445" cy="131445"/>
                  <wp:effectExtent l="0" t="0" r="1905" b="1905"/>
                  <wp:docPr id="1080" name="Grafik 10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watch a repository on GitHub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651792" wp14:editId="5A462F6D">
                  <wp:extent cx="131445" cy="131445"/>
                  <wp:effectExtent l="0" t="0" r="1905" b="1905"/>
                  <wp:docPr id="1079" name="Grafik 10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965E4F" wp14:editId="10ACE441">
                  <wp:extent cx="131445" cy="131445"/>
                  <wp:effectExtent l="0" t="0" r="1905" b="1905"/>
                  <wp:docPr id="1078" name="Grafik 10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BD4623" wp14:editId="1F389338">
                  <wp:extent cx="131445" cy="131445"/>
                  <wp:effectExtent l="0" t="0" r="1905" b="1905"/>
                  <wp:docPr id="1077" name="Grafik 10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749167" wp14:editId="0AFAEFE4">
                  <wp:extent cx="131445" cy="131445"/>
                  <wp:effectExtent l="0" t="0" r="1905" b="1905"/>
                  <wp:docPr id="1076" name="Grafik 10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D1BEA4" wp14:editId="248B77FD">
                  <wp:extent cx="131445" cy="131445"/>
                  <wp:effectExtent l="0" t="0" r="1905" b="1905"/>
                  <wp:docPr id="1075" name="Grafik 10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86F9A8" wp14:editId="76246637">
                  <wp:extent cx="131445" cy="131445"/>
                  <wp:effectExtent l="0" t="0" r="1905" b="1905"/>
                  <wp:docPr id="1074" name="Grafik 10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72310E" wp14:editId="50D0E7A3">
                  <wp:extent cx="131445" cy="131445"/>
                  <wp:effectExtent l="0" t="0" r="1905" b="1905"/>
                  <wp:docPr id="1073" name="Grafik 10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fork a repository on GitHub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53344C" wp14:editId="080A50E2">
                  <wp:extent cx="131445" cy="131445"/>
                  <wp:effectExtent l="0" t="0" r="1905" b="1905"/>
                  <wp:docPr id="1072" name="Grafik 10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ECD9897" wp14:editId="00638BF6">
                  <wp:extent cx="131445" cy="131445"/>
                  <wp:effectExtent l="0" t="0" r="1905" b="1905"/>
                  <wp:docPr id="1071" name="Grafik 10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5FD0B34" wp14:editId="57A36B29">
                  <wp:extent cx="131445" cy="131445"/>
                  <wp:effectExtent l="0" t="0" r="1905" b="1905"/>
                  <wp:docPr id="1070" name="Grafik 10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52DE9F" wp14:editId="0D333B7A">
                  <wp:extent cx="131445" cy="131445"/>
                  <wp:effectExtent l="0" t="0" r="1905" b="1905"/>
                  <wp:docPr id="1069" name="Grafik 10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17D7644" wp14:editId="452EB1FF">
                  <wp:extent cx="131445" cy="131445"/>
                  <wp:effectExtent l="0" t="0" r="1905" b="1905"/>
                  <wp:docPr id="1068" name="Grafik 10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B6F4C52" wp14:editId="67CFAC12">
                  <wp:extent cx="131445" cy="131445"/>
                  <wp:effectExtent l="0" t="0" r="1905" b="1905"/>
                  <wp:docPr id="1067" name="Grafik 10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0916EB" wp14:editId="68C0E9D2">
                  <wp:extent cx="131445" cy="131445"/>
                  <wp:effectExtent l="0" t="0" r="1905" b="1905"/>
                  <wp:docPr id="1066" name="Grafik 10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repository from GitHub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D6FCD2" wp14:editId="11ADF4D6">
                  <wp:extent cx="131445" cy="131445"/>
                  <wp:effectExtent l="0" t="0" r="1905" b="1905"/>
                  <wp:docPr id="1065" name="Grafik 10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9966279" wp14:editId="794CA6A7">
                  <wp:extent cx="131445" cy="131445"/>
                  <wp:effectExtent l="0" t="0" r="1905" b="1905"/>
                  <wp:docPr id="1064" name="Grafik 10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CA247B0" wp14:editId="48A4D785">
                  <wp:extent cx="131445" cy="131445"/>
                  <wp:effectExtent l="0" t="0" r="1905" b="1905"/>
                  <wp:docPr id="1063" name="Grafik 10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ECE613" wp14:editId="79436228">
                  <wp:extent cx="131445" cy="131445"/>
                  <wp:effectExtent l="0" t="0" r="1905" b="1905"/>
                  <wp:docPr id="1062" name="Grafik 10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9199118" wp14:editId="54E0033C">
                  <wp:extent cx="131445" cy="131445"/>
                  <wp:effectExtent l="0" t="0" r="1905" b="1905"/>
                  <wp:docPr id="1061" name="Grafik 10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E8F382" wp14:editId="73D28C7A">
                  <wp:extent cx="131445" cy="131445"/>
                  <wp:effectExtent l="0" t="0" r="1905" b="1905"/>
                  <wp:docPr id="1060" name="Grafik 10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F6424BF" wp14:editId="6FE299F6">
                  <wp:extent cx="131445" cy="131445"/>
                  <wp:effectExtent l="0" t="0" r="1905" b="1905"/>
                  <wp:docPr id="1059" name="Grafik 10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save a bookmark on Delicious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3965D4" wp14:editId="2C0472C6">
                  <wp:extent cx="131445" cy="131445"/>
                  <wp:effectExtent l="0" t="0" r="1905" b="1905"/>
                  <wp:docPr id="1058" name="Grafik 10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1B3D9F7" wp14:editId="2BBDAFE0">
                  <wp:extent cx="131445" cy="131445"/>
                  <wp:effectExtent l="0" t="0" r="1905" b="1905"/>
                  <wp:docPr id="1057" name="Grafik 10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10E15E" wp14:editId="4DA2A771">
                  <wp:extent cx="131445" cy="131445"/>
                  <wp:effectExtent l="0" t="0" r="1905" b="1905"/>
                  <wp:docPr id="1056" name="Grafik 10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FE8126" wp14:editId="05AD8C9D">
                  <wp:extent cx="131445" cy="131445"/>
                  <wp:effectExtent l="0" t="0" r="1905" b="1905"/>
                  <wp:docPr id="1055" name="Grafik 10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F8159C" wp14:editId="6161F2D0">
                  <wp:extent cx="131445" cy="131445"/>
                  <wp:effectExtent l="0" t="0" r="1905" b="1905"/>
                  <wp:docPr id="1054" name="Grafik 10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5ACFA0C" wp14:editId="580141B9">
                  <wp:extent cx="131445" cy="131445"/>
                  <wp:effectExtent l="0" t="0" r="1905" b="1905"/>
                  <wp:docPr id="1053" name="Grafik 10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434C38" wp14:editId="07CFDD69">
                  <wp:extent cx="131445" cy="131445"/>
                  <wp:effectExtent l="0" t="0" r="1905" b="1905"/>
                  <wp:docPr id="1052" name="Grafik 10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like a scientific video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Youtube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6DA92F" wp14:editId="26005814">
                  <wp:extent cx="131445" cy="131445"/>
                  <wp:effectExtent l="0" t="0" r="1905" b="1905"/>
                  <wp:docPr id="1051" name="Grafik 10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3FAF3C" wp14:editId="043284F1">
                  <wp:extent cx="131445" cy="131445"/>
                  <wp:effectExtent l="0" t="0" r="1905" b="1905"/>
                  <wp:docPr id="1050" name="Grafik 10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22B37F" wp14:editId="4B4CCD7A">
                  <wp:extent cx="131445" cy="131445"/>
                  <wp:effectExtent l="0" t="0" r="1905" b="1905"/>
                  <wp:docPr id="1049" name="Grafik 10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739FF4" wp14:editId="5ACC3D4A">
                  <wp:extent cx="131445" cy="131445"/>
                  <wp:effectExtent l="0" t="0" r="1905" b="1905"/>
                  <wp:docPr id="1048" name="Grafik 10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581E11" wp14:editId="17865861">
                  <wp:extent cx="131445" cy="131445"/>
                  <wp:effectExtent l="0" t="0" r="1905" b="1905"/>
                  <wp:docPr id="1047" name="Grafik 10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F951CA" wp14:editId="52C36FF9">
                  <wp:extent cx="131445" cy="131445"/>
                  <wp:effectExtent l="0" t="0" r="1905" b="1905"/>
                  <wp:docPr id="1046" name="Grafik 10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AB8923" wp14:editId="05B8C9DA">
                  <wp:extent cx="131445" cy="131445"/>
                  <wp:effectExtent l="0" t="0" r="1905" b="1905"/>
                  <wp:docPr id="1045" name="Grafik 10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dislike a scientific video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Youtube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D246446" wp14:editId="18278E20">
                  <wp:extent cx="131445" cy="131445"/>
                  <wp:effectExtent l="0" t="0" r="1905" b="1905"/>
                  <wp:docPr id="1044" name="Grafik 10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841A0C" wp14:editId="26E80F95">
                  <wp:extent cx="131445" cy="131445"/>
                  <wp:effectExtent l="0" t="0" r="1905" b="1905"/>
                  <wp:docPr id="1043" name="Grafik 10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AA9D13" wp14:editId="3F58A27E">
                  <wp:extent cx="131445" cy="131445"/>
                  <wp:effectExtent l="0" t="0" r="1905" b="1905"/>
                  <wp:docPr id="1042" name="Grafik 10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5E8547" wp14:editId="332BD5E7">
                  <wp:extent cx="131445" cy="131445"/>
                  <wp:effectExtent l="0" t="0" r="1905" b="1905"/>
                  <wp:docPr id="1041" name="Grafik 10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B9C1FB" wp14:editId="78538376">
                  <wp:extent cx="131445" cy="131445"/>
                  <wp:effectExtent l="0" t="0" r="1905" b="1905"/>
                  <wp:docPr id="1040" name="Grafik 10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E7386F" wp14:editId="5F6CC9D2">
                  <wp:extent cx="131445" cy="131445"/>
                  <wp:effectExtent l="0" t="0" r="1905" b="1905"/>
                  <wp:docPr id="1039" name="Grafik 10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8772C6" wp14:editId="464B0EF0">
                  <wp:extent cx="131445" cy="131445"/>
                  <wp:effectExtent l="0" t="0" r="1905" b="1905"/>
                  <wp:docPr id="1038" name="Grafik 10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share a scientific video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Youtube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88F483" wp14:editId="491931F0">
                  <wp:extent cx="131445" cy="131445"/>
                  <wp:effectExtent l="0" t="0" r="1905" b="1905"/>
                  <wp:docPr id="1037" name="Grafik 10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69D90B0" wp14:editId="45C49B3C">
                  <wp:extent cx="131445" cy="131445"/>
                  <wp:effectExtent l="0" t="0" r="1905" b="1905"/>
                  <wp:docPr id="1036" name="Grafik 10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842AD6" wp14:editId="436C05A5">
                  <wp:extent cx="131445" cy="131445"/>
                  <wp:effectExtent l="0" t="0" r="1905" b="1905"/>
                  <wp:docPr id="1035" name="Grafik 10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2163BC" wp14:editId="75FBE023">
                  <wp:extent cx="131445" cy="131445"/>
                  <wp:effectExtent l="0" t="0" r="1905" b="1905"/>
                  <wp:docPr id="1034" name="Grafik 10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D28B6F" wp14:editId="5A3C10BE">
                  <wp:extent cx="131445" cy="131445"/>
                  <wp:effectExtent l="0" t="0" r="1905" b="1905"/>
                  <wp:docPr id="1033" name="Grafik 10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D5B26AF" wp14:editId="3CE7E35D">
                  <wp:extent cx="131445" cy="131445"/>
                  <wp:effectExtent l="0" t="0" r="1905" b="1905"/>
                  <wp:docPr id="1032" name="Grafik 10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0A2DD2" wp14:editId="4C8C8C42">
                  <wp:extent cx="131445" cy="131445"/>
                  <wp:effectExtent l="0" t="0" r="1905" b="1905"/>
                  <wp:docPr id="1031" name="Grafik 10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scientific video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Youtube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ED97F1" wp14:editId="23EADBD5">
                  <wp:extent cx="131445" cy="131445"/>
                  <wp:effectExtent l="0" t="0" r="1905" b="1905"/>
                  <wp:docPr id="1030" name="Grafik 10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0047B5" wp14:editId="19CBAF9E">
                  <wp:extent cx="131445" cy="131445"/>
                  <wp:effectExtent l="0" t="0" r="1905" b="1905"/>
                  <wp:docPr id="1029" name="Grafik 10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1CF11A" wp14:editId="0F5A4ED6">
                  <wp:extent cx="131445" cy="131445"/>
                  <wp:effectExtent l="0" t="0" r="1905" b="1905"/>
                  <wp:docPr id="1028" name="Grafik 10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8F19CC" wp14:editId="0ADD677A">
                  <wp:extent cx="131445" cy="131445"/>
                  <wp:effectExtent l="0" t="0" r="1905" b="1905"/>
                  <wp:docPr id="1027" name="Grafik 10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D767EB" wp14:editId="64BA8FD7">
                  <wp:extent cx="131445" cy="131445"/>
                  <wp:effectExtent l="0" t="0" r="1905" b="1905"/>
                  <wp:docPr id="1026" name="Grafik 10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2D137B" wp14:editId="3051307F">
                  <wp:extent cx="131445" cy="131445"/>
                  <wp:effectExtent l="0" t="0" r="1905" b="1905"/>
                  <wp:docPr id="1025" name="Grafik 10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BE57AC" wp14:editId="62362BA9">
                  <wp:extent cx="131445" cy="131445"/>
                  <wp:effectExtent l="0" t="0" r="1905" b="1905"/>
                  <wp:docPr id="1024" name="Grafik 10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subscribe to a research(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er’s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) channel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Youtube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35EBDA" wp14:editId="56A5F4E4">
                  <wp:extent cx="131445" cy="131445"/>
                  <wp:effectExtent l="0" t="0" r="1905" b="1905"/>
                  <wp:docPr id="1023" name="Grafik 10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B0C1D8" wp14:editId="13094E58">
                  <wp:extent cx="131445" cy="131445"/>
                  <wp:effectExtent l="0" t="0" r="1905" b="1905"/>
                  <wp:docPr id="1022" name="Grafik 10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70F3565" wp14:editId="4D806312">
                  <wp:extent cx="131445" cy="131445"/>
                  <wp:effectExtent l="0" t="0" r="1905" b="1905"/>
                  <wp:docPr id="1021" name="Grafik 10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657B49" wp14:editId="3D377FE1">
                  <wp:extent cx="131445" cy="131445"/>
                  <wp:effectExtent l="0" t="0" r="1905" b="1905"/>
                  <wp:docPr id="1020" name="Grafik 10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31A4D8" wp14:editId="2C8DBE99">
                  <wp:extent cx="131445" cy="131445"/>
                  <wp:effectExtent l="0" t="0" r="1905" b="1905"/>
                  <wp:docPr id="1019" name="Grafik 10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D5BC09" wp14:editId="269B97E9">
                  <wp:extent cx="131445" cy="131445"/>
                  <wp:effectExtent l="0" t="0" r="1905" b="1905"/>
                  <wp:docPr id="1018" name="Grafik 10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1F9C0A" wp14:editId="69B1EFAA">
                  <wp:extent cx="131445" cy="131445"/>
                  <wp:effectExtent l="0" t="0" r="1905" b="1905"/>
                  <wp:docPr id="1017" name="Grafik 10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contribution from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SourceForge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444A43" wp14:editId="58E1CFB2">
                  <wp:extent cx="131445" cy="131445"/>
                  <wp:effectExtent l="0" t="0" r="1905" b="1905"/>
                  <wp:docPr id="1016" name="Grafik 10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E9B3F5" wp14:editId="45A9A51B">
                  <wp:extent cx="131445" cy="131445"/>
                  <wp:effectExtent l="0" t="0" r="1905" b="1905"/>
                  <wp:docPr id="1015" name="Grafik 10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2FD441" wp14:editId="7DEE741D">
                  <wp:extent cx="131445" cy="131445"/>
                  <wp:effectExtent l="0" t="0" r="1905" b="1905"/>
                  <wp:docPr id="1014" name="Grafik 10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FE966B5" wp14:editId="7816166D">
                  <wp:extent cx="131445" cy="131445"/>
                  <wp:effectExtent l="0" t="0" r="1905" b="1905"/>
                  <wp:docPr id="1013" name="Grafik 10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674A4A" wp14:editId="4F99A191">
                  <wp:extent cx="131445" cy="131445"/>
                  <wp:effectExtent l="0" t="0" r="1905" b="1905"/>
                  <wp:docPr id="1012" name="Grafik 10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D829B8" wp14:editId="26C553DC">
                  <wp:extent cx="131445" cy="131445"/>
                  <wp:effectExtent l="0" t="0" r="1905" b="1905"/>
                  <wp:docPr id="1011" name="Grafik 10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2ED47E" wp14:editId="4E9AE11B">
                  <wp:extent cx="131445" cy="131445"/>
                  <wp:effectExtent l="0" t="0" r="1905" b="1905"/>
                  <wp:docPr id="1010" name="Grafik 10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from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Airiti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Library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BAA1E6" wp14:editId="60E1CD45">
                  <wp:extent cx="131445" cy="131445"/>
                  <wp:effectExtent l="0" t="0" r="1905" b="1905"/>
                  <wp:docPr id="1009" name="Grafik 10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8CAC4D" wp14:editId="1CBAF6D1">
                  <wp:extent cx="131445" cy="131445"/>
                  <wp:effectExtent l="0" t="0" r="1905" b="1905"/>
                  <wp:docPr id="1008" name="Grafik 10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9B7888" wp14:editId="266BD39F">
                  <wp:extent cx="131445" cy="131445"/>
                  <wp:effectExtent l="0" t="0" r="1905" b="1905"/>
                  <wp:docPr id="1007" name="Grafik 10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A248EA" wp14:editId="19D3FDCB">
                  <wp:extent cx="131445" cy="131445"/>
                  <wp:effectExtent l="0" t="0" r="1905" b="1905"/>
                  <wp:docPr id="1006" name="Grafik 10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BC24D7" wp14:editId="70DE52F9">
                  <wp:extent cx="131445" cy="131445"/>
                  <wp:effectExtent l="0" t="0" r="1905" b="1905"/>
                  <wp:docPr id="1005" name="Grafik 10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C2218DD" wp14:editId="63209A3E">
                  <wp:extent cx="131445" cy="131445"/>
                  <wp:effectExtent l="0" t="0" r="1905" b="1905"/>
                  <wp:docPr id="1004" name="Grafik 10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CA330F" wp14:editId="0C15ADEE">
                  <wp:extent cx="131445" cy="131445"/>
                  <wp:effectExtent l="0" t="0" r="1905" b="1905"/>
                  <wp:docPr id="1003" name="Grafik 10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dataset from DRYAD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BE3118" wp14:editId="396E30F3">
                  <wp:extent cx="131445" cy="131445"/>
                  <wp:effectExtent l="0" t="0" r="1905" b="1905"/>
                  <wp:docPr id="1002" name="Grafik 10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589BD7" wp14:editId="095F5E7A">
                  <wp:extent cx="131445" cy="131445"/>
                  <wp:effectExtent l="0" t="0" r="1905" b="1905"/>
                  <wp:docPr id="1001" name="Grafik 10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B819DB" wp14:editId="73C4AE7D">
                  <wp:extent cx="131445" cy="131445"/>
                  <wp:effectExtent l="0" t="0" r="1905" b="1905"/>
                  <wp:docPr id="1000" name="Grafik 10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66D9A2" wp14:editId="13B80F2B">
                  <wp:extent cx="131445" cy="131445"/>
                  <wp:effectExtent l="0" t="0" r="1905" b="1905"/>
                  <wp:docPr id="999" name="Grafik 9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2AAD01" wp14:editId="5B3BC4AC">
                  <wp:extent cx="131445" cy="131445"/>
                  <wp:effectExtent l="0" t="0" r="1905" b="1905"/>
                  <wp:docPr id="998" name="Grafik 9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F4D500" wp14:editId="319C24A9">
                  <wp:extent cx="131445" cy="131445"/>
                  <wp:effectExtent l="0" t="0" r="1905" b="1905"/>
                  <wp:docPr id="997" name="Grafik 9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E37420F" wp14:editId="38EE0B0C">
                  <wp:extent cx="131445" cy="131445"/>
                  <wp:effectExtent l="0" t="0" r="1905" b="1905"/>
                  <wp:docPr id="996" name="Grafik 9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sample from EBSCO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2A9DC8" wp14:editId="40F3D401">
                  <wp:extent cx="131445" cy="131445"/>
                  <wp:effectExtent l="0" t="0" r="1905" b="1905"/>
                  <wp:docPr id="995" name="Grafik 9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518F5BD" wp14:editId="09984987">
                  <wp:extent cx="131445" cy="131445"/>
                  <wp:effectExtent l="0" t="0" r="1905" b="1905"/>
                  <wp:docPr id="994" name="Grafik 9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4968CE" wp14:editId="4546797B">
                  <wp:extent cx="131445" cy="131445"/>
                  <wp:effectExtent l="0" t="0" r="1905" b="1905"/>
                  <wp:docPr id="993" name="Grafik 9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AF4AEF" wp14:editId="4EDA9834">
                  <wp:extent cx="131445" cy="131445"/>
                  <wp:effectExtent l="0" t="0" r="1905" b="1905"/>
                  <wp:docPr id="992" name="Grafik 9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0DD384" wp14:editId="34783383">
                  <wp:extent cx="131445" cy="131445"/>
                  <wp:effectExtent l="0" t="0" r="1905" b="1905"/>
                  <wp:docPr id="991" name="Grafik 9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5D0A27" wp14:editId="465B1A50">
                  <wp:extent cx="131445" cy="131445"/>
                  <wp:effectExtent l="0" t="0" r="1905" b="1905"/>
                  <wp:docPr id="990" name="Grafik 9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0D45FC" wp14:editId="084293A4">
                  <wp:extent cx="131445" cy="131445"/>
                  <wp:effectExtent l="0" t="0" r="1905" b="1905"/>
                  <wp:docPr id="989" name="Grafik 9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export/save a sample on EBSCO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26ABCD" wp14:editId="4F99E4A3">
                  <wp:extent cx="131445" cy="131445"/>
                  <wp:effectExtent l="0" t="0" r="1905" b="1905"/>
                  <wp:docPr id="988" name="Grafik 9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E52325" wp14:editId="3A822BCB">
                  <wp:extent cx="131445" cy="131445"/>
                  <wp:effectExtent l="0" t="0" r="1905" b="1905"/>
                  <wp:docPr id="987" name="Grafik 9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D6CD0F" wp14:editId="018588C7">
                  <wp:extent cx="131445" cy="131445"/>
                  <wp:effectExtent l="0" t="0" r="1905" b="1905"/>
                  <wp:docPr id="986" name="Grafik 9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DCE2FA" wp14:editId="06FC82DE">
                  <wp:extent cx="131445" cy="131445"/>
                  <wp:effectExtent l="0" t="0" r="1905" b="1905"/>
                  <wp:docPr id="985" name="Grafik 9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03528D6" wp14:editId="326C5756">
                  <wp:extent cx="131445" cy="131445"/>
                  <wp:effectExtent l="0" t="0" r="1905" b="1905"/>
                  <wp:docPr id="984" name="Grafik 9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15F3D90" wp14:editId="3DC95D15">
                  <wp:extent cx="131445" cy="131445"/>
                  <wp:effectExtent l="0" t="0" r="1905" b="1905"/>
                  <wp:docPr id="983" name="Grafik 9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104C911" wp14:editId="5FA27FB2">
                  <wp:extent cx="131445" cy="131445"/>
                  <wp:effectExtent l="0" t="0" r="1905" b="1905"/>
                  <wp:docPr id="982" name="Grafik 9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rate academic research on Goodreads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09A681" wp14:editId="254590B6">
                  <wp:extent cx="131445" cy="131445"/>
                  <wp:effectExtent l="0" t="0" r="1905" b="1905"/>
                  <wp:docPr id="981" name="Grafik 9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CD5488" wp14:editId="7830CB02">
                  <wp:extent cx="131445" cy="131445"/>
                  <wp:effectExtent l="0" t="0" r="1905" b="1905"/>
                  <wp:docPr id="980" name="Grafik 9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E8F142" wp14:editId="3D7C2940">
                  <wp:extent cx="131445" cy="131445"/>
                  <wp:effectExtent l="0" t="0" r="1905" b="1905"/>
                  <wp:docPr id="979" name="Grafik 9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F473F89" wp14:editId="4B5D5FF5">
                  <wp:extent cx="131445" cy="131445"/>
                  <wp:effectExtent l="0" t="0" r="1905" b="1905"/>
                  <wp:docPr id="978" name="Grafik 9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371723" wp14:editId="547F9173">
                  <wp:extent cx="131445" cy="131445"/>
                  <wp:effectExtent l="0" t="0" r="1905" b="1905"/>
                  <wp:docPr id="977" name="Grafik 9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FBCCA8" wp14:editId="22E727BE">
                  <wp:extent cx="131445" cy="131445"/>
                  <wp:effectExtent l="0" t="0" r="1905" b="1905"/>
                  <wp:docPr id="976" name="Grafik 9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EC6E48" wp14:editId="414F73DB">
                  <wp:extent cx="131445" cy="131445"/>
                  <wp:effectExtent l="0" t="0" r="1905" b="1905"/>
                  <wp:docPr id="975" name="Grafik 9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via Pure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01C7F23" wp14:editId="00462EBF">
                  <wp:extent cx="131445" cy="131445"/>
                  <wp:effectExtent l="0" t="0" r="1905" b="1905"/>
                  <wp:docPr id="974" name="Grafik 9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7BFE60" wp14:editId="72DA6A10">
                  <wp:extent cx="131445" cy="131445"/>
                  <wp:effectExtent l="0" t="0" r="1905" b="1905"/>
                  <wp:docPr id="973" name="Grafik 9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23D116" wp14:editId="39191AC6">
                  <wp:extent cx="131445" cy="131445"/>
                  <wp:effectExtent l="0" t="0" r="1905" b="1905"/>
                  <wp:docPr id="972" name="Grafik 9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24F958" wp14:editId="0C7E6F87">
                  <wp:extent cx="131445" cy="131445"/>
                  <wp:effectExtent l="0" t="0" r="1905" b="1905"/>
                  <wp:docPr id="971" name="Grafik 9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893740" wp14:editId="50198EB5">
                  <wp:extent cx="131445" cy="131445"/>
                  <wp:effectExtent l="0" t="0" r="1905" b="1905"/>
                  <wp:docPr id="970" name="Grafik 9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848446" wp14:editId="19D37F6C">
                  <wp:extent cx="131445" cy="131445"/>
                  <wp:effectExtent l="0" t="0" r="1905" b="1905"/>
                  <wp:docPr id="969" name="Grafik 9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CC0DCD" wp14:editId="6C3A5AD2">
                  <wp:extent cx="131445" cy="131445"/>
                  <wp:effectExtent l="0" t="0" r="1905" b="1905"/>
                  <wp:docPr id="968" name="Grafik 9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like a scientific video on Vimeo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BB12F8" wp14:editId="44D35E21">
                  <wp:extent cx="131445" cy="131445"/>
                  <wp:effectExtent l="0" t="0" r="1905" b="1905"/>
                  <wp:docPr id="967" name="Grafik 9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CEEE01" wp14:editId="4C8D8A48">
                  <wp:extent cx="131445" cy="131445"/>
                  <wp:effectExtent l="0" t="0" r="1905" b="1905"/>
                  <wp:docPr id="966" name="Grafik 9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FED7FA" wp14:editId="07B07A46">
                  <wp:extent cx="131445" cy="131445"/>
                  <wp:effectExtent l="0" t="0" r="1905" b="1905"/>
                  <wp:docPr id="965" name="Grafik 9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4F8ADA" wp14:editId="3E8E823F">
                  <wp:extent cx="131445" cy="131445"/>
                  <wp:effectExtent l="0" t="0" r="1905" b="1905"/>
                  <wp:docPr id="964" name="Grafik 9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277570" wp14:editId="10D13FA1">
                  <wp:extent cx="131445" cy="131445"/>
                  <wp:effectExtent l="0" t="0" r="1905" b="1905"/>
                  <wp:docPr id="963" name="Grafik 9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82B338" wp14:editId="1F2239DF">
                  <wp:extent cx="131445" cy="131445"/>
                  <wp:effectExtent l="0" t="0" r="1905" b="1905"/>
                  <wp:docPr id="962" name="Grafik 9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12E145" wp14:editId="12591C4A">
                  <wp:extent cx="131445" cy="131445"/>
                  <wp:effectExtent l="0" t="0" r="1905" b="1905"/>
                  <wp:docPr id="961" name="Grafik 9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scientific video on Vimeo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9EFEE6" wp14:editId="11A5AA5B">
                  <wp:extent cx="131445" cy="131445"/>
                  <wp:effectExtent l="0" t="0" r="1905" b="1905"/>
                  <wp:docPr id="960" name="Grafik 9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850EA5" wp14:editId="5A8FA283">
                  <wp:extent cx="131445" cy="131445"/>
                  <wp:effectExtent l="0" t="0" r="1905" b="1905"/>
                  <wp:docPr id="959" name="Grafik 9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5A5BDF" wp14:editId="4C836383">
                  <wp:extent cx="131445" cy="131445"/>
                  <wp:effectExtent l="0" t="0" r="1905" b="1905"/>
                  <wp:docPr id="958" name="Grafik 9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78D68D6" wp14:editId="36FBC830">
                  <wp:extent cx="131445" cy="131445"/>
                  <wp:effectExtent l="0" t="0" r="1905" b="1905"/>
                  <wp:docPr id="957" name="Grafik 9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3BA93C" wp14:editId="2FD84DCC">
                  <wp:extent cx="131445" cy="131445"/>
                  <wp:effectExtent l="0" t="0" r="1905" b="1905"/>
                  <wp:docPr id="956" name="Grafik 9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2D4D46" wp14:editId="1CFA38D2">
                  <wp:extent cx="131445" cy="131445"/>
                  <wp:effectExtent l="0" t="0" r="1905" b="1905"/>
                  <wp:docPr id="955" name="Grafik 9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628138" wp14:editId="4C040C46">
                  <wp:extent cx="131445" cy="131445"/>
                  <wp:effectExtent l="0" t="0" r="1905" b="1905"/>
                  <wp:docPr id="954" name="Grafik 9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subscribe to a research(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er’s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) channel on Vimeo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257A57B" wp14:editId="0774478A">
                  <wp:extent cx="131445" cy="131445"/>
                  <wp:effectExtent l="0" t="0" r="1905" b="1905"/>
                  <wp:docPr id="953" name="Grafik 9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E9232C" wp14:editId="14F6FEA4">
                  <wp:extent cx="131445" cy="131445"/>
                  <wp:effectExtent l="0" t="0" r="1905" b="1905"/>
                  <wp:docPr id="952" name="Grafik 9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93A122" wp14:editId="54998119">
                  <wp:extent cx="131445" cy="131445"/>
                  <wp:effectExtent l="0" t="0" r="1905" b="1905"/>
                  <wp:docPr id="951" name="Grafik 9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FA7D91" wp14:editId="67AFE336">
                  <wp:extent cx="131445" cy="131445"/>
                  <wp:effectExtent l="0" t="0" r="1905" b="1905"/>
                  <wp:docPr id="950" name="Grafik 9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AC9004" wp14:editId="341DDDE5">
                  <wp:extent cx="131445" cy="131445"/>
                  <wp:effectExtent l="0" t="0" r="1905" b="1905"/>
                  <wp:docPr id="949" name="Grafik 9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D65801" wp14:editId="51FB18F2">
                  <wp:extent cx="131445" cy="131445"/>
                  <wp:effectExtent l="0" t="0" r="1905" b="1905"/>
                  <wp:docPr id="948" name="Grafik 9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8F8DC0C" wp14:editId="6E1E93EB">
                  <wp:extent cx="131445" cy="131445"/>
                  <wp:effectExtent l="0" t="0" r="1905" b="1905"/>
                  <wp:docPr id="947" name="Grafik 9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download an article from Academia.edu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1D9D3A" wp14:editId="5925817A">
                  <wp:extent cx="131445" cy="131445"/>
                  <wp:effectExtent l="0" t="0" r="1905" b="1905"/>
                  <wp:docPr id="946" name="Grafik 9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EE50322" wp14:editId="02B5F2B7">
                  <wp:extent cx="131445" cy="131445"/>
                  <wp:effectExtent l="0" t="0" r="1905" b="1905"/>
                  <wp:docPr id="945" name="Grafik 9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2D1546" wp14:editId="7195DA26">
                  <wp:extent cx="131445" cy="131445"/>
                  <wp:effectExtent l="0" t="0" r="1905" b="1905"/>
                  <wp:docPr id="944" name="Grafik 9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CDECBBC" wp14:editId="2A3A9C60">
                  <wp:extent cx="131445" cy="131445"/>
                  <wp:effectExtent l="0" t="0" r="1905" b="1905"/>
                  <wp:docPr id="943" name="Grafik 9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8DE7BE" wp14:editId="500027D5">
                  <wp:extent cx="131445" cy="131445"/>
                  <wp:effectExtent l="0" t="0" r="1905" b="1905"/>
                  <wp:docPr id="942" name="Grafik 9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104FEFB" wp14:editId="27B6AC8A">
                  <wp:extent cx="131445" cy="131445"/>
                  <wp:effectExtent l="0" t="0" r="1905" b="1905"/>
                  <wp:docPr id="941" name="Grafik 9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05FD4E" wp14:editId="4ED364A3">
                  <wp:extent cx="131445" cy="131445"/>
                  <wp:effectExtent l="0" t="0" r="1905" b="1905"/>
                  <wp:docPr id="940" name="Grafik 9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from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arXiv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C8B01C" wp14:editId="1418F56C">
                  <wp:extent cx="131445" cy="131445"/>
                  <wp:effectExtent l="0" t="0" r="1905" b="1905"/>
                  <wp:docPr id="939" name="Grafik 9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C8BDC25" wp14:editId="3C893BDA">
                  <wp:extent cx="131445" cy="131445"/>
                  <wp:effectExtent l="0" t="0" r="1905" b="1905"/>
                  <wp:docPr id="938" name="Grafik 9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C9EDD0" wp14:editId="18B539AE">
                  <wp:extent cx="131445" cy="131445"/>
                  <wp:effectExtent l="0" t="0" r="1905" b="1905"/>
                  <wp:docPr id="937" name="Grafik 9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727816" wp14:editId="7175E6D0">
                  <wp:extent cx="131445" cy="131445"/>
                  <wp:effectExtent l="0" t="0" r="1905" b="1905"/>
                  <wp:docPr id="936" name="Grafik 9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24BF4F" wp14:editId="43CC1C61">
                  <wp:extent cx="131445" cy="131445"/>
                  <wp:effectExtent l="0" t="0" r="1905" b="1905"/>
                  <wp:docPr id="935" name="Grafik 9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869978C" wp14:editId="55E79553">
                  <wp:extent cx="131445" cy="131445"/>
                  <wp:effectExtent l="0" t="0" r="1905" b="1905"/>
                  <wp:docPr id="934" name="Grafik 9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586539" wp14:editId="4A300DE7">
                  <wp:extent cx="131445" cy="131445"/>
                  <wp:effectExtent l="0" t="0" r="1905" b="1905"/>
                  <wp:docPr id="933" name="Grafik 9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from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bioRxiv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923AB9" wp14:editId="74E3A2F2">
                  <wp:extent cx="131445" cy="131445"/>
                  <wp:effectExtent l="0" t="0" r="1905" b="1905"/>
                  <wp:docPr id="932" name="Grafik 9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EF12A7" wp14:editId="7DAB6A5B">
                  <wp:extent cx="131445" cy="131445"/>
                  <wp:effectExtent l="0" t="0" r="1905" b="1905"/>
                  <wp:docPr id="931" name="Grafik 9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1C0F28" wp14:editId="337E532A">
                  <wp:extent cx="131445" cy="131445"/>
                  <wp:effectExtent l="0" t="0" r="1905" b="1905"/>
                  <wp:docPr id="930" name="Grafik 9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0493FBD" wp14:editId="651EE217">
                  <wp:extent cx="131445" cy="131445"/>
                  <wp:effectExtent l="0" t="0" r="1905" b="1905"/>
                  <wp:docPr id="929" name="Grafik 9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D4818A" wp14:editId="2F7A8EA2">
                  <wp:extent cx="131445" cy="131445"/>
                  <wp:effectExtent l="0" t="0" r="1905" b="1905"/>
                  <wp:docPr id="928" name="Grafik 9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BEAE4D" wp14:editId="2D318475">
                  <wp:extent cx="131445" cy="131445"/>
                  <wp:effectExtent l="0" t="0" r="1905" b="1905"/>
                  <wp:docPr id="927" name="Grafik 9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FB35717" wp14:editId="7E20FE58">
                  <wp:extent cx="131445" cy="131445"/>
                  <wp:effectExtent l="0" t="0" r="1905" b="1905"/>
                  <wp:docPr id="926" name="Grafik 9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share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bioRxiv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2CA72E0" wp14:editId="3BA5CD6C">
                  <wp:extent cx="131445" cy="131445"/>
                  <wp:effectExtent l="0" t="0" r="1905" b="1905"/>
                  <wp:docPr id="925" name="Grafik 9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C67E1A" wp14:editId="73E08B6D">
                  <wp:extent cx="131445" cy="131445"/>
                  <wp:effectExtent l="0" t="0" r="1905" b="1905"/>
                  <wp:docPr id="924" name="Grafik 9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851C897" wp14:editId="4489033A">
                  <wp:extent cx="131445" cy="131445"/>
                  <wp:effectExtent l="0" t="0" r="1905" b="1905"/>
                  <wp:docPr id="923" name="Grafik 9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4D8EA7" wp14:editId="55667A8D">
                  <wp:extent cx="131445" cy="131445"/>
                  <wp:effectExtent l="0" t="0" r="1905" b="1905"/>
                  <wp:docPr id="922" name="Grafik 9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7863EA" wp14:editId="409DE90A">
                  <wp:extent cx="131445" cy="131445"/>
                  <wp:effectExtent l="0" t="0" r="1905" b="1905"/>
                  <wp:docPr id="921" name="Grafik 9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5020718" wp14:editId="39D6CAC2">
                  <wp:extent cx="131445" cy="131445"/>
                  <wp:effectExtent l="0" t="0" r="1905" b="1905"/>
                  <wp:docPr id="920" name="Grafik 9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2D404F" wp14:editId="6308C348">
                  <wp:extent cx="131445" cy="131445"/>
                  <wp:effectExtent l="0" t="0" r="1905" b="1905"/>
                  <wp:docPr id="919" name="Grafik 9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watch a repository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BitBucket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387DEB" wp14:editId="2C4383A7">
                  <wp:extent cx="131445" cy="131445"/>
                  <wp:effectExtent l="0" t="0" r="1905" b="1905"/>
                  <wp:docPr id="918" name="Grafik 9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1E6AFF" wp14:editId="6AFB7D7E">
                  <wp:extent cx="131445" cy="131445"/>
                  <wp:effectExtent l="0" t="0" r="1905" b="1905"/>
                  <wp:docPr id="917" name="Grafik 9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D0A4834" wp14:editId="1E80CF48">
                  <wp:extent cx="131445" cy="131445"/>
                  <wp:effectExtent l="0" t="0" r="1905" b="1905"/>
                  <wp:docPr id="916" name="Grafik 9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E9CAF35" wp14:editId="6BFA6AFA">
                  <wp:extent cx="131445" cy="131445"/>
                  <wp:effectExtent l="0" t="0" r="1905" b="1905"/>
                  <wp:docPr id="915" name="Grafik 9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E6FA27" wp14:editId="38174AEA">
                  <wp:extent cx="131445" cy="131445"/>
                  <wp:effectExtent l="0" t="0" r="1905" b="1905"/>
                  <wp:docPr id="914" name="Grafik 9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0A1B4F1" wp14:editId="06A7873A">
                  <wp:extent cx="131445" cy="131445"/>
                  <wp:effectExtent l="0" t="0" r="1905" b="1905"/>
                  <wp:docPr id="913" name="Grafik 9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FB7158" wp14:editId="40381C6D">
                  <wp:extent cx="131445" cy="131445"/>
                  <wp:effectExtent l="0" t="0" r="1905" b="1905"/>
                  <wp:docPr id="912" name="Grafik 9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fork a repository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BitBucket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A76B2C" wp14:editId="08C74E34">
                  <wp:extent cx="131445" cy="131445"/>
                  <wp:effectExtent l="0" t="0" r="1905" b="1905"/>
                  <wp:docPr id="911" name="Grafik 9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0FE4D9" wp14:editId="39CB4F5F">
                  <wp:extent cx="131445" cy="131445"/>
                  <wp:effectExtent l="0" t="0" r="1905" b="1905"/>
                  <wp:docPr id="910" name="Grafik 9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B0B0A0" wp14:editId="6074BE0B">
                  <wp:extent cx="131445" cy="131445"/>
                  <wp:effectExtent l="0" t="0" r="1905" b="1905"/>
                  <wp:docPr id="909" name="Grafik 9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AB969E" wp14:editId="46BE1772">
                  <wp:extent cx="131445" cy="131445"/>
                  <wp:effectExtent l="0" t="0" r="1905" b="1905"/>
                  <wp:docPr id="908" name="Grafik 9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5964769" wp14:editId="713E3632">
                  <wp:extent cx="131445" cy="131445"/>
                  <wp:effectExtent l="0" t="0" r="1905" b="1905"/>
                  <wp:docPr id="907" name="Grafik 9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B21F0F" wp14:editId="1E5E8F3E">
                  <wp:extent cx="131445" cy="131445"/>
                  <wp:effectExtent l="0" t="0" r="1905" b="1905"/>
                  <wp:docPr id="906" name="Grafik 9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CA9FCB1" wp14:editId="104FCA80">
                  <wp:extent cx="131445" cy="131445"/>
                  <wp:effectExtent l="0" t="0" r="1905" b="1905"/>
                  <wp:docPr id="905" name="Grafik 9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repository from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BitBucket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0184CD1" wp14:editId="1F47D03C">
                  <wp:extent cx="131445" cy="131445"/>
                  <wp:effectExtent l="0" t="0" r="1905" b="1905"/>
                  <wp:docPr id="904" name="Grafik 9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0C4D43" wp14:editId="6FFCD768">
                  <wp:extent cx="131445" cy="131445"/>
                  <wp:effectExtent l="0" t="0" r="1905" b="1905"/>
                  <wp:docPr id="903" name="Grafik 9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E0A957" wp14:editId="32CD527C">
                  <wp:extent cx="131445" cy="131445"/>
                  <wp:effectExtent l="0" t="0" r="1905" b="1905"/>
                  <wp:docPr id="902" name="Grafik 9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9E23DC3" wp14:editId="476805BB">
                  <wp:extent cx="131445" cy="131445"/>
                  <wp:effectExtent l="0" t="0" r="1905" b="1905"/>
                  <wp:docPr id="901" name="Grafik 9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B0B0FE" wp14:editId="21830D37">
                  <wp:extent cx="131445" cy="131445"/>
                  <wp:effectExtent l="0" t="0" r="1905" b="1905"/>
                  <wp:docPr id="900" name="Grafik 9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9EC415" wp14:editId="54D52FF2">
                  <wp:extent cx="131445" cy="131445"/>
                  <wp:effectExtent l="0" t="0" r="1905" b="1905"/>
                  <wp:docPr id="899" name="Grafik 8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9D3A59" wp14:editId="57D41D3B">
                  <wp:extent cx="131445" cy="131445"/>
                  <wp:effectExtent l="0" t="0" r="1905" b="1905"/>
                  <wp:docPr id="898" name="Grafik 8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save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Browzine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724369" wp14:editId="5D911153">
                  <wp:extent cx="131445" cy="131445"/>
                  <wp:effectExtent l="0" t="0" r="1905" b="1905"/>
                  <wp:docPr id="897" name="Grafik 8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52727F" wp14:editId="72FF47B4">
                  <wp:extent cx="131445" cy="131445"/>
                  <wp:effectExtent l="0" t="0" r="1905" b="1905"/>
                  <wp:docPr id="896" name="Grafik 8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6EAEDD" wp14:editId="1F373279">
                  <wp:extent cx="131445" cy="131445"/>
                  <wp:effectExtent l="0" t="0" r="1905" b="1905"/>
                  <wp:docPr id="895" name="Grafik 8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980BCC" wp14:editId="1B0961A9">
                  <wp:extent cx="131445" cy="131445"/>
                  <wp:effectExtent l="0" t="0" r="1905" b="1905"/>
                  <wp:docPr id="894" name="Grafik 8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F44DFC" wp14:editId="2460A23A">
                  <wp:extent cx="131445" cy="131445"/>
                  <wp:effectExtent l="0" t="0" r="1905" b="1905"/>
                  <wp:docPr id="893" name="Grafik 8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3C5134" wp14:editId="67041254">
                  <wp:extent cx="131445" cy="131445"/>
                  <wp:effectExtent l="0" t="0" r="1905" b="1905"/>
                  <wp:docPr id="892" name="Grafik 8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400393" wp14:editId="0CD5D6D4">
                  <wp:extent cx="131445" cy="131445"/>
                  <wp:effectExtent l="0" t="0" r="1905" b="1905"/>
                  <wp:docPr id="891" name="Grafik 8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save a bookmark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Citavi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9F2DE1" wp14:editId="2FAFC052">
                  <wp:extent cx="131445" cy="131445"/>
                  <wp:effectExtent l="0" t="0" r="1905" b="1905"/>
                  <wp:docPr id="890" name="Grafik 8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71CA62" wp14:editId="1C6DCBC0">
                  <wp:extent cx="131445" cy="131445"/>
                  <wp:effectExtent l="0" t="0" r="1905" b="1905"/>
                  <wp:docPr id="889" name="Grafik 8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2E366E" wp14:editId="76EADDD8">
                  <wp:extent cx="131445" cy="131445"/>
                  <wp:effectExtent l="0" t="0" r="1905" b="1905"/>
                  <wp:docPr id="888" name="Grafik 8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B4D970A" wp14:editId="5AA81FF1">
                  <wp:extent cx="131445" cy="131445"/>
                  <wp:effectExtent l="0" t="0" r="1905" b="1905"/>
                  <wp:docPr id="887" name="Grafik 8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DE3B10" wp14:editId="2E8CBED6">
                  <wp:extent cx="131445" cy="131445"/>
                  <wp:effectExtent l="0" t="0" r="1905" b="1905"/>
                  <wp:docPr id="886" name="Grafik 8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81F27A" wp14:editId="5C40313F">
                  <wp:extent cx="131445" cy="131445"/>
                  <wp:effectExtent l="0" t="0" r="1905" b="1905"/>
                  <wp:docPr id="885" name="Grafik 8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AE328D" wp14:editId="26D61DF2">
                  <wp:extent cx="131445" cy="131445"/>
                  <wp:effectExtent l="0" t="0" r="1905" b="1905"/>
                  <wp:docPr id="884" name="Grafik 8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from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EconStor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4794C4" wp14:editId="78232AD2">
                  <wp:extent cx="131445" cy="131445"/>
                  <wp:effectExtent l="0" t="0" r="1905" b="1905"/>
                  <wp:docPr id="883" name="Grafik 8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2EB1A6" wp14:editId="326214C8">
                  <wp:extent cx="131445" cy="131445"/>
                  <wp:effectExtent l="0" t="0" r="1905" b="1905"/>
                  <wp:docPr id="882" name="Grafik 8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C410A6" wp14:editId="37BFA1E6">
                  <wp:extent cx="131445" cy="131445"/>
                  <wp:effectExtent l="0" t="0" r="1905" b="1905"/>
                  <wp:docPr id="881" name="Grafik 8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DB2B61E" wp14:editId="5C017443">
                  <wp:extent cx="131445" cy="131445"/>
                  <wp:effectExtent l="0" t="0" r="1905" b="1905"/>
                  <wp:docPr id="880" name="Grafik 8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ED6269A" wp14:editId="3893A9E1">
                  <wp:extent cx="131445" cy="131445"/>
                  <wp:effectExtent l="0" t="0" r="1905" b="1905"/>
                  <wp:docPr id="879" name="Grafik 8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E8DE9A" wp14:editId="67B086D2">
                  <wp:extent cx="131445" cy="131445"/>
                  <wp:effectExtent l="0" t="0" r="1905" b="1905"/>
                  <wp:docPr id="878" name="Grafik 8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310E10" wp14:editId="46F56B9B">
                  <wp:extent cx="131445" cy="131445"/>
                  <wp:effectExtent l="0" t="0" r="1905" b="1905"/>
                  <wp:docPr id="877" name="Grafik 8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download an article from JSTOR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02DF372" wp14:editId="0DE149F6">
                  <wp:extent cx="131445" cy="131445"/>
                  <wp:effectExtent l="0" t="0" r="1905" b="1905"/>
                  <wp:docPr id="876" name="Grafik 8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DF2B46" wp14:editId="0A8BEC28">
                  <wp:extent cx="131445" cy="131445"/>
                  <wp:effectExtent l="0" t="0" r="1905" b="1905"/>
                  <wp:docPr id="875" name="Grafik 8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EF7833" wp14:editId="61E302CF">
                  <wp:extent cx="131445" cy="131445"/>
                  <wp:effectExtent l="0" t="0" r="1905" b="1905"/>
                  <wp:docPr id="874" name="Grafik 8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EFA793" wp14:editId="70FC8D36">
                  <wp:extent cx="131445" cy="131445"/>
                  <wp:effectExtent l="0" t="0" r="1905" b="1905"/>
                  <wp:docPr id="873" name="Grafik 8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C25684" wp14:editId="717DD034">
                  <wp:extent cx="131445" cy="131445"/>
                  <wp:effectExtent l="0" t="0" r="1905" b="1905"/>
                  <wp:docPr id="872" name="Grafik 8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A95B52" wp14:editId="36211901">
                  <wp:extent cx="131445" cy="131445"/>
                  <wp:effectExtent l="0" t="0" r="1905" b="1905"/>
                  <wp:docPr id="871" name="Grafik 8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C90865" wp14:editId="7153CAAD">
                  <wp:extent cx="131445" cy="131445"/>
                  <wp:effectExtent l="0" t="0" r="1905" b="1905"/>
                  <wp:docPr id="870" name="Grafik 8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save a bookmark on JSTOR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9353B2" wp14:editId="4CFEAF73">
                  <wp:extent cx="131445" cy="131445"/>
                  <wp:effectExtent l="0" t="0" r="1905" b="1905"/>
                  <wp:docPr id="869" name="Grafik 8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9DBC2C" wp14:editId="7B48C550">
                  <wp:extent cx="131445" cy="131445"/>
                  <wp:effectExtent l="0" t="0" r="1905" b="1905"/>
                  <wp:docPr id="868" name="Grafik 8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1C68C65" wp14:editId="2904BB9C">
                  <wp:extent cx="131445" cy="131445"/>
                  <wp:effectExtent l="0" t="0" r="1905" b="1905"/>
                  <wp:docPr id="867" name="Grafik 8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9E1D00" wp14:editId="0DCB4DDD">
                  <wp:extent cx="131445" cy="131445"/>
                  <wp:effectExtent l="0" t="0" r="1905" b="1905"/>
                  <wp:docPr id="866" name="Grafik 8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76C7FD" wp14:editId="26E3114C">
                  <wp:extent cx="131445" cy="131445"/>
                  <wp:effectExtent l="0" t="0" r="1905" b="1905"/>
                  <wp:docPr id="865" name="Grafik 8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01B6906" wp14:editId="6698F1E8">
                  <wp:extent cx="131445" cy="131445"/>
                  <wp:effectExtent l="0" t="0" r="1905" b="1905"/>
                  <wp:docPr id="864" name="Grafik 8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852C52" wp14:editId="540213DD">
                  <wp:extent cx="131445" cy="131445"/>
                  <wp:effectExtent l="0" t="0" r="1905" b="1905"/>
                  <wp:docPr id="863" name="Grafik 8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rate a book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LibraryThing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C0E976" wp14:editId="79C94E72">
                  <wp:extent cx="131445" cy="131445"/>
                  <wp:effectExtent l="0" t="0" r="1905" b="1905"/>
                  <wp:docPr id="862" name="Grafik 8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D371E9" wp14:editId="5CC5D348">
                  <wp:extent cx="131445" cy="131445"/>
                  <wp:effectExtent l="0" t="0" r="1905" b="1905"/>
                  <wp:docPr id="861" name="Grafik 8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C47509E" wp14:editId="46EC809C">
                  <wp:extent cx="131445" cy="131445"/>
                  <wp:effectExtent l="0" t="0" r="1905" b="1905"/>
                  <wp:docPr id="860" name="Grafik 8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0EB7E3" wp14:editId="21B169CA">
                  <wp:extent cx="131445" cy="131445"/>
                  <wp:effectExtent l="0" t="0" r="1905" b="1905"/>
                  <wp:docPr id="859" name="Grafik 8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343AA2" wp14:editId="24BA20EF">
                  <wp:extent cx="131445" cy="131445"/>
                  <wp:effectExtent l="0" t="0" r="1905" b="1905"/>
                  <wp:docPr id="858" name="Grafik 8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8E40A0" wp14:editId="5351FEC2">
                  <wp:extent cx="131445" cy="131445"/>
                  <wp:effectExtent l="0" t="0" r="1905" b="1905"/>
                  <wp:docPr id="857" name="Grafik 8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A74101" wp14:editId="2A7585C0">
                  <wp:extent cx="131445" cy="131445"/>
                  <wp:effectExtent l="0" t="0" r="1905" b="1905"/>
                  <wp:docPr id="856" name="Grafik 8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save a bookmark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LibraryThing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98EE0A" wp14:editId="7AF0E6EC">
                  <wp:extent cx="131445" cy="131445"/>
                  <wp:effectExtent l="0" t="0" r="1905" b="1905"/>
                  <wp:docPr id="855" name="Grafik 8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D7DE27" wp14:editId="22723FBB">
                  <wp:extent cx="131445" cy="131445"/>
                  <wp:effectExtent l="0" t="0" r="1905" b="1905"/>
                  <wp:docPr id="854" name="Grafik 8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03C04E" wp14:editId="6EF51BDE">
                  <wp:extent cx="131445" cy="131445"/>
                  <wp:effectExtent l="0" t="0" r="1905" b="1905"/>
                  <wp:docPr id="853" name="Grafik 8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3B01F1" wp14:editId="0EC662C8">
                  <wp:extent cx="131445" cy="131445"/>
                  <wp:effectExtent l="0" t="0" r="1905" b="1905"/>
                  <wp:docPr id="852" name="Grafik 8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C8392B" wp14:editId="7B460E65">
                  <wp:extent cx="131445" cy="131445"/>
                  <wp:effectExtent l="0" t="0" r="1905" b="1905"/>
                  <wp:docPr id="851" name="Grafik 8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A3288F" wp14:editId="1357D722">
                  <wp:extent cx="131445" cy="131445"/>
                  <wp:effectExtent l="0" t="0" r="1905" b="1905"/>
                  <wp:docPr id="850" name="Grafik 8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BE4FD62" wp14:editId="0AD95DC4">
                  <wp:extent cx="131445" cy="131445"/>
                  <wp:effectExtent l="0" t="0" r="1905" b="1905"/>
                  <wp:docPr id="849" name="Grafik 8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download an article from MPRA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EECE6A" wp14:editId="1771AAC7">
                  <wp:extent cx="131445" cy="131445"/>
                  <wp:effectExtent l="0" t="0" r="1905" b="1905"/>
                  <wp:docPr id="848" name="Grafik 8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B147D7" wp14:editId="721E021B">
                  <wp:extent cx="131445" cy="131445"/>
                  <wp:effectExtent l="0" t="0" r="1905" b="1905"/>
                  <wp:docPr id="847" name="Grafik 8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43C185" wp14:editId="3663BA99">
                  <wp:extent cx="131445" cy="131445"/>
                  <wp:effectExtent l="0" t="0" r="1905" b="1905"/>
                  <wp:docPr id="846" name="Grafik 8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FA4AA9" wp14:editId="5F0F0F62">
                  <wp:extent cx="131445" cy="131445"/>
                  <wp:effectExtent l="0" t="0" r="1905" b="1905"/>
                  <wp:docPr id="845" name="Grafik 8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FCE0235" wp14:editId="7D37A2C3">
                  <wp:extent cx="131445" cy="131445"/>
                  <wp:effectExtent l="0" t="0" r="1905" b="1905"/>
                  <wp:docPr id="844" name="Grafik 8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6C082D" wp14:editId="7D82916B">
                  <wp:extent cx="131445" cy="131445"/>
                  <wp:effectExtent l="0" t="0" r="1905" b="1905"/>
                  <wp:docPr id="843" name="Grafik 8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11A55E" wp14:editId="6101C56A">
                  <wp:extent cx="131445" cy="131445"/>
                  <wp:effectExtent l="0" t="0" r="1905" b="1905"/>
                  <wp:docPr id="842" name="Grafik 8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download a dataset from Pangaea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FF4B2D" wp14:editId="2BF3C4C2">
                  <wp:extent cx="131445" cy="131445"/>
                  <wp:effectExtent l="0" t="0" r="1905" b="1905"/>
                  <wp:docPr id="841" name="Grafik 8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1CFFDEC" wp14:editId="634D3075">
                  <wp:extent cx="131445" cy="131445"/>
                  <wp:effectExtent l="0" t="0" r="1905" b="1905"/>
                  <wp:docPr id="840" name="Grafik 8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48DDA9" wp14:editId="3D6C581D">
                  <wp:extent cx="131445" cy="131445"/>
                  <wp:effectExtent l="0" t="0" r="1905" b="1905"/>
                  <wp:docPr id="839" name="Grafik 8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7D2176" wp14:editId="5B7965EF">
                  <wp:extent cx="131445" cy="131445"/>
                  <wp:effectExtent l="0" t="0" r="1905" b="1905"/>
                  <wp:docPr id="838" name="Grafik 8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487942" wp14:editId="0660D2D0">
                  <wp:extent cx="131445" cy="131445"/>
                  <wp:effectExtent l="0" t="0" r="1905" b="1905"/>
                  <wp:docPr id="837" name="Grafik 8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843660" wp14:editId="2A26DF49">
                  <wp:extent cx="131445" cy="131445"/>
                  <wp:effectExtent l="0" t="0" r="1905" b="1905"/>
                  <wp:docPr id="836" name="Grafik 8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50C844" wp14:editId="261F9CE4">
                  <wp:extent cx="131445" cy="131445"/>
                  <wp:effectExtent l="0" t="0" r="1905" b="1905"/>
                  <wp:docPr id="835" name="Grafik 8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download an article from PubMed Central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D2958C" wp14:editId="1ABFD09D">
                  <wp:extent cx="131445" cy="131445"/>
                  <wp:effectExtent l="0" t="0" r="1905" b="1905"/>
                  <wp:docPr id="834" name="Grafik 8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B2C5B7" wp14:editId="2457DD8A">
                  <wp:extent cx="131445" cy="131445"/>
                  <wp:effectExtent l="0" t="0" r="1905" b="1905"/>
                  <wp:docPr id="833" name="Grafik 8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9DACBBA" wp14:editId="39C67B2F">
                  <wp:extent cx="131445" cy="131445"/>
                  <wp:effectExtent l="0" t="0" r="1905" b="1905"/>
                  <wp:docPr id="832" name="Grafik 8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E708109" wp14:editId="0D12EA46">
                  <wp:extent cx="131445" cy="131445"/>
                  <wp:effectExtent l="0" t="0" r="1905" b="1905"/>
                  <wp:docPr id="831" name="Grafik 8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9B23528" wp14:editId="34ADFC13">
                  <wp:extent cx="131445" cy="131445"/>
                  <wp:effectExtent l="0" t="0" r="1905" b="1905"/>
                  <wp:docPr id="830" name="Grafik 8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AC35C1" wp14:editId="1696E038">
                  <wp:extent cx="131445" cy="131445"/>
                  <wp:effectExtent l="0" t="0" r="1905" b="1905"/>
                  <wp:docPr id="829" name="Grafik 8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24732D" wp14:editId="52634CFA">
                  <wp:extent cx="131445" cy="131445"/>
                  <wp:effectExtent l="0" t="0" r="1905" b="1905"/>
                  <wp:docPr id="828" name="Grafik 8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favor an article on PubMed Central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8D0589" wp14:editId="2B1A3622">
                  <wp:extent cx="131445" cy="131445"/>
                  <wp:effectExtent l="0" t="0" r="1905" b="1905"/>
                  <wp:docPr id="827" name="Grafik 8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9B7644" wp14:editId="1214E639">
                  <wp:extent cx="131445" cy="131445"/>
                  <wp:effectExtent l="0" t="0" r="1905" b="1905"/>
                  <wp:docPr id="826" name="Grafik 8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D0D22D" wp14:editId="541BEE66">
                  <wp:extent cx="131445" cy="131445"/>
                  <wp:effectExtent l="0" t="0" r="1905" b="1905"/>
                  <wp:docPr id="825" name="Grafik 8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E95A807" wp14:editId="5E5C00BD">
                  <wp:extent cx="131445" cy="131445"/>
                  <wp:effectExtent l="0" t="0" r="1905" b="1905"/>
                  <wp:docPr id="824" name="Grafik 8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A953798" wp14:editId="19826909">
                  <wp:extent cx="131445" cy="131445"/>
                  <wp:effectExtent l="0" t="0" r="1905" b="1905"/>
                  <wp:docPr id="823" name="Grafik 8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043531" wp14:editId="2B79781C">
                  <wp:extent cx="131445" cy="131445"/>
                  <wp:effectExtent l="0" t="0" r="1905" b="1905"/>
                  <wp:docPr id="822" name="Grafik 8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01A5CF" wp14:editId="5042D5A8">
                  <wp:extent cx="131445" cy="131445"/>
                  <wp:effectExtent l="0" t="0" r="1905" b="1905"/>
                  <wp:docPr id="821" name="Grafik 8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from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RePEc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0B779B" wp14:editId="65F84C86">
                  <wp:extent cx="131445" cy="131445"/>
                  <wp:effectExtent l="0" t="0" r="1905" b="1905"/>
                  <wp:docPr id="820" name="Grafik 8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19C9B02" wp14:editId="6FF34589">
                  <wp:extent cx="131445" cy="131445"/>
                  <wp:effectExtent l="0" t="0" r="1905" b="1905"/>
                  <wp:docPr id="819" name="Grafik 8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BF803F" wp14:editId="67A7D045">
                  <wp:extent cx="131445" cy="131445"/>
                  <wp:effectExtent l="0" t="0" r="1905" b="1905"/>
                  <wp:docPr id="818" name="Grafik 8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BEDC9AC" wp14:editId="5C5EA6D2">
                  <wp:extent cx="131445" cy="131445"/>
                  <wp:effectExtent l="0" t="0" r="1905" b="1905"/>
                  <wp:docPr id="817" name="Grafik 8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32B03D" wp14:editId="519FE7DB">
                  <wp:extent cx="131445" cy="131445"/>
                  <wp:effectExtent l="0" t="0" r="1905" b="1905"/>
                  <wp:docPr id="816" name="Grafik 8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8E9246" wp14:editId="3E8E7FD7">
                  <wp:extent cx="131445" cy="131445"/>
                  <wp:effectExtent l="0" t="0" r="1905" b="1905"/>
                  <wp:docPr id="815" name="Grafik 8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CB310B" wp14:editId="3D258050">
                  <wp:extent cx="131445" cy="131445"/>
                  <wp:effectExtent l="0" t="0" r="1905" b="1905"/>
                  <wp:docPr id="814" name="Grafik 8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publication from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ResearchGate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B84691" wp14:editId="527809C8">
                  <wp:extent cx="131445" cy="131445"/>
                  <wp:effectExtent l="0" t="0" r="1905" b="1905"/>
                  <wp:docPr id="813" name="Grafik 8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1C2714" wp14:editId="6D1419E8">
                  <wp:extent cx="131445" cy="131445"/>
                  <wp:effectExtent l="0" t="0" r="1905" b="1905"/>
                  <wp:docPr id="812" name="Grafik 8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32CBD9" wp14:editId="32C31355">
                  <wp:extent cx="131445" cy="131445"/>
                  <wp:effectExtent l="0" t="0" r="1905" b="1905"/>
                  <wp:docPr id="811" name="Grafik 8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C97302" wp14:editId="4B4DC002">
                  <wp:extent cx="131445" cy="131445"/>
                  <wp:effectExtent l="0" t="0" r="1905" b="1905"/>
                  <wp:docPr id="810" name="Grafik 8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CBF3FC" wp14:editId="2B5BAEAA">
                  <wp:extent cx="131445" cy="131445"/>
                  <wp:effectExtent l="0" t="0" r="1905" b="1905"/>
                  <wp:docPr id="809" name="Grafik 8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48785D" wp14:editId="323E6D80">
                  <wp:extent cx="131445" cy="131445"/>
                  <wp:effectExtent l="0" t="0" r="1905" b="1905"/>
                  <wp:docPr id="808" name="Grafik 8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FBA457" wp14:editId="13DC531B">
                  <wp:extent cx="131445" cy="131445"/>
                  <wp:effectExtent l="0" t="0" r="1905" b="1905"/>
                  <wp:docPr id="807" name="Grafik 8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like a publication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ResearchGate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6D00D0" wp14:editId="1EC4E26A">
                  <wp:extent cx="131445" cy="131445"/>
                  <wp:effectExtent l="0" t="0" r="1905" b="1905"/>
                  <wp:docPr id="806" name="Grafik 8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2EAE7D" wp14:editId="53E8AACE">
                  <wp:extent cx="131445" cy="131445"/>
                  <wp:effectExtent l="0" t="0" r="1905" b="1905"/>
                  <wp:docPr id="805" name="Grafik 8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ED7FED" wp14:editId="75515E77">
                  <wp:extent cx="131445" cy="131445"/>
                  <wp:effectExtent l="0" t="0" r="1905" b="1905"/>
                  <wp:docPr id="804" name="Grafik 8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DA20459" wp14:editId="5B8DB39B">
                  <wp:extent cx="131445" cy="131445"/>
                  <wp:effectExtent l="0" t="0" r="1905" b="1905"/>
                  <wp:docPr id="803" name="Grafik 8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6302303" wp14:editId="5FBC24E5">
                  <wp:extent cx="131445" cy="131445"/>
                  <wp:effectExtent l="0" t="0" r="1905" b="1905"/>
                  <wp:docPr id="802" name="Grafik 8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E05A3B" wp14:editId="6CF258A1">
                  <wp:extent cx="131445" cy="131445"/>
                  <wp:effectExtent l="0" t="0" r="1905" b="1905"/>
                  <wp:docPr id="801" name="Grafik 8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83F1878" wp14:editId="179A705D">
                  <wp:extent cx="131445" cy="131445"/>
                  <wp:effectExtent l="0" t="0" r="1905" b="1905"/>
                  <wp:docPr id="800" name="Grafik 8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read an article on Science Open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D55F2D" wp14:editId="06B10E74">
                  <wp:extent cx="131445" cy="131445"/>
                  <wp:effectExtent l="0" t="0" r="1905" b="1905"/>
                  <wp:docPr id="799" name="Grafik 7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842818" wp14:editId="56030426">
                  <wp:extent cx="131445" cy="131445"/>
                  <wp:effectExtent l="0" t="0" r="1905" b="1905"/>
                  <wp:docPr id="798" name="Grafik 7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C30111" wp14:editId="700CCC27">
                  <wp:extent cx="131445" cy="131445"/>
                  <wp:effectExtent l="0" t="0" r="1905" b="1905"/>
                  <wp:docPr id="797" name="Grafik 7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00F259" wp14:editId="5D5E15AD">
                  <wp:extent cx="131445" cy="131445"/>
                  <wp:effectExtent l="0" t="0" r="1905" b="1905"/>
                  <wp:docPr id="796" name="Grafik 7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72636A" wp14:editId="285CC3FC">
                  <wp:extent cx="131445" cy="131445"/>
                  <wp:effectExtent l="0" t="0" r="1905" b="1905"/>
                  <wp:docPr id="795" name="Grafik 7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9D7525F" wp14:editId="247FC65A">
                  <wp:extent cx="131445" cy="131445"/>
                  <wp:effectExtent l="0" t="0" r="1905" b="1905"/>
                  <wp:docPr id="794" name="Grafik 7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E93B3E" wp14:editId="12929D7B">
                  <wp:extent cx="131445" cy="131445"/>
                  <wp:effectExtent l="0" t="0" r="1905" b="1905"/>
                  <wp:docPr id="793" name="Grafik 7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rate an article on Science Open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DB03700" wp14:editId="0C3AC123">
                  <wp:extent cx="131445" cy="131445"/>
                  <wp:effectExtent l="0" t="0" r="1905" b="1905"/>
                  <wp:docPr id="792" name="Grafik 7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5100FCA" wp14:editId="143A9B71">
                  <wp:extent cx="131445" cy="131445"/>
                  <wp:effectExtent l="0" t="0" r="1905" b="1905"/>
                  <wp:docPr id="791" name="Grafik 7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69F679" wp14:editId="2721512E">
                  <wp:extent cx="131445" cy="131445"/>
                  <wp:effectExtent l="0" t="0" r="1905" b="1905"/>
                  <wp:docPr id="790" name="Grafik 7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3427A7" wp14:editId="1FE2189F">
                  <wp:extent cx="131445" cy="131445"/>
                  <wp:effectExtent l="0" t="0" r="1905" b="1905"/>
                  <wp:docPr id="789" name="Grafik 7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FD75544" wp14:editId="42EEF2CF">
                  <wp:extent cx="131445" cy="131445"/>
                  <wp:effectExtent l="0" t="0" r="1905" b="1905"/>
                  <wp:docPr id="788" name="Grafik 7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E5D89F" wp14:editId="03B43B69">
                  <wp:extent cx="131445" cy="131445"/>
                  <wp:effectExtent l="0" t="0" r="1905" b="1905"/>
                  <wp:docPr id="787" name="Grafik 7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57D0FC" wp14:editId="27F922F9">
                  <wp:extent cx="131445" cy="131445"/>
                  <wp:effectExtent l="0" t="0" r="1905" b="1905"/>
                  <wp:docPr id="786" name="Grafik 7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recommend an article on Science Open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BF729E" wp14:editId="1A9CC7CE">
                  <wp:extent cx="131445" cy="131445"/>
                  <wp:effectExtent l="0" t="0" r="1905" b="1905"/>
                  <wp:docPr id="785" name="Grafik 7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A9EA5A" wp14:editId="1090413C">
                  <wp:extent cx="131445" cy="131445"/>
                  <wp:effectExtent l="0" t="0" r="1905" b="1905"/>
                  <wp:docPr id="784" name="Grafik 7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92359AA" wp14:editId="2C339172">
                  <wp:extent cx="131445" cy="131445"/>
                  <wp:effectExtent l="0" t="0" r="1905" b="1905"/>
                  <wp:docPr id="783" name="Grafik 7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5F8F37" wp14:editId="5A0611C9">
                  <wp:extent cx="131445" cy="131445"/>
                  <wp:effectExtent l="0" t="0" r="1905" b="1905"/>
                  <wp:docPr id="782" name="Grafik 7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E53FEF" wp14:editId="36D28D97">
                  <wp:extent cx="131445" cy="131445"/>
                  <wp:effectExtent l="0" t="0" r="1905" b="1905"/>
                  <wp:docPr id="781" name="Grafik 7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8EA48F" wp14:editId="694BDF75">
                  <wp:extent cx="131445" cy="131445"/>
                  <wp:effectExtent l="0" t="0" r="1905" b="1905"/>
                  <wp:docPr id="780" name="Grafik 7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C87FB8" wp14:editId="0CD8851F">
                  <wp:extent cx="131445" cy="131445"/>
                  <wp:effectExtent l="0" t="0" r="1905" b="1905"/>
                  <wp:docPr id="779" name="Grafik 7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via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SocArXiv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77B07B" wp14:editId="2FBA3DB2">
                  <wp:extent cx="131445" cy="131445"/>
                  <wp:effectExtent l="0" t="0" r="1905" b="1905"/>
                  <wp:docPr id="778" name="Grafik 7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DD956E" wp14:editId="4DBA668A">
                  <wp:extent cx="131445" cy="131445"/>
                  <wp:effectExtent l="0" t="0" r="1905" b="1905"/>
                  <wp:docPr id="777" name="Grafik 7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FCA436" wp14:editId="31346A8F">
                  <wp:extent cx="131445" cy="131445"/>
                  <wp:effectExtent l="0" t="0" r="1905" b="1905"/>
                  <wp:docPr id="776" name="Grafik 7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2E8B99B" wp14:editId="75254EFD">
                  <wp:extent cx="131445" cy="131445"/>
                  <wp:effectExtent l="0" t="0" r="1905" b="1905"/>
                  <wp:docPr id="775" name="Grafik 7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543E64" wp14:editId="41EA4D2F">
                  <wp:extent cx="131445" cy="131445"/>
                  <wp:effectExtent l="0" t="0" r="1905" b="1905"/>
                  <wp:docPr id="774" name="Grafik 7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9FC928" wp14:editId="10F4EF82">
                  <wp:extent cx="131445" cy="131445"/>
                  <wp:effectExtent l="0" t="0" r="1905" b="1905"/>
                  <wp:docPr id="773" name="Grafik 7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94F7E4" wp14:editId="30F69901">
                  <wp:extent cx="131445" cy="131445"/>
                  <wp:effectExtent l="0" t="0" r="1905" b="1905"/>
                  <wp:docPr id="772" name="Grafik 7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share a presentation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Speakerdeck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589786" wp14:editId="04B9D98F">
                  <wp:extent cx="131445" cy="131445"/>
                  <wp:effectExtent l="0" t="0" r="1905" b="1905"/>
                  <wp:docPr id="771" name="Grafik 7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DBE963" wp14:editId="57955BC5">
                  <wp:extent cx="131445" cy="131445"/>
                  <wp:effectExtent l="0" t="0" r="1905" b="1905"/>
                  <wp:docPr id="770" name="Grafik 7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EE887C" wp14:editId="34F6B073">
                  <wp:extent cx="131445" cy="131445"/>
                  <wp:effectExtent l="0" t="0" r="1905" b="1905"/>
                  <wp:docPr id="769" name="Grafik 7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DBF67A" wp14:editId="6F8BAA31">
                  <wp:extent cx="131445" cy="131445"/>
                  <wp:effectExtent l="0" t="0" r="1905" b="1905"/>
                  <wp:docPr id="768" name="Grafik 7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0D0E03" wp14:editId="7BDF7ECD">
                  <wp:extent cx="131445" cy="131445"/>
                  <wp:effectExtent l="0" t="0" r="1905" b="1905"/>
                  <wp:docPr id="767" name="Grafik 7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106606" wp14:editId="3826CF12">
                  <wp:extent cx="131445" cy="131445"/>
                  <wp:effectExtent l="0" t="0" r="1905" b="1905"/>
                  <wp:docPr id="766" name="Grafik 7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E2A5AE" wp14:editId="68FACA44">
                  <wp:extent cx="131445" cy="131445"/>
                  <wp:effectExtent l="0" t="0" r="1905" b="1905"/>
                  <wp:docPr id="765" name="Grafik 7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presentation from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Speakerdeck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2E8C89" wp14:editId="2CD24AF3">
                  <wp:extent cx="131445" cy="131445"/>
                  <wp:effectExtent l="0" t="0" r="1905" b="1905"/>
                  <wp:docPr id="764" name="Grafik 7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920467" wp14:editId="6EBF98C4">
                  <wp:extent cx="131445" cy="131445"/>
                  <wp:effectExtent l="0" t="0" r="1905" b="1905"/>
                  <wp:docPr id="763" name="Grafik 7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547DA1" wp14:editId="0F646F05">
                  <wp:extent cx="131445" cy="131445"/>
                  <wp:effectExtent l="0" t="0" r="1905" b="1905"/>
                  <wp:docPr id="762" name="Grafik 7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03CB04" wp14:editId="7B9014C4">
                  <wp:extent cx="131445" cy="131445"/>
                  <wp:effectExtent l="0" t="0" r="1905" b="1905"/>
                  <wp:docPr id="761" name="Grafik 7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79ABDF" wp14:editId="13C36FD8">
                  <wp:extent cx="131445" cy="131445"/>
                  <wp:effectExtent l="0" t="0" r="1905" b="1905"/>
                  <wp:docPr id="760" name="Grafik 7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A65F2D" wp14:editId="489E138B">
                  <wp:extent cx="131445" cy="131445"/>
                  <wp:effectExtent l="0" t="0" r="1905" b="1905"/>
                  <wp:docPr id="759" name="Grafik 7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609F4C" wp14:editId="5CCC24B6">
                  <wp:extent cx="131445" cy="131445"/>
                  <wp:effectExtent l="0" t="0" r="1905" b="1905"/>
                  <wp:docPr id="758" name="Grafik 7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share an article on SSRN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A94EEF" wp14:editId="6045E11E">
                  <wp:extent cx="131445" cy="131445"/>
                  <wp:effectExtent l="0" t="0" r="1905" b="1905"/>
                  <wp:docPr id="757" name="Grafik 7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DA21DF" wp14:editId="12527062">
                  <wp:extent cx="131445" cy="131445"/>
                  <wp:effectExtent l="0" t="0" r="1905" b="1905"/>
                  <wp:docPr id="756" name="Grafik 7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AE298D" wp14:editId="577D1123">
                  <wp:extent cx="131445" cy="131445"/>
                  <wp:effectExtent l="0" t="0" r="1905" b="1905"/>
                  <wp:docPr id="755" name="Grafik 7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0762C6" wp14:editId="5A6537D2">
                  <wp:extent cx="131445" cy="131445"/>
                  <wp:effectExtent l="0" t="0" r="1905" b="1905"/>
                  <wp:docPr id="754" name="Grafik 7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1B50B9" wp14:editId="4AF4B674">
                  <wp:extent cx="131445" cy="131445"/>
                  <wp:effectExtent l="0" t="0" r="1905" b="1905"/>
                  <wp:docPr id="753" name="Grafik 7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908538A" wp14:editId="3F798EFA">
                  <wp:extent cx="131445" cy="131445"/>
                  <wp:effectExtent l="0" t="0" r="1905" b="1905"/>
                  <wp:docPr id="752" name="Grafik 7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6EEF5A" wp14:editId="7BE12410">
                  <wp:extent cx="131445" cy="131445"/>
                  <wp:effectExtent l="0" t="0" r="1905" b="1905"/>
                  <wp:docPr id="751" name="Grafik 7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download an article from SSRN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3167E3" wp14:editId="0D6B1C80">
                  <wp:extent cx="131445" cy="131445"/>
                  <wp:effectExtent l="0" t="0" r="1905" b="1905"/>
                  <wp:docPr id="750" name="Grafik 7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311458" wp14:editId="32E65680">
                  <wp:extent cx="131445" cy="131445"/>
                  <wp:effectExtent l="0" t="0" r="1905" b="1905"/>
                  <wp:docPr id="749" name="Grafik 7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9140DE" wp14:editId="647272B7">
                  <wp:extent cx="131445" cy="131445"/>
                  <wp:effectExtent l="0" t="0" r="1905" b="1905"/>
                  <wp:docPr id="748" name="Grafik 7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A7D02B" wp14:editId="61E9B47F">
                  <wp:extent cx="131445" cy="131445"/>
                  <wp:effectExtent l="0" t="0" r="1905" b="1905"/>
                  <wp:docPr id="747" name="Grafik 7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BE52C9" wp14:editId="697AE360">
                  <wp:extent cx="131445" cy="131445"/>
                  <wp:effectExtent l="0" t="0" r="1905" b="1905"/>
                  <wp:docPr id="746" name="Grafik 7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71CB78" wp14:editId="6A977C27">
                  <wp:extent cx="131445" cy="131445"/>
                  <wp:effectExtent l="0" t="0" r="1905" b="1905"/>
                  <wp:docPr id="745" name="Grafik 7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082E1E6" wp14:editId="48210673">
                  <wp:extent cx="131445" cy="131445"/>
                  <wp:effectExtent l="0" t="0" r="1905" b="1905"/>
                  <wp:docPr id="744" name="Grafik 7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upvote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StackExchange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015813" wp14:editId="6C9C92C3">
                  <wp:extent cx="131445" cy="131445"/>
                  <wp:effectExtent l="0" t="0" r="1905" b="1905"/>
                  <wp:docPr id="743" name="Grafik 7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DB73614" wp14:editId="08A2850C">
                  <wp:extent cx="131445" cy="131445"/>
                  <wp:effectExtent l="0" t="0" r="1905" b="1905"/>
                  <wp:docPr id="742" name="Grafik 7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D6C06D" wp14:editId="12A0EFBD">
                  <wp:extent cx="131445" cy="131445"/>
                  <wp:effectExtent l="0" t="0" r="1905" b="1905"/>
                  <wp:docPr id="741" name="Grafik 7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19ECD8" wp14:editId="549FE360">
                  <wp:extent cx="131445" cy="131445"/>
                  <wp:effectExtent l="0" t="0" r="1905" b="1905"/>
                  <wp:docPr id="740" name="Grafik 7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E2A99A" wp14:editId="5691369C">
                  <wp:extent cx="131445" cy="131445"/>
                  <wp:effectExtent l="0" t="0" r="1905" b="1905"/>
                  <wp:docPr id="739" name="Grafik 7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E8EB52" wp14:editId="51986ACD">
                  <wp:extent cx="131445" cy="131445"/>
                  <wp:effectExtent l="0" t="0" r="1905" b="1905"/>
                  <wp:docPr id="738" name="Grafik 7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F461549" wp14:editId="1EAB710E">
                  <wp:extent cx="131445" cy="131445"/>
                  <wp:effectExtent l="0" t="0" r="1905" b="1905"/>
                  <wp:docPr id="737" name="Grafik 7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downvote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StackExchange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1CF044" wp14:editId="1B3A33CD">
                  <wp:extent cx="131445" cy="131445"/>
                  <wp:effectExtent l="0" t="0" r="1905" b="1905"/>
                  <wp:docPr id="736" name="Grafik 7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E203CF" wp14:editId="53B8E8DA">
                  <wp:extent cx="131445" cy="131445"/>
                  <wp:effectExtent l="0" t="0" r="1905" b="1905"/>
                  <wp:docPr id="735" name="Grafik 7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C9C610" wp14:editId="12C04FF9">
                  <wp:extent cx="131445" cy="131445"/>
                  <wp:effectExtent l="0" t="0" r="1905" b="1905"/>
                  <wp:docPr id="734" name="Grafik 7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C8B62E" wp14:editId="0D0201CB">
                  <wp:extent cx="131445" cy="131445"/>
                  <wp:effectExtent l="0" t="0" r="1905" b="1905"/>
                  <wp:docPr id="733" name="Grafik 7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0B7E9F" wp14:editId="5105643D">
                  <wp:extent cx="131445" cy="131445"/>
                  <wp:effectExtent l="0" t="0" r="1905" b="1905"/>
                  <wp:docPr id="732" name="Grafik 7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6E36721" wp14:editId="6CF83733">
                  <wp:extent cx="131445" cy="131445"/>
                  <wp:effectExtent l="0" t="0" r="1905" b="1905"/>
                  <wp:docPr id="731" name="Grafik 7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96A940B" wp14:editId="58BE2EDB">
                  <wp:extent cx="131445" cy="131445"/>
                  <wp:effectExtent l="0" t="0" r="1905" b="1905"/>
                  <wp:docPr id="730" name="Grafik 7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like a post about academic research on Tumblr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185EA1" wp14:editId="28F2FC83">
                  <wp:extent cx="131445" cy="131445"/>
                  <wp:effectExtent l="0" t="0" r="1905" b="1905"/>
                  <wp:docPr id="729" name="Grafik 7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CCE0602" wp14:editId="56C93B17">
                  <wp:extent cx="131445" cy="131445"/>
                  <wp:effectExtent l="0" t="0" r="1905" b="1905"/>
                  <wp:docPr id="728" name="Grafik 7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ECBC53" wp14:editId="15015CE6">
                  <wp:extent cx="131445" cy="131445"/>
                  <wp:effectExtent l="0" t="0" r="1905" b="1905"/>
                  <wp:docPr id="727" name="Grafik 7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055A57D" wp14:editId="20BAB21F">
                  <wp:extent cx="131445" cy="131445"/>
                  <wp:effectExtent l="0" t="0" r="1905" b="1905"/>
                  <wp:docPr id="726" name="Grafik 7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501B2A" wp14:editId="5D2EF42C">
                  <wp:extent cx="131445" cy="131445"/>
                  <wp:effectExtent l="0" t="0" r="1905" b="1905"/>
                  <wp:docPr id="725" name="Grafik 7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5A149F" wp14:editId="33D61365">
                  <wp:extent cx="131445" cy="131445"/>
                  <wp:effectExtent l="0" t="0" r="1905" b="1905"/>
                  <wp:docPr id="724" name="Grafik 7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B2D84B" wp14:editId="06207D7B">
                  <wp:extent cx="131445" cy="131445"/>
                  <wp:effectExtent l="0" t="0" r="1905" b="1905"/>
                  <wp:docPr id="723" name="Grafik 7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reblog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a post about academic research on Tumblr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7A8F0F" wp14:editId="23CEEED8">
                  <wp:extent cx="131445" cy="131445"/>
                  <wp:effectExtent l="0" t="0" r="1905" b="1905"/>
                  <wp:docPr id="722" name="Grafik 7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AD9761" wp14:editId="229545F2">
                  <wp:extent cx="131445" cy="131445"/>
                  <wp:effectExtent l="0" t="0" r="1905" b="1905"/>
                  <wp:docPr id="721" name="Grafik 7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A9295B" wp14:editId="1BA47D19">
                  <wp:extent cx="131445" cy="131445"/>
                  <wp:effectExtent l="0" t="0" r="1905" b="1905"/>
                  <wp:docPr id="720" name="Grafik 7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05FF749" wp14:editId="4C9E5EC5">
                  <wp:extent cx="131445" cy="131445"/>
                  <wp:effectExtent l="0" t="0" r="1905" b="1905"/>
                  <wp:docPr id="719" name="Grafik 7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2A68EB2" wp14:editId="7ABD286A">
                  <wp:extent cx="131445" cy="131445"/>
                  <wp:effectExtent l="0" t="0" r="1905" b="1905"/>
                  <wp:docPr id="718" name="Grafik 7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5C45DF9" wp14:editId="1955EFDA">
                  <wp:extent cx="131445" cy="131445"/>
                  <wp:effectExtent l="0" t="0" r="1905" b="1905"/>
                  <wp:docPr id="717" name="Grafik 7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0DF423C" wp14:editId="5FFCA893">
                  <wp:extent cx="131445" cy="131445"/>
                  <wp:effectExtent l="0" t="0" r="1905" b="1905"/>
                  <wp:docPr id="716" name="Grafik 7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wordpress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DBF2C1" wp14:editId="62FCD0C5">
                  <wp:extent cx="131445" cy="131445"/>
                  <wp:effectExtent l="0" t="0" r="1905" b="1905"/>
                  <wp:docPr id="715" name="Grafik 7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E1FCBF" wp14:editId="53A9E36F">
                  <wp:extent cx="131445" cy="131445"/>
                  <wp:effectExtent l="0" t="0" r="1905" b="1905"/>
                  <wp:docPr id="714" name="Grafik 7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86EE12" wp14:editId="4E67ECB9">
                  <wp:extent cx="131445" cy="131445"/>
                  <wp:effectExtent l="0" t="0" r="1905" b="1905"/>
                  <wp:docPr id="713" name="Grafik 7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3F15A4A" wp14:editId="5D217DA2">
                  <wp:extent cx="131445" cy="131445"/>
                  <wp:effectExtent l="0" t="0" r="1905" b="1905"/>
                  <wp:docPr id="712" name="Grafik 7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DD84E5" wp14:editId="15402541">
                  <wp:extent cx="131445" cy="131445"/>
                  <wp:effectExtent l="0" t="0" r="1905" b="1905"/>
                  <wp:docPr id="711" name="Grafik 7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E1DCD8" wp14:editId="6BE22714">
                  <wp:extent cx="131445" cy="131445"/>
                  <wp:effectExtent l="0" t="0" r="1905" b="1905"/>
                  <wp:docPr id="710" name="Grafik 7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E021796" wp14:editId="114FAFEF">
                  <wp:extent cx="131445" cy="131445"/>
                  <wp:effectExtent l="0" t="0" r="1905" b="1905"/>
                  <wp:docPr id="709" name="Grafik 7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like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wordpress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91D2084" wp14:editId="2D7546BD">
                  <wp:extent cx="131445" cy="131445"/>
                  <wp:effectExtent l="0" t="0" r="1905" b="1905"/>
                  <wp:docPr id="708" name="Grafik 7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2791E3" wp14:editId="1414610C">
                  <wp:extent cx="131445" cy="131445"/>
                  <wp:effectExtent l="0" t="0" r="1905" b="1905"/>
                  <wp:docPr id="707" name="Grafik 7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DBC9F2" wp14:editId="46DF38C8">
                  <wp:extent cx="131445" cy="131445"/>
                  <wp:effectExtent l="0" t="0" r="1905" b="1905"/>
                  <wp:docPr id="706" name="Grafik 7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9231D6" wp14:editId="0F8ECF23">
                  <wp:extent cx="131445" cy="131445"/>
                  <wp:effectExtent l="0" t="0" r="1905" b="1905"/>
                  <wp:docPr id="705" name="Grafik 7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AD36DF" wp14:editId="341EFBF4">
                  <wp:extent cx="131445" cy="131445"/>
                  <wp:effectExtent l="0" t="0" r="1905" b="1905"/>
                  <wp:docPr id="704" name="Grafik 7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B48B8C" wp14:editId="605A2D69">
                  <wp:extent cx="131445" cy="131445"/>
                  <wp:effectExtent l="0" t="0" r="1905" b="1905"/>
                  <wp:docPr id="703" name="Grafik 7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8CEDC8" wp14:editId="7F8B0D49">
                  <wp:extent cx="131445" cy="131445"/>
                  <wp:effectExtent l="0" t="0" r="1905" b="1905"/>
                  <wp:docPr id="702" name="Grafik 7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rate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WorldCat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899E7C" wp14:editId="7E91C359">
                  <wp:extent cx="131445" cy="131445"/>
                  <wp:effectExtent l="0" t="0" r="1905" b="1905"/>
                  <wp:docPr id="701" name="Grafik 7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9003866" wp14:editId="58807FB0">
                  <wp:extent cx="131445" cy="131445"/>
                  <wp:effectExtent l="0" t="0" r="1905" b="1905"/>
                  <wp:docPr id="700" name="Grafik 7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AF6C96" wp14:editId="68E594AD">
                  <wp:extent cx="131445" cy="131445"/>
                  <wp:effectExtent l="0" t="0" r="1905" b="1905"/>
                  <wp:docPr id="699" name="Grafik 6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A85970D" wp14:editId="02009E46">
                  <wp:extent cx="131445" cy="131445"/>
                  <wp:effectExtent l="0" t="0" r="1905" b="1905"/>
                  <wp:docPr id="698" name="Grafik 6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C4A105" wp14:editId="4E62227F">
                  <wp:extent cx="131445" cy="131445"/>
                  <wp:effectExtent l="0" t="0" r="1905" b="1905"/>
                  <wp:docPr id="697" name="Grafik 6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D23F46" wp14:editId="0DD231CE">
                  <wp:extent cx="131445" cy="131445"/>
                  <wp:effectExtent l="0" t="0" r="1905" b="1905"/>
                  <wp:docPr id="696" name="Grafik 6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CD695A" wp14:editId="0A4F8069">
                  <wp:extent cx="131445" cy="131445"/>
                  <wp:effectExtent l="0" t="0" r="1905" b="1905"/>
                  <wp:docPr id="695" name="Grafik 6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article/a dataset from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Zenodo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FDE009" wp14:editId="74889355">
                  <wp:extent cx="131445" cy="131445"/>
                  <wp:effectExtent l="0" t="0" r="1905" b="1905"/>
                  <wp:docPr id="694" name="Grafik 6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890A75" wp14:editId="4262F79B">
                  <wp:extent cx="131445" cy="131445"/>
                  <wp:effectExtent l="0" t="0" r="1905" b="1905"/>
                  <wp:docPr id="693" name="Grafik 6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C1CBA0" wp14:editId="4AAD9C8E">
                  <wp:extent cx="131445" cy="131445"/>
                  <wp:effectExtent l="0" t="0" r="1905" b="1905"/>
                  <wp:docPr id="692" name="Grafik 6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15BCEDA" wp14:editId="3A1B3DD0">
                  <wp:extent cx="131445" cy="131445"/>
                  <wp:effectExtent l="0" t="0" r="1905" b="1905"/>
                  <wp:docPr id="691" name="Grafik 6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21F2C61" wp14:editId="40F6660C">
                  <wp:extent cx="131445" cy="131445"/>
                  <wp:effectExtent l="0" t="0" r="1905" b="1905"/>
                  <wp:docPr id="690" name="Grafik 6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B5A7E9" wp14:editId="1EF76F69">
                  <wp:extent cx="131445" cy="131445"/>
                  <wp:effectExtent l="0" t="0" r="1905" b="1905"/>
                  <wp:docPr id="689" name="Grafik 6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79D9DA" wp14:editId="7EA73757">
                  <wp:extent cx="131445" cy="131445"/>
                  <wp:effectExtent l="0" t="0" r="1905" b="1905"/>
                  <wp:docPr id="688" name="Grafik 6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Note: </w:t>
      </w:r>
      <w:r w:rsidRPr="00AB1E85">
        <w:rPr>
          <w:rFonts w:eastAsia="Times New Roman" w:cs="Times New Roman"/>
          <w:i/>
          <w:iCs/>
          <w:sz w:val="18"/>
          <w:szCs w:val="24"/>
          <w:lang w:val="en-US" w:eastAsia="de-DE"/>
        </w:rPr>
        <w:t xml:space="preserve">Academic research 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>includes scientific products like papers/articles/presentations/etc. but also scientific activities like oral presentations/teaching/professional discussions/etc</w:t>
      </w:r>
      <w:proofErr w:type="gramStart"/>
      <w:r w:rsidRPr="00AB1E85">
        <w:rPr>
          <w:rFonts w:eastAsia="Times New Roman" w:cs="Times New Roman"/>
          <w:sz w:val="18"/>
          <w:szCs w:val="24"/>
          <w:lang w:val="en-US" w:eastAsia="de-DE"/>
        </w:rPr>
        <w:t>..</w:t>
      </w:r>
      <w:proofErr w:type="gramEnd"/>
    </w:p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val="en-US" w:eastAsia="de-DE"/>
        </w:rPr>
      </w:pPr>
      <w:bookmarkStart w:id="29" w:name="_Toc491075845"/>
      <w:r w:rsidRPr="00AB1E85">
        <w:rPr>
          <w:rFonts w:eastAsia="Times New Roman" w:cs="Times New Roman"/>
          <w:b/>
          <w:bCs/>
          <w:sz w:val="24"/>
          <w:szCs w:val="36"/>
          <w:lang w:val="en-US" w:eastAsia="de-DE"/>
        </w:rPr>
        <w:t>Interactions on Web Services III</w:t>
      </w:r>
      <w:bookmarkEnd w:id="29"/>
    </w:p>
    <w:p w:rsidR="00FD602E" w:rsidRPr="00AB1E85" w:rsidRDefault="00FD602E" w:rsidP="00FB36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30" w:name="_Toc491075846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 The just mentioned social media-related actions do not always express a positive stance - for example to share a post on Facebook does not automatically mean that the sharer thinks that post's content is highly relevant; it could also be shared because it is perceived as strikingly bad.</w:t>
      </w:r>
      <w:bookmarkEnd w:id="30"/>
    </w:p>
    <w:p w:rsidR="00FD602E" w:rsidRPr="00AB1E85" w:rsidRDefault="00FD602E" w:rsidP="00FD602E">
      <w:pPr>
        <w:spacing w:after="0" w:line="240" w:lineRule="auto"/>
        <w:outlineLvl w:val="3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 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So, when you are performing the following actions, in how many cases does that indicate a positive stance on the respective target?</w:t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Please choose the appropriate response for each item: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827"/>
        <w:gridCol w:w="1826"/>
        <w:gridCol w:w="1826"/>
        <w:gridCol w:w="1841"/>
      </w:tblGrid>
      <w:tr w:rsidR="00FD602E" w:rsidRPr="00AB1E85" w:rsidTr="00FD60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rPr>
                <w:rFonts w:eastAsia="Times New Roman" w:cs="Times New Roman"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sz w:val="18"/>
                <w:szCs w:val="24"/>
                <w:lang w:val="en-US" w:eastAsia="de-DE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In all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cases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In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most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cases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In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few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cases</w:t>
            </w:r>
            <w:proofErr w:type="spellEnd"/>
          </w:p>
        </w:tc>
        <w:tc>
          <w:tcPr>
            <w:tcW w:w="100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Never</w:t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post about academic research on Facebook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002F8D1" wp14:editId="3D105FA3">
                  <wp:extent cx="131445" cy="131445"/>
                  <wp:effectExtent l="0" t="0" r="1905" b="1905"/>
                  <wp:docPr id="687" name="Grafik 6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31D7D7" wp14:editId="6B3234F6">
                  <wp:extent cx="131445" cy="131445"/>
                  <wp:effectExtent l="0" t="0" r="1905" b="1905"/>
                  <wp:docPr id="686" name="Grafik 6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26A3C1" wp14:editId="6564C341">
                  <wp:extent cx="131445" cy="131445"/>
                  <wp:effectExtent l="0" t="0" r="1905" b="1905"/>
                  <wp:docPr id="685" name="Grafik 6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5A391E5" wp14:editId="4F20DB07">
                  <wp:extent cx="131445" cy="131445"/>
                  <wp:effectExtent l="0" t="0" r="1905" b="1905"/>
                  <wp:docPr id="684" name="Grafik 6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like a post about academic research on Facebook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7F7768" wp14:editId="47149EC8">
                  <wp:extent cx="131445" cy="131445"/>
                  <wp:effectExtent l="0" t="0" r="1905" b="1905"/>
                  <wp:docPr id="683" name="Grafik 6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1C3BDD" wp14:editId="3F318BFD">
                  <wp:extent cx="131445" cy="131445"/>
                  <wp:effectExtent l="0" t="0" r="1905" b="1905"/>
                  <wp:docPr id="682" name="Grafik 6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D448BE" wp14:editId="6CF78713">
                  <wp:extent cx="131445" cy="131445"/>
                  <wp:effectExtent l="0" t="0" r="1905" b="1905"/>
                  <wp:docPr id="681" name="Grafik 6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F05CCE0" wp14:editId="4C9199A5">
                  <wp:extent cx="131445" cy="131445"/>
                  <wp:effectExtent l="0" t="0" r="1905" b="1905"/>
                  <wp:docPr id="680" name="Grafik 6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share a post about academic research on Facebook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8C03AEB" wp14:editId="51A0F308">
                  <wp:extent cx="131445" cy="131445"/>
                  <wp:effectExtent l="0" t="0" r="1905" b="1905"/>
                  <wp:docPr id="679" name="Grafik 6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985373" wp14:editId="3CC61894">
                  <wp:extent cx="131445" cy="131445"/>
                  <wp:effectExtent l="0" t="0" r="1905" b="1905"/>
                  <wp:docPr id="678" name="Grafik 6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6A9A947" wp14:editId="05CFD586">
                  <wp:extent cx="131445" cy="131445"/>
                  <wp:effectExtent l="0" t="0" r="1905" b="1905"/>
                  <wp:docPr id="677" name="Grafik 6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3F2929" wp14:editId="3F1AB534">
                  <wp:extent cx="131445" cy="131445"/>
                  <wp:effectExtent l="0" t="0" r="1905" b="1905"/>
                  <wp:docPr id="676" name="Grafik 6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post about academic research on Facebook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A66547" wp14:editId="50884961">
                  <wp:extent cx="131445" cy="131445"/>
                  <wp:effectExtent l="0" t="0" r="1905" b="1905"/>
                  <wp:docPr id="675" name="Grafik 6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74005B" wp14:editId="583E6F09">
                  <wp:extent cx="131445" cy="131445"/>
                  <wp:effectExtent l="0" t="0" r="1905" b="1905"/>
                  <wp:docPr id="674" name="Grafik 6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368D26" wp14:editId="3DD1E5B0">
                  <wp:extent cx="131445" cy="131445"/>
                  <wp:effectExtent l="0" t="0" r="1905" b="1905"/>
                  <wp:docPr id="673" name="Grafik 6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656695" wp14:editId="251D2D36">
                  <wp:extent cx="131445" cy="131445"/>
                  <wp:effectExtent l="0" t="0" r="1905" b="1905"/>
                  <wp:docPr id="672" name="Grafik 6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send a tweet about academic research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5C243E" wp14:editId="48E73E22">
                  <wp:extent cx="131445" cy="131445"/>
                  <wp:effectExtent l="0" t="0" r="1905" b="1905"/>
                  <wp:docPr id="671" name="Grafik 6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476F7F" wp14:editId="518D5079">
                  <wp:extent cx="131445" cy="131445"/>
                  <wp:effectExtent l="0" t="0" r="1905" b="1905"/>
                  <wp:docPr id="670" name="Grafik 6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551D08" wp14:editId="1D47850A">
                  <wp:extent cx="131445" cy="131445"/>
                  <wp:effectExtent l="0" t="0" r="1905" b="1905"/>
                  <wp:docPr id="669" name="Grafik 6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C78EE6" wp14:editId="11C1E539">
                  <wp:extent cx="131445" cy="131445"/>
                  <wp:effectExtent l="0" t="0" r="1905" b="1905"/>
                  <wp:docPr id="668" name="Grafik 6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retweet a tweet about academic research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683831D" wp14:editId="0E49CD59">
                  <wp:extent cx="131445" cy="131445"/>
                  <wp:effectExtent l="0" t="0" r="1905" b="1905"/>
                  <wp:docPr id="667" name="Grafik 6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5792B1" wp14:editId="7AA37573">
                  <wp:extent cx="131445" cy="131445"/>
                  <wp:effectExtent l="0" t="0" r="1905" b="1905"/>
                  <wp:docPr id="666" name="Grafik 6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DDC538" wp14:editId="35E3ECB5">
                  <wp:extent cx="131445" cy="131445"/>
                  <wp:effectExtent l="0" t="0" r="1905" b="1905"/>
                  <wp:docPr id="665" name="Grafik 6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3FC9CDF" wp14:editId="0D1AC492">
                  <wp:extent cx="131445" cy="131445"/>
                  <wp:effectExtent l="0" t="0" r="1905" b="1905"/>
                  <wp:docPr id="664" name="Grafik 6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favor a tweet about academic research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6F3D94C" wp14:editId="63E424A7">
                  <wp:extent cx="131445" cy="131445"/>
                  <wp:effectExtent l="0" t="0" r="1905" b="1905"/>
                  <wp:docPr id="663" name="Grafik 6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25F1806" wp14:editId="55297399">
                  <wp:extent cx="131445" cy="131445"/>
                  <wp:effectExtent l="0" t="0" r="1905" b="1905"/>
                  <wp:docPr id="662" name="Grafik 6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44911F" wp14:editId="0B801241">
                  <wp:extent cx="131445" cy="131445"/>
                  <wp:effectExtent l="0" t="0" r="1905" b="1905"/>
                  <wp:docPr id="661" name="Grafik 6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48FFBC" wp14:editId="4A87AB02">
                  <wp:extent cx="131445" cy="131445"/>
                  <wp:effectExtent l="0" t="0" r="1905" b="1905"/>
                  <wp:docPr id="660" name="Grafik 6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reply to a tweet about academic research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B85227" wp14:editId="2734879F">
                  <wp:extent cx="131445" cy="131445"/>
                  <wp:effectExtent l="0" t="0" r="1905" b="1905"/>
                  <wp:docPr id="659" name="Grafik 6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43B65B" wp14:editId="31B78180">
                  <wp:extent cx="131445" cy="131445"/>
                  <wp:effectExtent l="0" t="0" r="1905" b="1905"/>
                  <wp:docPr id="658" name="Grafik 6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7EFC711" wp14:editId="74B4C086">
                  <wp:extent cx="131445" cy="131445"/>
                  <wp:effectExtent l="0" t="0" r="1905" b="1905"/>
                  <wp:docPr id="657" name="Grafik 6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54ABD5B" wp14:editId="2F4F1C75">
                  <wp:extent cx="131445" cy="131445"/>
                  <wp:effectExtent l="0" t="0" r="1905" b="1905"/>
                  <wp:docPr id="656" name="Grafik 6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write a post about academic research on LinkedIn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9038A86" wp14:editId="67E5FE3C">
                  <wp:extent cx="131445" cy="131445"/>
                  <wp:effectExtent l="0" t="0" r="1905" b="1905"/>
                  <wp:docPr id="655" name="Grafik 6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572F8A" wp14:editId="14C7C8FB">
                  <wp:extent cx="131445" cy="131445"/>
                  <wp:effectExtent l="0" t="0" r="1905" b="1905"/>
                  <wp:docPr id="654" name="Grafik 6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7604CC" wp14:editId="7DA2E81D">
                  <wp:extent cx="131445" cy="131445"/>
                  <wp:effectExtent l="0" t="0" r="1905" b="1905"/>
                  <wp:docPr id="653" name="Grafik 6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AF90DA" wp14:editId="0354DFD4">
                  <wp:extent cx="131445" cy="131445"/>
                  <wp:effectExtent l="0" t="0" r="1905" b="1905"/>
                  <wp:docPr id="652" name="Grafik 6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like a post about academic research on LinkedIn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1B7964" wp14:editId="3B0CE612">
                  <wp:extent cx="131445" cy="131445"/>
                  <wp:effectExtent l="0" t="0" r="1905" b="1905"/>
                  <wp:docPr id="651" name="Grafik 6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E30ADD" wp14:editId="3924C7AE">
                  <wp:extent cx="131445" cy="131445"/>
                  <wp:effectExtent l="0" t="0" r="1905" b="1905"/>
                  <wp:docPr id="650" name="Grafik 6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0D40BE" wp14:editId="3E798D65">
                  <wp:extent cx="131445" cy="131445"/>
                  <wp:effectExtent l="0" t="0" r="1905" b="1905"/>
                  <wp:docPr id="649" name="Grafik 6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322366" wp14:editId="1684D361">
                  <wp:extent cx="131445" cy="131445"/>
                  <wp:effectExtent l="0" t="0" r="1905" b="1905"/>
                  <wp:docPr id="648" name="Grafik 6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share a post about academic research on LinkedIn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ADE31E" wp14:editId="29EEB630">
                  <wp:extent cx="131445" cy="131445"/>
                  <wp:effectExtent l="0" t="0" r="1905" b="1905"/>
                  <wp:docPr id="647" name="Grafik 6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5D0236F" wp14:editId="5CEC300D">
                  <wp:extent cx="131445" cy="131445"/>
                  <wp:effectExtent l="0" t="0" r="1905" b="1905"/>
                  <wp:docPr id="646" name="Grafik 6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FC5955" wp14:editId="4AFC0053">
                  <wp:extent cx="131445" cy="131445"/>
                  <wp:effectExtent l="0" t="0" r="1905" b="1905"/>
                  <wp:docPr id="645" name="Grafik 6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A53FF4" wp14:editId="1E933847">
                  <wp:extent cx="131445" cy="131445"/>
                  <wp:effectExtent l="0" t="0" r="1905" b="1905"/>
                  <wp:docPr id="644" name="Grafik 6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post about academic research on LinkedIn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0E2BDF5" wp14:editId="659E2263">
                  <wp:extent cx="131445" cy="131445"/>
                  <wp:effectExtent l="0" t="0" r="1905" b="1905"/>
                  <wp:docPr id="643" name="Grafik 6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9A2D9E" wp14:editId="7BD4F7B0">
                  <wp:extent cx="131445" cy="131445"/>
                  <wp:effectExtent l="0" t="0" r="1905" b="1905"/>
                  <wp:docPr id="642" name="Grafik 6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2F0D5B" wp14:editId="0C201DA0">
                  <wp:extent cx="131445" cy="131445"/>
                  <wp:effectExtent l="0" t="0" r="1905" b="1905"/>
                  <wp:docPr id="641" name="Grafik 6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1D3421" wp14:editId="4665A7E3">
                  <wp:extent cx="131445" cy="131445"/>
                  <wp:effectExtent l="0" t="0" r="1905" b="1905"/>
                  <wp:docPr id="640" name="Grafik 6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write a post about academic research on Google+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E67765" wp14:editId="587F45EA">
                  <wp:extent cx="131445" cy="131445"/>
                  <wp:effectExtent l="0" t="0" r="1905" b="1905"/>
                  <wp:docPr id="639" name="Grafik 6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AA1540" wp14:editId="08FDF9AB">
                  <wp:extent cx="131445" cy="131445"/>
                  <wp:effectExtent l="0" t="0" r="1905" b="1905"/>
                  <wp:docPr id="638" name="Grafik 6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5FB831" wp14:editId="7D29E393">
                  <wp:extent cx="131445" cy="131445"/>
                  <wp:effectExtent l="0" t="0" r="1905" b="1905"/>
                  <wp:docPr id="637" name="Grafik 6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0C6BF2" wp14:editId="3696122F">
                  <wp:extent cx="131445" cy="131445"/>
                  <wp:effectExtent l="0" t="0" r="1905" b="1905"/>
                  <wp:docPr id="636" name="Grafik 6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+1 a post about academic research on Google+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4464CD" wp14:editId="78DBCA23">
                  <wp:extent cx="131445" cy="131445"/>
                  <wp:effectExtent l="0" t="0" r="1905" b="1905"/>
                  <wp:docPr id="635" name="Grafik 6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E68D5D" wp14:editId="01C9EACD">
                  <wp:extent cx="131445" cy="131445"/>
                  <wp:effectExtent l="0" t="0" r="1905" b="1905"/>
                  <wp:docPr id="634" name="Grafik 6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416EEC" wp14:editId="7B493344">
                  <wp:extent cx="131445" cy="131445"/>
                  <wp:effectExtent l="0" t="0" r="1905" b="1905"/>
                  <wp:docPr id="633" name="Grafik 6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240BF40" wp14:editId="48F5C45B">
                  <wp:extent cx="131445" cy="131445"/>
                  <wp:effectExtent l="0" t="0" r="1905" b="1905"/>
                  <wp:docPr id="632" name="Grafik 6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post about academic research on Google+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7AA330" wp14:editId="56D330E4">
                  <wp:extent cx="131445" cy="131445"/>
                  <wp:effectExtent l="0" t="0" r="1905" b="1905"/>
                  <wp:docPr id="631" name="Grafik 6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F078D77" wp14:editId="5FCB0AFC">
                  <wp:extent cx="131445" cy="131445"/>
                  <wp:effectExtent l="0" t="0" r="1905" b="1905"/>
                  <wp:docPr id="630" name="Grafik 6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715006" wp14:editId="1517ADEE">
                  <wp:extent cx="131445" cy="131445"/>
                  <wp:effectExtent l="0" t="0" r="1905" b="1905"/>
                  <wp:docPr id="629" name="Grafik 6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783C55" wp14:editId="47AF5D8C">
                  <wp:extent cx="131445" cy="131445"/>
                  <wp:effectExtent l="0" t="0" r="1905" b="1905"/>
                  <wp:docPr id="628" name="Grafik 6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write a review on F1000Research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A4A771" wp14:editId="20B85CE4">
                  <wp:extent cx="131445" cy="131445"/>
                  <wp:effectExtent l="0" t="0" r="1905" b="1905"/>
                  <wp:docPr id="627" name="Grafik 6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D04B34" wp14:editId="60E1E274">
                  <wp:extent cx="131445" cy="131445"/>
                  <wp:effectExtent l="0" t="0" r="1905" b="1905"/>
                  <wp:docPr id="626" name="Grafik 6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B970CE" wp14:editId="6929618E">
                  <wp:extent cx="131445" cy="131445"/>
                  <wp:effectExtent l="0" t="0" r="1905" b="1905"/>
                  <wp:docPr id="625" name="Grafik 6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9072CD" wp14:editId="07912A19">
                  <wp:extent cx="131445" cy="131445"/>
                  <wp:effectExtent l="0" t="0" r="1905" b="1905"/>
                  <wp:docPr id="624" name="Grafik 6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write a post about academic research on Reddit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708ABB7" wp14:editId="52B072E1">
                  <wp:extent cx="131445" cy="131445"/>
                  <wp:effectExtent l="0" t="0" r="1905" b="1905"/>
                  <wp:docPr id="623" name="Grafik 6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634150D" wp14:editId="27188278">
                  <wp:extent cx="131445" cy="131445"/>
                  <wp:effectExtent l="0" t="0" r="1905" b="1905"/>
                  <wp:docPr id="622" name="Grafik 6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251FAE6" wp14:editId="4E134A6E">
                  <wp:extent cx="131445" cy="131445"/>
                  <wp:effectExtent l="0" t="0" r="1905" b="1905"/>
                  <wp:docPr id="621" name="Grafik 6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51B47FC" wp14:editId="12A56937">
                  <wp:extent cx="131445" cy="131445"/>
                  <wp:effectExtent l="0" t="0" r="1905" b="1905"/>
                  <wp:docPr id="620" name="Grafik 6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upvote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a post about academic research on Reddit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C20E36" wp14:editId="25A82667">
                  <wp:extent cx="131445" cy="131445"/>
                  <wp:effectExtent l="0" t="0" r="1905" b="1905"/>
                  <wp:docPr id="619" name="Grafik 6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ED60FC4" wp14:editId="35279D95">
                  <wp:extent cx="131445" cy="131445"/>
                  <wp:effectExtent l="0" t="0" r="1905" b="1905"/>
                  <wp:docPr id="618" name="Grafik 6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D52CA1" wp14:editId="4C1DEB9D">
                  <wp:extent cx="131445" cy="131445"/>
                  <wp:effectExtent l="0" t="0" r="1905" b="1905"/>
                  <wp:docPr id="617" name="Grafik 6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E4B8AF" wp14:editId="0B8DD277">
                  <wp:extent cx="131445" cy="131445"/>
                  <wp:effectExtent l="0" t="0" r="1905" b="1905"/>
                  <wp:docPr id="616" name="Grafik 6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downvote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a post about academic research on Reddit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CFDE3E" wp14:editId="738DE782">
                  <wp:extent cx="131445" cy="131445"/>
                  <wp:effectExtent l="0" t="0" r="1905" b="1905"/>
                  <wp:docPr id="615" name="Grafik 6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F75127" wp14:editId="1BF10070">
                  <wp:extent cx="131445" cy="131445"/>
                  <wp:effectExtent l="0" t="0" r="1905" b="1905"/>
                  <wp:docPr id="614" name="Grafik 6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AA962B" wp14:editId="364F9C0E">
                  <wp:extent cx="131445" cy="131445"/>
                  <wp:effectExtent l="0" t="0" r="1905" b="1905"/>
                  <wp:docPr id="613" name="Grafik 6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2293EA" wp14:editId="74912EC7">
                  <wp:extent cx="131445" cy="131445"/>
                  <wp:effectExtent l="0" t="0" r="1905" b="1905"/>
                  <wp:docPr id="612" name="Grafik 6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post about academic research on Reddit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BC8008" wp14:editId="5A88706C">
                  <wp:extent cx="131445" cy="131445"/>
                  <wp:effectExtent l="0" t="0" r="1905" b="1905"/>
                  <wp:docPr id="611" name="Grafik 6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F4DBDF2" wp14:editId="247CC2A2">
                  <wp:extent cx="131445" cy="131445"/>
                  <wp:effectExtent l="0" t="0" r="1905" b="1905"/>
                  <wp:docPr id="610" name="Grafik 6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4392E5" wp14:editId="7867576B">
                  <wp:extent cx="131445" cy="131445"/>
                  <wp:effectExtent l="0" t="0" r="1905" b="1905"/>
                  <wp:docPr id="609" name="Grafik 6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91AA38" wp14:editId="023BF40C">
                  <wp:extent cx="131445" cy="131445"/>
                  <wp:effectExtent l="0" t="0" r="1905" b="1905"/>
                  <wp:docPr id="608" name="Grafik 6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write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StackOverflow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0E31B2" wp14:editId="2895627E">
                  <wp:extent cx="131445" cy="131445"/>
                  <wp:effectExtent l="0" t="0" r="1905" b="1905"/>
                  <wp:docPr id="607" name="Grafik 6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5F04AAD" wp14:editId="6E6D8C96">
                  <wp:extent cx="131445" cy="131445"/>
                  <wp:effectExtent l="0" t="0" r="1905" b="1905"/>
                  <wp:docPr id="606" name="Grafik 6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B74A1A" wp14:editId="41A2D223">
                  <wp:extent cx="131445" cy="131445"/>
                  <wp:effectExtent l="0" t="0" r="1905" b="1905"/>
                  <wp:docPr id="605" name="Grafik 6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646AF3" wp14:editId="0D67A4C7">
                  <wp:extent cx="131445" cy="131445"/>
                  <wp:effectExtent l="0" t="0" r="1905" b="1905"/>
                  <wp:docPr id="604" name="Grafik 6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upvote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StackOverflow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29181E" wp14:editId="2F8F2F16">
                  <wp:extent cx="131445" cy="131445"/>
                  <wp:effectExtent l="0" t="0" r="1905" b="1905"/>
                  <wp:docPr id="603" name="Grafik 6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0E1FF5" wp14:editId="6FECBFFC">
                  <wp:extent cx="131445" cy="131445"/>
                  <wp:effectExtent l="0" t="0" r="1905" b="1905"/>
                  <wp:docPr id="602" name="Grafik 6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8E1969" wp14:editId="2E71BC85">
                  <wp:extent cx="131445" cy="131445"/>
                  <wp:effectExtent l="0" t="0" r="1905" b="1905"/>
                  <wp:docPr id="601" name="Grafik 6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C59F8F4" wp14:editId="02B0A327">
                  <wp:extent cx="131445" cy="131445"/>
                  <wp:effectExtent l="0" t="0" r="1905" b="1905"/>
                  <wp:docPr id="600" name="Grafik 6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downvote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StackOverflow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D6FC1F8" wp14:editId="537126C7">
                  <wp:extent cx="131445" cy="131445"/>
                  <wp:effectExtent l="0" t="0" r="1905" b="1905"/>
                  <wp:docPr id="599" name="Grafik 5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E98F6A" wp14:editId="392F974C">
                  <wp:extent cx="131445" cy="131445"/>
                  <wp:effectExtent l="0" t="0" r="1905" b="1905"/>
                  <wp:docPr id="598" name="Grafik 5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1CC0484" wp14:editId="3AD627DA">
                  <wp:extent cx="131445" cy="131445"/>
                  <wp:effectExtent l="0" t="0" r="1905" b="1905"/>
                  <wp:docPr id="597" name="Grafik 5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C39F40" wp14:editId="1FC137EA">
                  <wp:extent cx="131445" cy="131445"/>
                  <wp:effectExtent l="0" t="0" r="1905" b="1905"/>
                  <wp:docPr id="596" name="Grafik 5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save a bookmark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Mendeley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28AC16E" wp14:editId="302B865C">
                  <wp:extent cx="131445" cy="131445"/>
                  <wp:effectExtent l="0" t="0" r="1905" b="1905"/>
                  <wp:docPr id="595" name="Grafik 5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0CE3265" wp14:editId="516FFE4B">
                  <wp:extent cx="131445" cy="131445"/>
                  <wp:effectExtent l="0" t="0" r="1905" b="1905"/>
                  <wp:docPr id="594" name="Grafik 5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07B6687" wp14:editId="2919165F">
                  <wp:extent cx="131445" cy="131445"/>
                  <wp:effectExtent l="0" t="0" r="1905" b="1905"/>
                  <wp:docPr id="593" name="Grafik 5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27BFF5F" wp14:editId="2A00B694">
                  <wp:extent cx="131445" cy="131445"/>
                  <wp:effectExtent l="0" t="0" r="1905" b="1905"/>
                  <wp:docPr id="592" name="Grafik 5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cite academic research on Wikipedia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692826" wp14:editId="75363895">
                  <wp:extent cx="131445" cy="131445"/>
                  <wp:effectExtent l="0" t="0" r="1905" b="1905"/>
                  <wp:docPr id="591" name="Grafik 5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2592DB" wp14:editId="087FB69A">
                  <wp:extent cx="131445" cy="131445"/>
                  <wp:effectExtent l="0" t="0" r="1905" b="1905"/>
                  <wp:docPr id="590" name="Grafik 5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8CD9A9" wp14:editId="0486E637">
                  <wp:extent cx="131445" cy="131445"/>
                  <wp:effectExtent l="0" t="0" r="1905" b="1905"/>
                  <wp:docPr id="589" name="Grafik 5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3A79D6" wp14:editId="4C60E6E0">
                  <wp:extent cx="131445" cy="131445"/>
                  <wp:effectExtent l="0" t="0" r="1905" b="1905"/>
                  <wp:docPr id="588" name="Grafik 5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save a bookmark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CiteULike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85FAF0" wp14:editId="7AF8A1AD">
                  <wp:extent cx="131445" cy="131445"/>
                  <wp:effectExtent l="0" t="0" r="1905" b="1905"/>
                  <wp:docPr id="587" name="Grafik 5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5F578B" wp14:editId="77AE4656">
                  <wp:extent cx="131445" cy="131445"/>
                  <wp:effectExtent l="0" t="0" r="1905" b="1905"/>
                  <wp:docPr id="586" name="Grafik 5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CD3F16" wp14:editId="23FA13C6">
                  <wp:extent cx="131445" cy="131445"/>
                  <wp:effectExtent l="0" t="0" r="1905" b="1905"/>
                  <wp:docPr id="585" name="Grafik 5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D5523E" wp14:editId="51C10105">
                  <wp:extent cx="131445" cy="131445"/>
                  <wp:effectExtent l="0" t="0" r="1905" b="1905"/>
                  <wp:docPr id="584" name="Grafik 5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like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FigShare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50F741" wp14:editId="612A5BAB">
                  <wp:extent cx="131445" cy="131445"/>
                  <wp:effectExtent l="0" t="0" r="1905" b="1905"/>
                  <wp:docPr id="583" name="Grafik 5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10B8DE8" wp14:editId="234FCE81">
                  <wp:extent cx="131445" cy="131445"/>
                  <wp:effectExtent l="0" t="0" r="1905" b="1905"/>
                  <wp:docPr id="582" name="Grafik 5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B200CE" wp14:editId="12D5C5CA">
                  <wp:extent cx="131445" cy="131445"/>
                  <wp:effectExtent l="0" t="0" r="1905" b="1905"/>
                  <wp:docPr id="581" name="Grafik 5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119FE4" wp14:editId="752FA892">
                  <wp:extent cx="131445" cy="131445"/>
                  <wp:effectExtent l="0" t="0" r="1905" b="1905"/>
                  <wp:docPr id="580" name="Grafik 5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share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FigShare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62D277" wp14:editId="2A30E896">
                  <wp:extent cx="131445" cy="131445"/>
                  <wp:effectExtent l="0" t="0" r="1905" b="1905"/>
                  <wp:docPr id="579" name="Grafik 5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15795AA" wp14:editId="08156611">
                  <wp:extent cx="131445" cy="131445"/>
                  <wp:effectExtent l="0" t="0" r="1905" b="1905"/>
                  <wp:docPr id="578" name="Grafik 5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F93C58" wp14:editId="6F8CCF36">
                  <wp:extent cx="131445" cy="131445"/>
                  <wp:effectExtent l="0" t="0" r="1905" b="1905"/>
                  <wp:docPr id="577" name="Grafik 5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F64341" wp14:editId="0D7ED907">
                  <wp:extent cx="131445" cy="131445"/>
                  <wp:effectExtent l="0" t="0" r="1905" b="1905"/>
                  <wp:docPr id="576" name="Grafik 5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FigShare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6588ECC" wp14:editId="1E6B1D3A">
                  <wp:extent cx="131445" cy="131445"/>
                  <wp:effectExtent l="0" t="0" r="1905" b="1905"/>
                  <wp:docPr id="575" name="Grafik 5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E4CE9E1" wp14:editId="37B50BDE">
                  <wp:extent cx="131445" cy="131445"/>
                  <wp:effectExtent l="0" t="0" r="1905" b="1905"/>
                  <wp:docPr id="574" name="Grafik 5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952727" wp14:editId="700BE565">
                  <wp:extent cx="131445" cy="131445"/>
                  <wp:effectExtent l="0" t="0" r="1905" b="1905"/>
                  <wp:docPr id="573" name="Grafik 5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6C58EB" wp14:editId="3E9BE133">
                  <wp:extent cx="131445" cy="131445"/>
                  <wp:effectExtent l="0" t="0" r="1905" b="1905"/>
                  <wp:docPr id="572" name="Grafik 5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favor a presentation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SlideShare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1B3358" wp14:editId="178DC4A9">
                  <wp:extent cx="131445" cy="131445"/>
                  <wp:effectExtent l="0" t="0" r="1905" b="1905"/>
                  <wp:docPr id="571" name="Grafik 5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BE4D74" wp14:editId="03AE2E9D">
                  <wp:extent cx="131445" cy="131445"/>
                  <wp:effectExtent l="0" t="0" r="1905" b="1905"/>
                  <wp:docPr id="570" name="Grafik 5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3EFDD9" wp14:editId="279D4C3E">
                  <wp:extent cx="131445" cy="131445"/>
                  <wp:effectExtent l="0" t="0" r="1905" b="1905"/>
                  <wp:docPr id="569" name="Grafik 5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82BB44" wp14:editId="2A570A41">
                  <wp:extent cx="131445" cy="131445"/>
                  <wp:effectExtent l="0" t="0" r="1905" b="1905"/>
                  <wp:docPr id="568" name="Grafik 5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presentation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SlideShare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311E53" wp14:editId="3F6557A1">
                  <wp:extent cx="131445" cy="131445"/>
                  <wp:effectExtent l="0" t="0" r="1905" b="1905"/>
                  <wp:docPr id="567" name="Grafik 5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DF9089" wp14:editId="74B89176">
                  <wp:extent cx="131445" cy="131445"/>
                  <wp:effectExtent l="0" t="0" r="1905" b="1905"/>
                  <wp:docPr id="566" name="Grafik 5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7B156D3" wp14:editId="195CB957">
                  <wp:extent cx="131445" cy="131445"/>
                  <wp:effectExtent l="0" t="0" r="1905" b="1905"/>
                  <wp:docPr id="565" name="Grafik 5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3F0C89" wp14:editId="2ED093A6">
                  <wp:extent cx="131445" cy="131445"/>
                  <wp:effectExtent l="0" t="0" r="1905" b="1905"/>
                  <wp:docPr id="564" name="Grafik 5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presentation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SlideShare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BD23C5" wp14:editId="7D11F595">
                  <wp:extent cx="131445" cy="131445"/>
                  <wp:effectExtent l="0" t="0" r="1905" b="1905"/>
                  <wp:docPr id="563" name="Grafik 5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075E19" wp14:editId="76B1C06B">
                  <wp:extent cx="131445" cy="131445"/>
                  <wp:effectExtent l="0" t="0" r="1905" b="1905"/>
                  <wp:docPr id="562" name="Grafik 5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C2FB2D2" wp14:editId="6CEBF5FB">
                  <wp:extent cx="131445" cy="131445"/>
                  <wp:effectExtent l="0" t="0" r="1905" b="1905"/>
                  <wp:docPr id="561" name="Grafik 5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489A44" wp14:editId="0352F4C1">
                  <wp:extent cx="131445" cy="131445"/>
                  <wp:effectExtent l="0" t="0" r="1905" b="1905"/>
                  <wp:docPr id="560" name="Grafik 5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PLoS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0843F9F" wp14:editId="0C897063">
                  <wp:extent cx="131445" cy="131445"/>
                  <wp:effectExtent l="0" t="0" r="1905" b="1905"/>
                  <wp:docPr id="559" name="Grafik 5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FA9443C" wp14:editId="6BAB6319">
                  <wp:extent cx="131445" cy="131445"/>
                  <wp:effectExtent l="0" t="0" r="1905" b="1905"/>
                  <wp:docPr id="558" name="Grafik 5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905A3DB" wp14:editId="586BC014">
                  <wp:extent cx="131445" cy="131445"/>
                  <wp:effectExtent l="0" t="0" r="1905" b="1905"/>
                  <wp:docPr id="557" name="Grafik 5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B4AFF5" wp14:editId="06CF2B0A">
                  <wp:extent cx="131445" cy="131445"/>
                  <wp:effectExtent l="0" t="0" r="1905" b="1905"/>
                  <wp:docPr id="556" name="Grafik 5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PLoS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B2DAB9" wp14:editId="6C7DDEF8">
                  <wp:extent cx="131445" cy="131445"/>
                  <wp:effectExtent l="0" t="0" r="1905" b="1905"/>
                  <wp:docPr id="555" name="Grafik 5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DFC249" wp14:editId="2A2D3D78">
                  <wp:extent cx="131445" cy="131445"/>
                  <wp:effectExtent l="0" t="0" r="1905" b="1905"/>
                  <wp:docPr id="554" name="Grafik 5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9BDAFE" wp14:editId="0A2D172C">
                  <wp:extent cx="131445" cy="131445"/>
                  <wp:effectExtent l="0" t="0" r="1905" b="1905"/>
                  <wp:docPr id="553" name="Grafik 5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DE9EBD" wp14:editId="3D7CBBDC">
                  <wp:extent cx="131445" cy="131445"/>
                  <wp:effectExtent l="0" t="0" r="1905" b="1905"/>
                  <wp:docPr id="552" name="Grafik 5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watch a repository on GitHub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53FC2DB" wp14:editId="2A2346E4">
                  <wp:extent cx="131445" cy="131445"/>
                  <wp:effectExtent l="0" t="0" r="1905" b="1905"/>
                  <wp:docPr id="551" name="Grafik 5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6371EB" wp14:editId="50161D16">
                  <wp:extent cx="131445" cy="131445"/>
                  <wp:effectExtent l="0" t="0" r="1905" b="1905"/>
                  <wp:docPr id="550" name="Grafik 5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66B13A" wp14:editId="2DA9EEEA">
                  <wp:extent cx="131445" cy="131445"/>
                  <wp:effectExtent l="0" t="0" r="1905" b="1905"/>
                  <wp:docPr id="549" name="Grafik 5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3F4F9C" wp14:editId="76DE143F">
                  <wp:extent cx="131445" cy="131445"/>
                  <wp:effectExtent l="0" t="0" r="1905" b="1905"/>
                  <wp:docPr id="548" name="Grafik 5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fork a repository on GitHub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BBA967" wp14:editId="7A5E9946">
                  <wp:extent cx="131445" cy="131445"/>
                  <wp:effectExtent l="0" t="0" r="1905" b="1905"/>
                  <wp:docPr id="547" name="Grafik 5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2B0FDD" wp14:editId="010C4750">
                  <wp:extent cx="131445" cy="131445"/>
                  <wp:effectExtent l="0" t="0" r="1905" b="1905"/>
                  <wp:docPr id="546" name="Grafik 5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187A1D" wp14:editId="79119143">
                  <wp:extent cx="131445" cy="131445"/>
                  <wp:effectExtent l="0" t="0" r="1905" b="1905"/>
                  <wp:docPr id="545" name="Grafik 5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1FE9DC5" wp14:editId="0FF74DBC">
                  <wp:extent cx="131445" cy="131445"/>
                  <wp:effectExtent l="0" t="0" r="1905" b="1905"/>
                  <wp:docPr id="544" name="Grafik 5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repository on GitHub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D6DDD7F" wp14:editId="1AD70D75">
                  <wp:extent cx="131445" cy="131445"/>
                  <wp:effectExtent l="0" t="0" r="1905" b="1905"/>
                  <wp:docPr id="543" name="Grafik 5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2BFD72" wp14:editId="7DA6E43D">
                  <wp:extent cx="131445" cy="131445"/>
                  <wp:effectExtent l="0" t="0" r="1905" b="1905"/>
                  <wp:docPr id="542" name="Grafik 5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8EF299" wp14:editId="34FD836B">
                  <wp:extent cx="131445" cy="131445"/>
                  <wp:effectExtent l="0" t="0" r="1905" b="1905"/>
                  <wp:docPr id="541" name="Grafik 5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A75D4F" wp14:editId="3BB39DCE">
                  <wp:extent cx="131445" cy="131445"/>
                  <wp:effectExtent l="0" t="0" r="1905" b="1905"/>
                  <wp:docPr id="540" name="Grafik 5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save a bookmark on Delicious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B9B648" wp14:editId="1392EF2E">
                  <wp:extent cx="131445" cy="131445"/>
                  <wp:effectExtent l="0" t="0" r="1905" b="1905"/>
                  <wp:docPr id="539" name="Grafik 5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EE7754" wp14:editId="05648D2A">
                  <wp:extent cx="131445" cy="131445"/>
                  <wp:effectExtent l="0" t="0" r="1905" b="1905"/>
                  <wp:docPr id="538" name="Grafik 5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8827D8" wp14:editId="6B6D9462">
                  <wp:extent cx="131445" cy="131445"/>
                  <wp:effectExtent l="0" t="0" r="1905" b="1905"/>
                  <wp:docPr id="537" name="Grafik 5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5E26AA9" wp14:editId="3A22C75C">
                  <wp:extent cx="131445" cy="131445"/>
                  <wp:effectExtent l="0" t="0" r="1905" b="1905"/>
                  <wp:docPr id="536" name="Grafik 5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like a scientific video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Youtube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46F8D3" wp14:editId="34C49FC7">
                  <wp:extent cx="131445" cy="131445"/>
                  <wp:effectExtent l="0" t="0" r="1905" b="1905"/>
                  <wp:docPr id="535" name="Grafik 5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32690F" wp14:editId="06F56781">
                  <wp:extent cx="131445" cy="131445"/>
                  <wp:effectExtent l="0" t="0" r="1905" b="1905"/>
                  <wp:docPr id="534" name="Grafik 5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F906781" wp14:editId="31DF76B6">
                  <wp:extent cx="131445" cy="131445"/>
                  <wp:effectExtent l="0" t="0" r="1905" b="1905"/>
                  <wp:docPr id="533" name="Grafik 5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D9FC75" wp14:editId="19B6F444">
                  <wp:extent cx="131445" cy="131445"/>
                  <wp:effectExtent l="0" t="0" r="1905" b="1905"/>
                  <wp:docPr id="532" name="Grafik 5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dislike a scientific video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Youtube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C58D6D" wp14:editId="27CF5555">
                  <wp:extent cx="131445" cy="131445"/>
                  <wp:effectExtent l="0" t="0" r="1905" b="1905"/>
                  <wp:docPr id="531" name="Grafik 5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096356" wp14:editId="7B34C2B0">
                  <wp:extent cx="131445" cy="131445"/>
                  <wp:effectExtent l="0" t="0" r="1905" b="1905"/>
                  <wp:docPr id="530" name="Grafik 5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1DE215" wp14:editId="3F771B1E">
                  <wp:extent cx="131445" cy="131445"/>
                  <wp:effectExtent l="0" t="0" r="1905" b="1905"/>
                  <wp:docPr id="529" name="Grafik 5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581F6B" wp14:editId="6ABA3DAF">
                  <wp:extent cx="131445" cy="131445"/>
                  <wp:effectExtent l="0" t="0" r="1905" b="1905"/>
                  <wp:docPr id="528" name="Grafik 5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share a scientific video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Youtube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5DD5F69" wp14:editId="18A1E3CA">
                  <wp:extent cx="131445" cy="131445"/>
                  <wp:effectExtent l="0" t="0" r="1905" b="1905"/>
                  <wp:docPr id="527" name="Grafik 5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AC690B" wp14:editId="1246885E">
                  <wp:extent cx="131445" cy="131445"/>
                  <wp:effectExtent l="0" t="0" r="1905" b="1905"/>
                  <wp:docPr id="526" name="Grafik 5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EA288F" wp14:editId="5022C872">
                  <wp:extent cx="131445" cy="131445"/>
                  <wp:effectExtent l="0" t="0" r="1905" b="1905"/>
                  <wp:docPr id="525" name="Grafik 5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7096BA" wp14:editId="37534B31">
                  <wp:extent cx="131445" cy="131445"/>
                  <wp:effectExtent l="0" t="0" r="1905" b="1905"/>
                  <wp:docPr id="524" name="Grafik 5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scientific video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Youtube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7866AD" wp14:editId="5307C673">
                  <wp:extent cx="131445" cy="131445"/>
                  <wp:effectExtent l="0" t="0" r="1905" b="1905"/>
                  <wp:docPr id="523" name="Grafik 5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550E2E" wp14:editId="160DE3D7">
                  <wp:extent cx="131445" cy="131445"/>
                  <wp:effectExtent l="0" t="0" r="1905" b="1905"/>
                  <wp:docPr id="522" name="Grafik 5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EA5C97" wp14:editId="12EECA26">
                  <wp:extent cx="131445" cy="131445"/>
                  <wp:effectExtent l="0" t="0" r="1905" b="1905"/>
                  <wp:docPr id="521" name="Grafik 5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CDDD9B" wp14:editId="0DBB804B">
                  <wp:extent cx="131445" cy="131445"/>
                  <wp:effectExtent l="0" t="0" r="1905" b="1905"/>
                  <wp:docPr id="520" name="Grafik 5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subscribe to a research(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er’s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) channel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Youtube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356FD2" wp14:editId="360FBC6F">
                  <wp:extent cx="131445" cy="131445"/>
                  <wp:effectExtent l="0" t="0" r="1905" b="1905"/>
                  <wp:docPr id="519" name="Grafik 5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BCAC71" wp14:editId="253034C8">
                  <wp:extent cx="131445" cy="131445"/>
                  <wp:effectExtent l="0" t="0" r="1905" b="1905"/>
                  <wp:docPr id="518" name="Grafik 5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565AC4E" wp14:editId="68900965">
                  <wp:extent cx="131445" cy="131445"/>
                  <wp:effectExtent l="0" t="0" r="1905" b="1905"/>
                  <wp:docPr id="517" name="Grafik 5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C55875" wp14:editId="45DF6881">
                  <wp:extent cx="131445" cy="131445"/>
                  <wp:effectExtent l="0" t="0" r="1905" b="1905"/>
                  <wp:docPr id="516" name="Grafik 5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contribution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SourceForge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B8FB33" wp14:editId="2189A14E">
                  <wp:extent cx="131445" cy="131445"/>
                  <wp:effectExtent l="0" t="0" r="1905" b="1905"/>
                  <wp:docPr id="515" name="Grafik 5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FDF5A4" wp14:editId="24C57949">
                  <wp:extent cx="131445" cy="131445"/>
                  <wp:effectExtent l="0" t="0" r="1905" b="1905"/>
                  <wp:docPr id="514" name="Grafik 5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CA9DCA" wp14:editId="66143808">
                  <wp:extent cx="131445" cy="131445"/>
                  <wp:effectExtent l="0" t="0" r="1905" b="1905"/>
                  <wp:docPr id="513" name="Grafik 5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B66918" wp14:editId="60EA7D8E">
                  <wp:extent cx="131445" cy="131445"/>
                  <wp:effectExtent l="0" t="0" r="1905" b="1905"/>
                  <wp:docPr id="512" name="Grafik 5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 contribution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SourceForge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DFA780" wp14:editId="05299718">
                  <wp:extent cx="131445" cy="131445"/>
                  <wp:effectExtent l="0" t="0" r="1905" b="1905"/>
                  <wp:docPr id="511" name="Grafik 5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963309" wp14:editId="4830A667">
                  <wp:extent cx="131445" cy="131445"/>
                  <wp:effectExtent l="0" t="0" r="1905" b="1905"/>
                  <wp:docPr id="510" name="Grafik 5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D6C97DC" wp14:editId="1A0A8F9E">
                  <wp:extent cx="131445" cy="131445"/>
                  <wp:effectExtent l="0" t="0" r="1905" b="1905"/>
                  <wp:docPr id="509" name="Grafik 5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3458D2" wp14:editId="4D404183">
                  <wp:extent cx="131445" cy="131445"/>
                  <wp:effectExtent l="0" t="0" r="1905" b="1905"/>
                  <wp:docPr id="508" name="Grafik 5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academic research on Amazon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1E1489" wp14:editId="5E068C5B">
                  <wp:extent cx="131445" cy="131445"/>
                  <wp:effectExtent l="0" t="0" r="1905" b="1905"/>
                  <wp:docPr id="507" name="Grafik 5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436EED" wp14:editId="02035B35">
                  <wp:extent cx="131445" cy="131445"/>
                  <wp:effectExtent l="0" t="0" r="1905" b="1905"/>
                  <wp:docPr id="506" name="Grafik 5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5CEC350" wp14:editId="7827C3B4">
                  <wp:extent cx="131445" cy="131445"/>
                  <wp:effectExtent l="0" t="0" r="1905" b="1905"/>
                  <wp:docPr id="505" name="Grafik 5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88BD9F6" wp14:editId="183578BA">
                  <wp:extent cx="131445" cy="131445"/>
                  <wp:effectExtent l="0" t="0" r="1905" b="1905"/>
                  <wp:docPr id="504" name="Grafik 5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Airiti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Library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665408D" wp14:editId="056A37EB">
                  <wp:extent cx="131445" cy="131445"/>
                  <wp:effectExtent l="0" t="0" r="1905" b="1905"/>
                  <wp:docPr id="503" name="Grafik 5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6EFEBEA" wp14:editId="4D3A5D07">
                  <wp:extent cx="131445" cy="131445"/>
                  <wp:effectExtent l="0" t="0" r="1905" b="1905"/>
                  <wp:docPr id="502" name="Grafik 5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0FBA65" wp14:editId="1D6EA144">
                  <wp:extent cx="131445" cy="131445"/>
                  <wp:effectExtent l="0" t="0" r="1905" b="1905"/>
                  <wp:docPr id="501" name="Grafik 5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2D68BF" wp14:editId="41184652">
                  <wp:extent cx="131445" cy="131445"/>
                  <wp:effectExtent l="0" t="0" r="1905" b="1905"/>
                  <wp:docPr id="500" name="Grafik 5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dataset on DRYAD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4E96F2" wp14:editId="7101B5FA">
                  <wp:extent cx="131445" cy="131445"/>
                  <wp:effectExtent l="0" t="0" r="1905" b="1905"/>
                  <wp:docPr id="499" name="Grafik 4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AF1F85" wp14:editId="7E591A23">
                  <wp:extent cx="131445" cy="131445"/>
                  <wp:effectExtent l="0" t="0" r="1905" b="1905"/>
                  <wp:docPr id="498" name="Grafik 4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4CB557" wp14:editId="08D5916B">
                  <wp:extent cx="131445" cy="131445"/>
                  <wp:effectExtent l="0" t="0" r="1905" b="1905"/>
                  <wp:docPr id="497" name="Grafik 4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385BF0" wp14:editId="012BC428">
                  <wp:extent cx="131445" cy="131445"/>
                  <wp:effectExtent l="0" t="0" r="1905" b="1905"/>
                  <wp:docPr id="496" name="Grafik 4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sample on EBSCO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710EE54" wp14:editId="2F93BE0C">
                  <wp:extent cx="131445" cy="131445"/>
                  <wp:effectExtent l="0" t="0" r="1905" b="1905"/>
                  <wp:docPr id="495" name="Grafik 4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1EE93CF" wp14:editId="48A94C4B">
                  <wp:extent cx="131445" cy="131445"/>
                  <wp:effectExtent l="0" t="0" r="1905" b="1905"/>
                  <wp:docPr id="494" name="Grafik 4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E0C48C" wp14:editId="46E0E688">
                  <wp:extent cx="131445" cy="131445"/>
                  <wp:effectExtent l="0" t="0" r="1905" b="1905"/>
                  <wp:docPr id="493" name="Grafik 4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F8C7AC" wp14:editId="2F10EA47">
                  <wp:extent cx="131445" cy="131445"/>
                  <wp:effectExtent l="0" t="0" r="1905" b="1905"/>
                  <wp:docPr id="492" name="Grafik 4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export/save a sample on EBSCO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F862A3" wp14:editId="71ECCD92">
                  <wp:extent cx="131445" cy="131445"/>
                  <wp:effectExtent l="0" t="0" r="1905" b="1905"/>
                  <wp:docPr id="491" name="Grafik 4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974962" wp14:editId="5AE70B4B">
                  <wp:extent cx="131445" cy="131445"/>
                  <wp:effectExtent l="0" t="0" r="1905" b="1905"/>
                  <wp:docPr id="490" name="Grafik 4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A91C27" wp14:editId="2EA9F131">
                  <wp:extent cx="131445" cy="131445"/>
                  <wp:effectExtent l="0" t="0" r="1905" b="1905"/>
                  <wp:docPr id="489" name="Grafik 4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96A35E" wp14:editId="56061A53">
                  <wp:extent cx="131445" cy="131445"/>
                  <wp:effectExtent l="0" t="0" r="1905" b="1905"/>
                  <wp:docPr id="488" name="Grafik 4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rate academic research on Goodreads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2CBF70" wp14:editId="26B90B00">
                  <wp:extent cx="131445" cy="131445"/>
                  <wp:effectExtent l="0" t="0" r="1905" b="1905"/>
                  <wp:docPr id="487" name="Grafik 4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E7B447" wp14:editId="0AFBC0E4">
                  <wp:extent cx="131445" cy="131445"/>
                  <wp:effectExtent l="0" t="0" r="1905" b="1905"/>
                  <wp:docPr id="486" name="Grafik 4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23AE09" wp14:editId="2ED88CDA">
                  <wp:extent cx="131445" cy="131445"/>
                  <wp:effectExtent l="0" t="0" r="1905" b="1905"/>
                  <wp:docPr id="485" name="Grafik 4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A04B28" wp14:editId="54700DB4">
                  <wp:extent cx="131445" cy="131445"/>
                  <wp:effectExtent l="0" t="0" r="1905" b="1905"/>
                  <wp:docPr id="484" name="Grafik 4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academic research on Goodreads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CA99DD" wp14:editId="1C7DAD92">
                  <wp:extent cx="131445" cy="131445"/>
                  <wp:effectExtent l="0" t="0" r="1905" b="1905"/>
                  <wp:docPr id="483" name="Grafik 4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C787E4D" wp14:editId="559215A8">
                  <wp:extent cx="131445" cy="131445"/>
                  <wp:effectExtent l="0" t="0" r="1905" b="1905"/>
                  <wp:docPr id="482" name="Grafik 4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055A505" wp14:editId="50A8AC99">
                  <wp:extent cx="131445" cy="131445"/>
                  <wp:effectExtent l="0" t="0" r="1905" b="1905"/>
                  <wp:docPr id="481" name="Grafik 4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1F2461E" wp14:editId="7678D33F">
                  <wp:extent cx="131445" cy="131445"/>
                  <wp:effectExtent l="0" t="0" r="1905" b="1905"/>
                  <wp:docPr id="480" name="Grafik 4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Publons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4D1CBD" wp14:editId="6D543415">
                  <wp:extent cx="131445" cy="131445"/>
                  <wp:effectExtent l="0" t="0" r="1905" b="1905"/>
                  <wp:docPr id="479" name="Grafik 4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25EF706" wp14:editId="20378284">
                  <wp:extent cx="131445" cy="131445"/>
                  <wp:effectExtent l="0" t="0" r="1905" b="1905"/>
                  <wp:docPr id="478" name="Grafik 4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C96B38F" wp14:editId="0C7331DF">
                  <wp:extent cx="131445" cy="131445"/>
                  <wp:effectExtent l="0" t="0" r="1905" b="1905"/>
                  <wp:docPr id="477" name="Grafik 4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4CDEFA" wp14:editId="3212E1AE">
                  <wp:extent cx="131445" cy="131445"/>
                  <wp:effectExtent l="0" t="0" r="1905" b="1905"/>
                  <wp:docPr id="476" name="Grafik 4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PubPeer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68A748" wp14:editId="5EE62B2E">
                  <wp:extent cx="131445" cy="131445"/>
                  <wp:effectExtent l="0" t="0" r="1905" b="1905"/>
                  <wp:docPr id="475" name="Grafik 4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F135C20" wp14:editId="64C21E5A">
                  <wp:extent cx="131445" cy="131445"/>
                  <wp:effectExtent l="0" t="0" r="1905" b="1905"/>
                  <wp:docPr id="474" name="Grafik 4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6133DAA" wp14:editId="2B314381">
                  <wp:extent cx="131445" cy="131445"/>
                  <wp:effectExtent l="0" t="0" r="1905" b="1905"/>
                  <wp:docPr id="473" name="Grafik 4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F76DCD" wp14:editId="7E3C2550">
                  <wp:extent cx="131445" cy="131445"/>
                  <wp:effectExtent l="0" t="0" r="1905" b="1905"/>
                  <wp:docPr id="472" name="Grafik 4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via Pure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707814" wp14:editId="49BB876F">
                  <wp:extent cx="131445" cy="131445"/>
                  <wp:effectExtent l="0" t="0" r="1905" b="1905"/>
                  <wp:docPr id="471" name="Grafik 4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4783F1" wp14:editId="649D8D7D">
                  <wp:extent cx="131445" cy="131445"/>
                  <wp:effectExtent l="0" t="0" r="1905" b="1905"/>
                  <wp:docPr id="470" name="Grafik 4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49E58E" wp14:editId="2CF836B4">
                  <wp:extent cx="131445" cy="131445"/>
                  <wp:effectExtent l="0" t="0" r="1905" b="1905"/>
                  <wp:docPr id="469" name="Grafik 4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57611F" wp14:editId="3835B1E9">
                  <wp:extent cx="131445" cy="131445"/>
                  <wp:effectExtent l="0" t="0" r="1905" b="1905"/>
                  <wp:docPr id="468" name="Grafik 4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like a scientific video on Vimeo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F714B4" wp14:editId="67E22E28">
                  <wp:extent cx="131445" cy="131445"/>
                  <wp:effectExtent l="0" t="0" r="1905" b="1905"/>
                  <wp:docPr id="467" name="Grafik 4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119C9B" wp14:editId="1DB1CB9D">
                  <wp:extent cx="131445" cy="131445"/>
                  <wp:effectExtent l="0" t="0" r="1905" b="1905"/>
                  <wp:docPr id="466" name="Grafik 4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DD0FB1" wp14:editId="63AFC1FB">
                  <wp:extent cx="131445" cy="131445"/>
                  <wp:effectExtent l="0" t="0" r="1905" b="1905"/>
                  <wp:docPr id="465" name="Grafik 4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B19B5D" wp14:editId="00A22F2F">
                  <wp:extent cx="131445" cy="131445"/>
                  <wp:effectExtent l="0" t="0" r="1905" b="1905"/>
                  <wp:docPr id="464" name="Grafik 4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scientific video on Vimeo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8F8BCDE" wp14:editId="29728397">
                  <wp:extent cx="131445" cy="131445"/>
                  <wp:effectExtent l="0" t="0" r="1905" b="1905"/>
                  <wp:docPr id="463" name="Grafik 4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92F0F39" wp14:editId="0D67CF9B">
                  <wp:extent cx="131445" cy="131445"/>
                  <wp:effectExtent l="0" t="0" r="1905" b="1905"/>
                  <wp:docPr id="462" name="Grafik 4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94353D" wp14:editId="6ACB4D62">
                  <wp:extent cx="131445" cy="131445"/>
                  <wp:effectExtent l="0" t="0" r="1905" b="1905"/>
                  <wp:docPr id="461" name="Grafik 4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649BD8" wp14:editId="72BB6EE1">
                  <wp:extent cx="131445" cy="131445"/>
                  <wp:effectExtent l="0" t="0" r="1905" b="1905"/>
                  <wp:docPr id="460" name="Grafik 4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subscribe to a research(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er’s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) channel on Vimeo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999D89" wp14:editId="6F3D448B">
                  <wp:extent cx="131445" cy="131445"/>
                  <wp:effectExtent l="0" t="0" r="1905" b="1905"/>
                  <wp:docPr id="459" name="Grafik 4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C7B760B" wp14:editId="476C4CE7">
                  <wp:extent cx="131445" cy="131445"/>
                  <wp:effectExtent l="0" t="0" r="1905" b="1905"/>
                  <wp:docPr id="458" name="Grafik 4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0CF09A5" wp14:editId="41B1BC9C">
                  <wp:extent cx="131445" cy="131445"/>
                  <wp:effectExtent l="0" t="0" r="1905" b="1905"/>
                  <wp:docPr id="457" name="Grafik 4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9D72F4" wp14:editId="654FE304">
                  <wp:extent cx="131445" cy="131445"/>
                  <wp:effectExtent l="0" t="0" r="1905" b="1905"/>
                  <wp:docPr id="456" name="Grafik 4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download an article on Academia.edu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4C4EB44" wp14:editId="51826F3C">
                  <wp:extent cx="131445" cy="131445"/>
                  <wp:effectExtent l="0" t="0" r="1905" b="1905"/>
                  <wp:docPr id="455" name="Grafik 4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F24158" wp14:editId="4FC179B3">
                  <wp:extent cx="131445" cy="131445"/>
                  <wp:effectExtent l="0" t="0" r="1905" b="1905"/>
                  <wp:docPr id="454" name="Grafik 4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66B2BA" wp14:editId="1AE35639">
                  <wp:extent cx="131445" cy="131445"/>
                  <wp:effectExtent l="0" t="0" r="1905" b="1905"/>
                  <wp:docPr id="453" name="Grafik 4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6F9B95" wp14:editId="3AB0528F">
                  <wp:extent cx="131445" cy="131445"/>
                  <wp:effectExtent l="0" t="0" r="1905" b="1905"/>
                  <wp:docPr id="452" name="Grafik 4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review academic research on Academic Karma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5C10F7" wp14:editId="7C03A579">
                  <wp:extent cx="131445" cy="131445"/>
                  <wp:effectExtent l="0" t="0" r="1905" b="1905"/>
                  <wp:docPr id="451" name="Grafik 4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F019AE" wp14:editId="4015F251">
                  <wp:extent cx="131445" cy="131445"/>
                  <wp:effectExtent l="0" t="0" r="1905" b="1905"/>
                  <wp:docPr id="450" name="Grafik 4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FDD98E" wp14:editId="398FE50B">
                  <wp:extent cx="131445" cy="131445"/>
                  <wp:effectExtent l="0" t="0" r="1905" b="1905"/>
                  <wp:docPr id="449" name="Grafik 4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052A345" wp14:editId="5D4E8AD2">
                  <wp:extent cx="131445" cy="131445"/>
                  <wp:effectExtent l="0" t="0" r="1905" b="1905"/>
                  <wp:docPr id="448" name="Grafik 4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arXiv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93084B0" wp14:editId="455F2B14">
                  <wp:extent cx="131445" cy="131445"/>
                  <wp:effectExtent l="0" t="0" r="1905" b="1905"/>
                  <wp:docPr id="447" name="Grafik 4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F04819E" wp14:editId="1AED850F">
                  <wp:extent cx="131445" cy="131445"/>
                  <wp:effectExtent l="0" t="0" r="1905" b="1905"/>
                  <wp:docPr id="446" name="Grafik 4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5165144" wp14:editId="643855BF">
                  <wp:extent cx="131445" cy="131445"/>
                  <wp:effectExtent l="0" t="0" r="1905" b="1905"/>
                  <wp:docPr id="445" name="Grafik 4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03E7B7E" wp14:editId="58147B52">
                  <wp:extent cx="131445" cy="131445"/>
                  <wp:effectExtent l="0" t="0" r="1905" b="1905"/>
                  <wp:docPr id="444" name="Grafik 4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bioRxiv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CBDDDF" wp14:editId="3C0B68C3">
                  <wp:extent cx="131445" cy="131445"/>
                  <wp:effectExtent l="0" t="0" r="1905" b="1905"/>
                  <wp:docPr id="443" name="Grafik 4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CBED5E3" wp14:editId="60201F28">
                  <wp:extent cx="131445" cy="131445"/>
                  <wp:effectExtent l="0" t="0" r="1905" b="1905"/>
                  <wp:docPr id="442" name="Grafik 4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583C7D" wp14:editId="13156406">
                  <wp:extent cx="131445" cy="131445"/>
                  <wp:effectExtent l="0" t="0" r="1905" b="1905"/>
                  <wp:docPr id="441" name="Grafik 4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6AB0123" wp14:editId="59577614">
                  <wp:extent cx="131445" cy="131445"/>
                  <wp:effectExtent l="0" t="0" r="1905" b="1905"/>
                  <wp:docPr id="440" name="Grafik 4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share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bioRxiv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59B95B" wp14:editId="0C28949B">
                  <wp:extent cx="131445" cy="131445"/>
                  <wp:effectExtent l="0" t="0" r="1905" b="1905"/>
                  <wp:docPr id="439" name="Grafik 4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D9A8CC" wp14:editId="382D4D36">
                  <wp:extent cx="131445" cy="131445"/>
                  <wp:effectExtent l="0" t="0" r="1905" b="1905"/>
                  <wp:docPr id="438" name="Grafik 4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F7E5D0" wp14:editId="0D382433">
                  <wp:extent cx="131445" cy="131445"/>
                  <wp:effectExtent l="0" t="0" r="1905" b="1905"/>
                  <wp:docPr id="437" name="Grafik 4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DD15E84" wp14:editId="2423CB51">
                  <wp:extent cx="131445" cy="131445"/>
                  <wp:effectExtent l="0" t="0" r="1905" b="1905"/>
                  <wp:docPr id="436" name="Grafik 4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watch a repository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BitBucket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C3BA258" wp14:editId="66CFBB1F">
                  <wp:extent cx="131445" cy="131445"/>
                  <wp:effectExtent l="0" t="0" r="1905" b="1905"/>
                  <wp:docPr id="435" name="Grafik 4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A4A7418" wp14:editId="2554A2C6">
                  <wp:extent cx="131445" cy="131445"/>
                  <wp:effectExtent l="0" t="0" r="1905" b="1905"/>
                  <wp:docPr id="434" name="Grafik 4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F5488B" wp14:editId="6EECC254">
                  <wp:extent cx="131445" cy="131445"/>
                  <wp:effectExtent l="0" t="0" r="1905" b="1905"/>
                  <wp:docPr id="433" name="Grafik 4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E7F573" wp14:editId="5CBFE3AA">
                  <wp:extent cx="131445" cy="131445"/>
                  <wp:effectExtent l="0" t="0" r="1905" b="1905"/>
                  <wp:docPr id="432" name="Grafik 4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fork a repository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BitBucket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8DD503" wp14:editId="0431AF48">
                  <wp:extent cx="131445" cy="131445"/>
                  <wp:effectExtent l="0" t="0" r="1905" b="1905"/>
                  <wp:docPr id="431" name="Grafik 4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11E12CF" wp14:editId="79C444C5">
                  <wp:extent cx="131445" cy="131445"/>
                  <wp:effectExtent l="0" t="0" r="1905" b="1905"/>
                  <wp:docPr id="430" name="Grafik 4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8F34E5" wp14:editId="05ED4030">
                  <wp:extent cx="131445" cy="131445"/>
                  <wp:effectExtent l="0" t="0" r="1905" b="1905"/>
                  <wp:docPr id="429" name="Grafik 4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C422D0" wp14:editId="74787A4C">
                  <wp:extent cx="131445" cy="131445"/>
                  <wp:effectExtent l="0" t="0" r="1905" b="1905"/>
                  <wp:docPr id="428" name="Grafik 4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repository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BitBucket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CF8B5A9" wp14:editId="7C5DFE91">
                  <wp:extent cx="131445" cy="131445"/>
                  <wp:effectExtent l="0" t="0" r="1905" b="1905"/>
                  <wp:docPr id="427" name="Grafik 4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FBE947" wp14:editId="27311226">
                  <wp:extent cx="131445" cy="131445"/>
                  <wp:effectExtent l="0" t="0" r="1905" b="1905"/>
                  <wp:docPr id="426" name="Grafik 4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0920EFA" wp14:editId="1E555820">
                  <wp:extent cx="131445" cy="131445"/>
                  <wp:effectExtent l="0" t="0" r="1905" b="1905"/>
                  <wp:docPr id="425" name="Grafik 4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228C28" wp14:editId="0767ADC8">
                  <wp:extent cx="131445" cy="131445"/>
                  <wp:effectExtent l="0" t="0" r="1905" b="1905"/>
                  <wp:docPr id="424" name="Grafik 4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save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Browzine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827D91" wp14:editId="3C17E816">
                  <wp:extent cx="131445" cy="131445"/>
                  <wp:effectExtent l="0" t="0" r="1905" b="1905"/>
                  <wp:docPr id="423" name="Grafik 4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2F679C" wp14:editId="41A6C0C9">
                  <wp:extent cx="131445" cy="131445"/>
                  <wp:effectExtent l="0" t="0" r="1905" b="1905"/>
                  <wp:docPr id="422" name="Grafik 4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3EB543" wp14:editId="41BCA7CD">
                  <wp:extent cx="131445" cy="131445"/>
                  <wp:effectExtent l="0" t="0" r="1905" b="1905"/>
                  <wp:docPr id="421" name="Grafik 4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7E42DA" wp14:editId="6FD7AE29">
                  <wp:extent cx="131445" cy="131445"/>
                  <wp:effectExtent l="0" t="0" r="1905" b="1905"/>
                  <wp:docPr id="420" name="Grafik 4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save a bookmark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Citavi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415C99" wp14:editId="268A1D3F">
                  <wp:extent cx="131445" cy="131445"/>
                  <wp:effectExtent l="0" t="0" r="1905" b="1905"/>
                  <wp:docPr id="419" name="Grafik 4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90AE30" wp14:editId="1877390A">
                  <wp:extent cx="131445" cy="131445"/>
                  <wp:effectExtent l="0" t="0" r="1905" b="1905"/>
                  <wp:docPr id="418" name="Grafik 4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D3E0B1" wp14:editId="4B5FB8A6">
                  <wp:extent cx="131445" cy="131445"/>
                  <wp:effectExtent l="0" t="0" r="1905" b="1905"/>
                  <wp:docPr id="417" name="Grafik 4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3B83AF" wp14:editId="3037A013">
                  <wp:extent cx="131445" cy="131445"/>
                  <wp:effectExtent l="0" t="0" r="1905" b="1905"/>
                  <wp:docPr id="416" name="Grafik 4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EconStor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104C806" wp14:editId="0F7A8731">
                  <wp:extent cx="131445" cy="131445"/>
                  <wp:effectExtent l="0" t="0" r="1905" b="1905"/>
                  <wp:docPr id="415" name="Grafik 4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AA123B0" wp14:editId="42E2FC51">
                  <wp:extent cx="131445" cy="131445"/>
                  <wp:effectExtent l="0" t="0" r="1905" b="1905"/>
                  <wp:docPr id="414" name="Grafik 4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8F6800D" wp14:editId="439B3748">
                  <wp:extent cx="131445" cy="131445"/>
                  <wp:effectExtent l="0" t="0" r="1905" b="1905"/>
                  <wp:docPr id="413" name="Grafik 4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A4A6B7" wp14:editId="2B9C80FD">
                  <wp:extent cx="131445" cy="131445"/>
                  <wp:effectExtent l="0" t="0" r="1905" b="1905"/>
                  <wp:docPr id="412" name="Grafik 4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 journal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Journalysis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0D40D4" wp14:editId="4D7CD377">
                  <wp:extent cx="131445" cy="131445"/>
                  <wp:effectExtent l="0" t="0" r="1905" b="1905"/>
                  <wp:docPr id="411" name="Grafik 4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C95CE3" wp14:editId="6FFD5671">
                  <wp:extent cx="131445" cy="131445"/>
                  <wp:effectExtent l="0" t="0" r="1905" b="1905"/>
                  <wp:docPr id="410" name="Grafik 4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EA0F0E" wp14:editId="02507C68">
                  <wp:extent cx="131445" cy="131445"/>
                  <wp:effectExtent l="0" t="0" r="1905" b="1905"/>
                  <wp:docPr id="409" name="Grafik 4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C15FF8" wp14:editId="698BA428">
                  <wp:extent cx="131445" cy="131445"/>
                  <wp:effectExtent l="0" t="0" r="1905" b="1905"/>
                  <wp:docPr id="408" name="Grafik 4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download an article on JSTOR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257510" wp14:editId="1108BB2F">
                  <wp:extent cx="131445" cy="131445"/>
                  <wp:effectExtent l="0" t="0" r="1905" b="1905"/>
                  <wp:docPr id="407" name="Grafik 4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701C1C9" wp14:editId="3973E8FA">
                  <wp:extent cx="131445" cy="131445"/>
                  <wp:effectExtent l="0" t="0" r="1905" b="1905"/>
                  <wp:docPr id="406" name="Grafik 4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BD9810" wp14:editId="3A7F5E1A">
                  <wp:extent cx="131445" cy="131445"/>
                  <wp:effectExtent l="0" t="0" r="1905" b="1905"/>
                  <wp:docPr id="405" name="Grafik 4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49DF71" wp14:editId="040DBD48">
                  <wp:extent cx="131445" cy="131445"/>
                  <wp:effectExtent l="0" t="0" r="1905" b="1905"/>
                  <wp:docPr id="404" name="Grafik 4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save a bookmark on JSTOR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2334B9" wp14:editId="47AA4E36">
                  <wp:extent cx="131445" cy="131445"/>
                  <wp:effectExtent l="0" t="0" r="1905" b="1905"/>
                  <wp:docPr id="403" name="Grafik 4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873F83" wp14:editId="3E9C72E2">
                  <wp:extent cx="131445" cy="131445"/>
                  <wp:effectExtent l="0" t="0" r="1905" b="1905"/>
                  <wp:docPr id="402" name="Grafik 4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F03054" wp14:editId="237AD365">
                  <wp:extent cx="131445" cy="131445"/>
                  <wp:effectExtent l="0" t="0" r="1905" b="1905"/>
                  <wp:docPr id="401" name="Grafik 4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0C8B1B" wp14:editId="0E41543E">
                  <wp:extent cx="131445" cy="131445"/>
                  <wp:effectExtent l="0" t="0" r="1905" b="1905"/>
                  <wp:docPr id="400" name="Grafik 4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 book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LibraryThing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49824C" wp14:editId="4E188B27">
                  <wp:extent cx="131445" cy="131445"/>
                  <wp:effectExtent l="0" t="0" r="1905" b="1905"/>
                  <wp:docPr id="399" name="Grafik 3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9F4670" wp14:editId="5F5E0669">
                  <wp:extent cx="131445" cy="131445"/>
                  <wp:effectExtent l="0" t="0" r="1905" b="1905"/>
                  <wp:docPr id="398" name="Grafik 3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28CE2D" wp14:editId="797A5AA1">
                  <wp:extent cx="131445" cy="131445"/>
                  <wp:effectExtent l="0" t="0" r="1905" b="1905"/>
                  <wp:docPr id="397" name="Grafik 3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5F3BADD" wp14:editId="52548B2C">
                  <wp:extent cx="131445" cy="131445"/>
                  <wp:effectExtent l="0" t="0" r="1905" b="1905"/>
                  <wp:docPr id="396" name="Grafik 3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rate a book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LibraryThing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06BFD7D" wp14:editId="19E86A79">
                  <wp:extent cx="131445" cy="131445"/>
                  <wp:effectExtent l="0" t="0" r="1905" b="1905"/>
                  <wp:docPr id="395" name="Grafik 3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4495111" wp14:editId="0BB7B9FE">
                  <wp:extent cx="131445" cy="131445"/>
                  <wp:effectExtent l="0" t="0" r="1905" b="1905"/>
                  <wp:docPr id="394" name="Grafik 3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66FD52" wp14:editId="64110788">
                  <wp:extent cx="131445" cy="131445"/>
                  <wp:effectExtent l="0" t="0" r="1905" b="1905"/>
                  <wp:docPr id="393" name="Grafik 3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5AD6F3" wp14:editId="43F533B8">
                  <wp:extent cx="131445" cy="131445"/>
                  <wp:effectExtent l="0" t="0" r="1905" b="1905"/>
                  <wp:docPr id="392" name="Grafik 3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save a bookmark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LibraryThing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0CDF508" wp14:editId="683E0FEB">
                  <wp:extent cx="131445" cy="131445"/>
                  <wp:effectExtent l="0" t="0" r="1905" b="1905"/>
                  <wp:docPr id="391" name="Grafik 3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F5864F" wp14:editId="792E59AA">
                  <wp:extent cx="131445" cy="131445"/>
                  <wp:effectExtent l="0" t="0" r="1905" b="1905"/>
                  <wp:docPr id="390" name="Grafik 3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32CE37" wp14:editId="721DC668">
                  <wp:extent cx="131445" cy="131445"/>
                  <wp:effectExtent l="0" t="0" r="1905" b="1905"/>
                  <wp:docPr id="389" name="Grafik 3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B5166FC" wp14:editId="7CE8D531">
                  <wp:extent cx="131445" cy="131445"/>
                  <wp:effectExtent l="0" t="0" r="1905" b="1905"/>
                  <wp:docPr id="388" name="Grafik 3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mention a book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LibraryThing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47BE8D" wp14:editId="5A65E38A">
                  <wp:extent cx="131445" cy="131445"/>
                  <wp:effectExtent l="0" t="0" r="1905" b="1905"/>
                  <wp:docPr id="387" name="Grafik 3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1D70771" wp14:editId="01453985">
                  <wp:extent cx="131445" cy="131445"/>
                  <wp:effectExtent l="0" t="0" r="1905" b="1905"/>
                  <wp:docPr id="386" name="Grafik 3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BC5106" wp14:editId="6E7D2560">
                  <wp:extent cx="131445" cy="131445"/>
                  <wp:effectExtent l="0" t="0" r="1905" b="1905"/>
                  <wp:docPr id="385" name="Grafik 3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20FC325" wp14:editId="41BE323E">
                  <wp:extent cx="131445" cy="131445"/>
                  <wp:effectExtent l="0" t="0" r="1905" b="1905"/>
                  <wp:docPr id="384" name="Grafik 3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download an article on MPRA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9A3929" wp14:editId="0F8F9C0F">
                  <wp:extent cx="131445" cy="131445"/>
                  <wp:effectExtent l="0" t="0" r="1905" b="1905"/>
                  <wp:docPr id="383" name="Grafik 3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62ADD7" wp14:editId="4BB3C209">
                  <wp:extent cx="131445" cy="131445"/>
                  <wp:effectExtent l="0" t="0" r="1905" b="1905"/>
                  <wp:docPr id="382" name="Grafik 3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A279E33" wp14:editId="6CECD694">
                  <wp:extent cx="131445" cy="131445"/>
                  <wp:effectExtent l="0" t="0" r="1905" b="1905"/>
                  <wp:docPr id="381" name="Grafik 3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4F0D39E" wp14:editId="35F324CC">
                  <wp:extent cx="131445" cy="131445"/>
                  <wp:effectExtent l="0" t="0" r="1905" b="1905"/>
                  <wp:docPr id="380" name="Grafik 3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download a dataset on Pangaea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D77C20" wp14:editId="24C1C58C">
                  <wp:extent cx="131445" cy="131445"/>
                  <wp:effectExtent l="0" t="0" r="1905" b="1905"/>
                  <wp:docPr id="379" name="Grafik 3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C4513E" wp14:editId="5E6D9901">
                  <wp:extent cx="131445" cy="131445"/>
                  <wp:effectExtent l="0" t="0" r="1905" b="1905"/>
                  <wp:docPr id="378" name="Grafik 3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D93A144" wp14:editId="139E88BE">
                  <wp:extent cx="131445" cy="131445"/>
                  <wp:effectExtent l="0" t="0" r="1905" b="1905"/>
                  <wp:docPr id="377" name="Grafik 3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F0AF19" wp14:editId="037A3644">
                  <wp:extent cx="131445" cy="131445"/>
                  <wp:effectExtent l="0" t="0" r="1905" b="1905"/>
                  <wp:docPr id="376" name="Grafik 3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review academic research on Peerage of Science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807C90" wp14:editId="16375A16">
                  <wp:extent cx="131445" cy="131445"/>
                  <wp:effectExtent l="0" t="0" r="1905" b="1905"/>
                  <wp:docPr id="375" name="Grafik 3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87B331" wp14:editId="44F24E4B">
                  <wp:extent cx="131445" cy="131445"/>
                  <wp:effectExtent l="0" t="0" r="1905" b="1905"/>
                  <wp:docPr id="374" name="Grafik 3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B277E1" wp14:editId="3FADA40B">
                  <wp:extent cx="131445" cy="131445"/>
                  <wp:effectExtent l="0" t="0" r="1905" b="1905"/>
                  <wp:docPr id="373" name="Grafik 3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37B0168" wp14:editId="20F1AA3B">
                  <wp:extent cx="131445" cy="131445"/>
                  <wp:effectExtent l="0" t="0" r="1905" b="1905"/>
                  <wp:docPr id="372" name="Grafik 3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download an article on PubMed Central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21C5CCB" wp14:editId="4520BCE6">
                  <wp:extent cx="131445" cy="131445"/>
                  <wp:effectExtent l="0" t="0" r="1905" b="1905"/>
                  <wp:docPr id="371" name="Grafik 3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FBA5A4" wp14:editId="380E2F23">
                  <wp:extent cx="131445" cy="131445"/>
                  <wp:effectExtent l="0" t="0" r="1905" b="1905"/>
                  <wp:docPr id="370" name="Grafik 3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333227" wp14:editId="2E17ACE1">
                  <wp:extent cx="131445" cy="131445"/>
                  <wp:effectExtent l="0" t="0" r="1905" b="1905"/>
                  <wp:docPr id="369" name="Grafik 3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4FFBBE" wp14:editId="60799737">
                  <wp:extent cx="131445" cy="131445"/>
                  <wp:effectExtent l="0" t="0" r="1905" b="1905"/>
                  <wp:docPr id="368" name="Grafik 3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favor an article on PubMed Central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AB081A" wp14:editId="43628F3C">
                  <wp:extent cx="131445" cy="131445"/>
                  <wp:effectExtent l="0" t="0" r="1905" b="1905"/>
                  <wp:docPr id="367" name="Grafik 3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71DB6B5" wp14:editId="09F7034A">
                  <wp:extent cx="131445" cy="131445"/>
                  <wp:effectExtent l="0" t="0" r="1905" b="1905"/>
                  <wp:docPr id="366" name="Grafik 3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45F6F0" wp14:editId="6B1F32D8">
                  <wp:extent cx="131445" cy="131445"/>
                  <wp:effectExtent l="0" t="0" r="1905" b="1905"/>
                  <wp:docPr id="365" name="Grafik 3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EE8A9F" wp14:editId="2848BCDF">
                  <wp:extent cx="131445" cy="131445"/>
                  <wp:effectExtent l="0" t="0" r="1905" b="1905"/>
                  <wp:docPr id="364" name="Grafik 3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review a journal on QOAM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98278F4" wp14:editId="6D66D61F">
                  <wp:extent cx="131445" cy="131445"/>
                  <wp:effectExtent l="0" t="0" r="1905" b="1905"/>
                  <wp:docPr id="363" name="Grafik 3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D3146EB" wp14:editId="067A6F2E">
                  <wp:extent cx="131445" cy="131445"/>
                  <wp:effectExtent l="0" t="0" r="1905" b="1905"/>
                  <wp:docPr id="362" name="Grafik 3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07E7F8" wp14:editId="245AC7AC">
                  <wp:extent cx="131445" cy="131445"/>
                  <wp:effectExtent l="0" t="0" r="1905" b="1905"/>
                  <wp:docPr id="361" name="Grafik 3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AADC43" wp14:editId="3AD0DAD2">
                  <wp:extent cx="131445" cy="131445"/>
                  <wp:effectExtent l="0" t="0" r="1905" b="1905"/>
                  <wp:docPr id="360" name="Grafik 3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RePEc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677404" wp14:editId="10DAB378">
                  <wp:extent cx="131445" cy="131445"/>
                  <wp:effectExtent l="0" t="0" r="1905" b="1905"/>
                  <wp:docPr id="359" name="Grafik 35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123B95E" wp14:editId="428B1C85">
                  <wp:extent cx="131445" cy="131445"/>
                  <wp:effectExtent l="0" t="0" r="1905" b="1905"/>
                  <wp:docPr id="358" name="Grafik 35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D1FE31" wp14:editId="2C11A2E0">
                  <wp:extent cx="131445" cy="131445"/>
                  <wp:effectExtent l="0" t="0" r="1905" b="1905"/>
                  <wp:docPr id="357" name="Grafik 35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A235A1" wp14:editId="58F03B8D">
                  <wp:extent cx="131445" cy="131445"/>
                  <wp:effectExtent l="0" t="0" r="1905" b="1905"/>
                  <wp:docPr id="356" name="Grafik 35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publication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ResearchGate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2976CD" wp14:editId="38BF6380">
                  <wp:extent cx="131445" cy="131445"/>
                  <wp:effectExtent l="0" t="0" r="1905" b="1905"/>
                  <wp:docPr id="355" name="Grafik 35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158F4DA" wp14:editId="6CB61061">
                  <wp:extent cx="131445" cy="131445"/>
                  <wp:effectExtent l="0" t="0" r="1905" b="1905"/>
                  <wp:docPr id="354" name="Grafik 35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9F5A7E" wp14:editId="3F5F53FD">
                  <wp:extent cx="131445" cy="131445"/>
                  <wp:effectExtent l="0" t="0" r="1905" b="1905"/>
                  <wp:docPr id="353" name="Grafik 3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725DDF0" wp14:editId="12C00F8A">
                  <wp:extent cx="131445" cy="131445"/>
                  <wp:effectExtent l="0" t="0" r="1905" b="1905"/>
                  <wp:docPr id="352" name="Grafik 3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like a publication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ResearchGate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20E251" wp14:editId="21973EAE">
                  <wp:extent cx="131445" cy="131445"/>
                  <wp:effectExtent l="0" t="0" r="1905" b="1905"/>
                  <wp:docPr id="351" name="Grafik 3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24C596D" wp14:editId="060F77A1">
                  <wp:extent cx="131445" cy="131445"/>
                  <wp:effectExtent l="0" t="0" r="1905" b="1905"/>
                  <wp:docPr id="350" name="Grafik 3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6D047A" wp14:editId="63517D82">
                  <wp:extent cx="131445" cy="131445"/>
                  <wp:effectExtent l="0" t="0" r="1905" b="1905"/>
                  <wp:docPr id="349" name="Grafik 3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48BF1D" wp14:editId="29D8A20A">
                  <wp:extent cx="131445" cy="131445"/>
                  <wp:effectExtent l="0" t="0" r="1905" b="1905"/>
                  <wp:docPr id="348" name="Grafik 3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an article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Rubriq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CD1FB0" wp14:editId="36459CC6">
                  <wp:extent cx="131445" cy="131445"/>
                  <wp:effectExtent l="0" t="0" r="1905" b="1905"/>
                  <wp:docPr id="347" name="Grafik 34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9C18BF" wp14:editId="2A6E0F6F">
                  <wp:extent cx="131445" cy="131445"/>
                  <wp:effectExtent l="0" t="0" r="1905" b="1905"/>
                  <wp:docPr id="346" name="Grafik 3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52EA11" wp14:editId="16EA78BA">
                  <wp:extent cx="131445" cy="131445"/>
                  <wp:effectExtent l="0" t="0" r="1905" b="1905"/>
                  <wp:docPr id="345" name="Grafik 3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263649" wp14:editId="20FD69A2">
                  <wp:extent cx="131445" cy="131445"/>
                  <wp:effectExtent l="0" t="0" r="1905" b="1905"/>
                  <wp:docPr id="344" name="Grafik 3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read an article on Science Open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4CA40E5" wp14:editId="4E287140">
                  <wp:extent cx="131445" cy="131445"/>
                  <wp:effectExtent l="0" t="0" r="1905" b="1905"/>
                  <wp:docPr id="343" name="Grafik 3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8D78D9" wp14:editId="4E61D314">
                  <wp:extent cx="131445" cy="131445"/>
                  <wp:effectExtent l="0" t="0" r="1905" b="1905"/>
                  <wp:docPr id="342" name="Grafik 3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EB9397" wp14:editId="7D89C751">
                  <wp:extent cx="131445" cy="131445"/>
                  <wp:effectExtent l="0" t="0" r="1905" b="1905"/>
                  <wp:docPr id="341" name="Grafik 3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9B068DC" wp14:editId="6FB3921E">
                  <wp:extent cx="131445" cy="131445"/>
                  <wp:effectExtent l="0" t="0" r="1905" b="1905"/>
                  <wp:docPr id="340" name="Grafik 3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rate an article on Science Open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6F96CB4" wp14:editId="39CC0D22">
                  <wp:extent cx="131445" cy="131445"/>
                  <wp:effectExtent l="0" t="0" r="1905" b="1905"/>
                  <wp:docPr id="339" name="Grafik 3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4209FBA" wp14:editId="529C7C42">
                  <wp:extent cx="131445" cy="131445"/>
                  <wp:effectExtent l="0" t="0" r="1905" b="1905"/>
                  <wp:docPr id="338" name="Grafik 3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57DA13" wp14:editId="3D55EC89">
                  <wp:extent cx="131445" cy="131445"/>
                  <wp:effectExtent l="0" t="0" r="1905" b="1905"/>
                  <wp:docPr id="337" name="Grafik 3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60113F" wp14:editId="148270AF">
                  <wp:extent cx="131445" cy="131445"/>
                  <wp:effectExtent l="0" t="0" r="1905" b="1905"/>
                  <wp:docPr id="336" name="Grafik 3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recommend an article on Science Open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29B865" wp14:editId="3A93FE31">
                  <wp:extent cx="131445" cy="131445"/>
                  <wp:effectExtent l="0" t="0" r="1905" b="1905"/>
                  <wp:docPr id="335" name="Grafik 3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8B6F3F" wp14:editId="3237AEBC">
                  <wp:extent cx="131445" cy="131445"/>
                  <wp:effectExtent l="0" t="0" r="1905" b="1905"/>
                  <wp:docPr id="334" name="Grafik 3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D373CE3" wp14:editId="6B279B17">
                  <wp:extent cx="131445" cy="131445"/>
                  <wp:effectExtent l="0" t="0" r="1905" b="1905"/>
                  <wp:docPr id="333" name="Grafik 3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975BE42" wp14:editId="6510E262">
                  <wp:extent cx="131445" cy="131445"/>
                  <wp:effectExtent l="0" t="0" r="1905" b="1905"/>
                  <wp:docPr id="332" name="Grafik 3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 via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SocArXiv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C9C5D5" wp14:editId="7EB75C5C">
                  <wp:extent cx="131445" cy="131445"/>
                  <wp:effectExtent l="0" t="0" r="1905" b="1905"/>
                  <wp:docPr id="331" name="Grafik 3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B5F2969" wp14:editId="6CC481E0">
                  <wp:extent cx="131445" cy="131445"/>
                  <wp:effectExtent l="0" t="0" r="1905" b="1905"/>
                  <wp:docPr id="330" name="Grafik 3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B75B52" wp14:editId="1A3736AD">
                  <wp:extent cx="131445" cy="131445"/>
                  <wp:effectExtent l="0" t="0" r="1905" b="1905"/>
                  <wp:docPr id="329" name="Grafik 3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39552D" wp14:editId="59858061">
                  <wp:extent cx="131445" cy="131445"/>
                  <wp:effectExtent l="0" t="0" r="1905" b="1905"/>
                  <wp:docPr id="328" name="Grafik 3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share a presentation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Speakerdeck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19AEBB1" wp14:editId="5F50D910">
                  <wp:extent cx="131445" cy="131445"/>
                  <wp:effectExtent l="0" t="0" r="1905" b="1905"/>
                  <wp:docPr id="327" name="Grafik 3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A42D14" wp14:editId="2462322E">
                  <wp:extent cx="131445" cy="131445"/>
                  <wp:effectExtent l="0" t="0" r="1905" b="1905"/>
                  <wp:docPr id="326" name="Grafik 3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62BE759" wp14:editId="3D573CF7">
                  <wp:extent cx="131445" cy="131445"/>
                  <wp:effectExtent l="0" t="0" r="1905" b="1905"/>
                  <wp:docPr id="325" name="Grafik 3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6CA9E54" wp14:editId="3628EB1C">
                  <wp:extent cx="131445" cy="131445"/>
                  <wp:effectExtent l="0" t="0" r="1905" b="1905"/>
                  <wp:docPr id="324" name="Grafik 3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 presentation from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Speakerdeck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AD06EE8" wp14:editId="093B9D0A">
                  <wp:extent cx="131445" cy="131445"/>
                  <wp:effectExtent l="0" t="0" r="1905" b="1905"/>
                  <wp:docPr id="323" name="Grafik 3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F044B8B" wp14:editId="72D2F533">
                  <wp:extent cx="131445" cy="131445"/>
                  <wp:effectExtent l="0" t="0" r="1905" b="1905"/>
                  <wp:docPr id="322" name="Grafik 3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15A056" wp14:editId="32B4D1FE">
                  <wp:extent cx="131445" cy="131445"/>
                  <wp:effectExtent l="0" t="0" r="1905" b="1905"/>
                  <wp:docPr id="321" name="Grafik 3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DE8D371" wp14:editId="48046B8B">
                  <wp:extent cx="131445" cy="131445"/>
                  <wp:effectExtent l="0" t="0" r="1905" b="1905"/>
                  <wp:docPr id="320" name="Grafik 3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share an article on SSRN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C9E9700" wp14:editId="1B13BD3C">
                  <wp:extent cx="131445" cy="131445"/>
                  <wp:effectExtent l="0" t="0" r="1905" b="1905"/>
                  <wp:docPr id="319" name="Grafik 3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F4F5F5E" wp14:editId="030A7850">
                  <wp:extent cx="131445" cy="131445"/>
                  <wp:effectExtent l="0" t="0" r="1905" b="1905"/>
                  <wp:docPr id="318" name="Grafik 3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3B63C66" wp14:editId="4137FCC2">
                  <wp:extent cx="131445" cy="131445"/>
                  <wp:effectExtent l="0" t="0" r="1905" b="1905"/>
                  <wp:docPr id="317" name="Grafik 3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E877F2" wp14:editId="404E2DBF">
                  <wp:extent cx="131445" cy="131445"/>
                  <wp:effectExtent l="0" t="0" r="1905" b="1905"/>
                  <wp:docPr id="316" name="Grafik 3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download an article from SSRN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3DC005" wp14:editId="65FC4C2B">
                  <wp:extent cx="131445" cy="131445"/>
                  <wp:effectExtent l="0" t="0" r="1905" b="1905"/>
                  <wp:docPr id="315" name="Grafik 3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B02EAFC" wp14:editId="59FD8576">
                  <wp:extent cx="131445" cy="131445"/>
                  <wp:effectExtent l="0" t="0" r="1905" b="1905"/>
                  <wp:docPr id="314" name="Grafik 3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DF5D762" wp14:editId="0B54AA70">
                  <wp:extent cx="131445" cy="131445"/>
                  <wp:effectExtent l="0" t="0" r="1905" b="1905"/>
                  <wp:docPr id="313" name="Grafik 3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A1B4A74" wp14:editId="14040DB9">
                  <wp:extent cx="131445" cy="131445"/>
                  <wp:effectExtent l="0" t="0" r="1905" b="1905"/>
                  <wp:docPr id="312" name="Grafik 3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review an article on SSRN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A8F33EA" wp14:editId="62C7A3AC">
                  <wp:extent cx="131445" cy="131445"/>
                  <wp:effectExtent l="0" t="0" r="1905" b="1905"/>
                  <wp:docPr id="311" name="Grafik 3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DEED81" wp14:editId="464A368B">
                  <wp:extent cx="131445" cy="131445"/>
                  <wp:effectExtent l="0" t="0" r="1905" b="1905"/>
                  <wp:docPr id="310" name="Grafik 3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81B53AE" wp14:editId="3B66043E">
                  <wp:extent cx="131445" cy="131445"/>
                  <wp:effectExtent l="0" t="0" r="1905" b="1905"/>
                  <wp:docPr id="309" name="Grafik 3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BD83AE" wp14:editId="28719D27">
                  <wp:extent cx="131445" cy="131445"/>
                  <wp:effectExtent l="0" t="0" r="1905" b="1905"/>
                  <wp:docPr id="308" name="Grafik 3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write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StackExchange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9A6AD12" wp14:editId="7A4A6573">
                  <wp:extent cx="131445" cy="131445"/>
                  <wp:effectExtent l="0" t="0" r="1905" b="1905"/>
                  <wp:docPr id="307" name="Grafik 3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322EBC9" wp14:editId="3DBC2D00">
                  <wp:extent cx="131445" cy="131445"/>
                  <wp:effectExtent l="0" t="0" r="1905" b="1905"/>
                  <wp:docPr id="306" name="Grafik 3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172E91" wp14:editId="4F625B26">
                  <wp:extent cx="131445" cy="131445"/>
                  <wp:effectExtent l="0" t="0" r="1905" b="1905"/>
                  <wp:docPr id="305" name="Grafik 3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B4F9EFE" wp14:editId="0893361E">
                  <wp:extent cx="131445" cy="131445"/>
                  <wp:effectExtent l="0" t="0" r="1905" b="1905"/>
                  <wp:docPr id="304" name="Grafik 3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upvote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StackExchange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28FC716" wp14:editId="30D55496">
                  <wp:extent cx="131445" cy="131445"/>
                  <wp:effectExtent l="0" t="0" r="1905" b="1905"/>
                  <wp:docPr id="303" name="Grafik 3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31ABDD0" wp14:editId="33F07455">
                  <wp:extent cx="131445" cy="131445"/>
                  <wp:effectExtent l="0" t="0" r="1905" b="1905"/>
                  <wp:docPr id="302" name="Grafik 3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ABBB52" wp14:editId="193E0C7D">
                  <wp:extent cx="131445" cy="131445"/>
                  <wp:effectExtent l="0" t="0" r="1905" b="1905"/>
                  <wp:docPr id="301" name="Grafik 3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71C6C3" wp14:editId="33E31F40">
                  <wp:extent cx="131445" cy="131445"/>
                  <wp:effectExtent l="0" t="0" r="1905" b="1905"/>
                  <wp:docPr id="300" name="Grafik 3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downvote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StackExchange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B32B032" wp14:editId="529E2EC0">
                  <wp:extent cx="131445" cy="131445"/>
                  <wp:effectExtent l="0" t="0" r="1905" b="1905"/>
                  <wp:docPr id="299" name="Grafik 2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746B9F" wp14:editId="22516D82">
                  <wp:extent cx="131445" cy="131445"/>
                  <wp:effectExtent l="0" t="0" r="1905" b="1905"/>
                  <wp:docPr id="298" name="Grafik 29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8E2D74A" wp14:editId="2169FB2A">
                  <wp:extent cx="131445" cy="131445"/>
                  <wp:effectExtent l="0" t="0" r="1905" b="1905"/>
                  <wp:docPr id="297" name="Grafik 29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D54675" wp14:editId="05FCEC4C">
                  <wp:extent cx="131445" cy="131445"/>
                  <wp:effectExtent l="0" t="0" r="1905" b="1905"/>
                  <wp:docPr id="296" name="Grafik 29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write a post about academic research on Tumblr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301C167" wp14:editId="05656330">
                  <wp:extent cx="131445" cy="131445"/>
                  <wp:effectExtent l="0" t="0" r="1905" b="1905"/>
                  <wp:docPr id="295" name="Grafik 29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D9AE8F4" wp14:editId="5AE79B2D">
                  <wp:extent cx="131445" cy="131445"/>
                  <wp:effectExtent l="0" t="0" r="1905" b="1905"/>
                  <wp:docPr id="294" name="Grafik 29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238F294" wp14:editId="5DBEDA73">
                  <wp:extent cx="131445" cy="131445"/>
                  <wp:effectExtent l="0" t="0" r="1905" b="1905"/>
                  <wp:docPr id="293" name="Grafik 29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CF60F1" wp14:editId="17C6F55D">
                  <wp:extent cx="131445" cy="131445"/>
                  <wp:effectExtent l="0" t="0" r="1905" b="1905"/>
                  <wp:docPr id="292" name="Grafik 29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like a post about academic research on Tumblr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6BFB558" wp14:editId="439CD287">
                  <wp:extent cx="131445" cy="131445"/>
                  <wp:effectExtent l="0" t="0" r="1905" b="1905"/>
                  <wp:docPr id="291" name="Grafik 29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2454B8C" wp14:editId="67703723">
                  <wp:extent cx="131445" cy="131445"/>
                  <wp:effectExtent l="0" t="0" r="1905" b="1905"/>
                  <wp:docPr id="290" name="Grafik 29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7002E87" wp14:editId="3D05D1B3">
                  <wp:extent cx="131445" cy="131445"/>
                  <wp:effectExtent l="0" t="0" r="1905" b="1905"/>
                  <wp:docPr id="289" name="Grafik 28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34AA602" wp14:editId="01CF5660">
                  <wp:extent cx="131445" cy="131445"/>
                  <wp:effectExtent l="0" t="0" r="1905" b="1905"/>
                  <wp:docPr id="288" name="Grafik 28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reblog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 a post about academic research on Tumblr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A314478" wp14:editId="1F1C6DCA">
                  <wp:extent cx="131445" cy="131445"/>
                  <wp:effectExtent l="0" t="0" r="1905" b="1905"/>
                  <wp:docPr id="287" name="Grafik 28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0AC9FB7" wp14:editId="1977E2B2">
                  <wp:extent cx="131445" cy="131445"/>
                  <wp:effectExtent l="0" t="0" r="1905" b="1905"/>
                  <wp:docPr id="286" name="Grafik 28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409321" wp14:editId="73592D9E">
                  <wp:extent cx="131445" cy="131445"/>
                  <wp:effectExtent l="0" t="0" r="1905" b="1905"/>
                  <wp:docPr id="285" name="Grafik 28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F37F9AD" wp14:editId="617239E3">
                  <wp:extent cx="131445" cy="131445"/>
                  <wp:effectExtent l="0" t="0" r="1905" b="1905"/>
                  <wp:docPr id="284" name="Grafik 28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write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wordpress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623A3B6" wp14:editId="504C6CAF">
                  <wp:extent cx="131445" cy="131445"/>
                  <wp:effectExtent l="0" t="0" r="1905" b="1905"/>
                  <wp:docPr id="283" name="Grafik 28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EF26140" wp14:editId="53898866">
                  <wp:extent cx="131445" cy="131445"/>
                  <wp:effectExtent l="0" t="0" r="1905" b="1905"/>
                  <wp:docPr id="282" name="Grafik 28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E429B14" wp14:editId="3C4428EE">
                  <wp:extent cx="131445" cy="131445"/>
                  <wp:effectExtent l="0" t="0" r="1905" b="1905"/>
                  <wp:docPr id="281" name="Grafik 28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DE3040F" wp14:editId="291F85DF">
                  <wp:extent cx="131445" cy="131445"/>
                  <wp:effectExtent l="0" t="0" r="1905" b="1905"/>
                  <wp:docPr id="280" name="Grafik 28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comment on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wordpress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95F8E5C" wp14:editId="21E52ACD">
                  <wp:extent cx="131445" cy="131445"/>
                  <wp:effectExtent l="0" t="0" r="1905" b="1905"/>
                  <wp:docPr id="279" name="Grafik 27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FA7C9F8" wp14:editId="12FC2496">
                  <wp:extent cx="131445" cy="131445"/>
                  <wp:effectExtent l="0" t="0" r="1905" b="1905"/>
                  <wp:docPr id="278" name="Grafik 27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143AC6" wp14:editId="191FA52F">
                  <wp:extent cx="131445" cy="131445"/>
                  <wp:effectExtent l="0" t="0" r="1905" b="1905"/>
                  <wp:docPr id="277" name="Grafik 27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E10BB16" wp14:editId="12E631FB">
                  <wp:extent cx="131445" cy="131445"/>
                  <wp:effectExtent l="0" t="0" r="1905" b="1905"/>
                  <wp:docPr id="276" name="Grafik 27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like a post about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wordpress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4182EBF" wp14:editId="4EC61094">
                  <wp:extent cx="131445" cy="131445"/>
                  <wp:effectExtent l="0" t="0" r="1905" b="1905"/>
                  <wp:docPr id="275" name="Grafik 27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76EAA4" wp14:editId="30144622">
                  <wp:extent cx="131445" cy="131445"/>
                  <wp:effectExtent l="0" t="0" r="1905" b="1905"/>
                  <wp:docPr id="274" name="Grafik 27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4D354CE" wp14:editId="0A691D22">
                  <wp:extent cx="131445" cy="131445"/>
                  <wp:effectExtent l="0" t="0" r="1905" b="1905"/>
                  <wp:docPr id="273" name="Grafik 27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D8F60F6" wp14:editId="0087C5BE">
                  <wp:extent cx="131445" cy="131445"/>
                  <wp:effectExtent l="0" t="0" r="1905" b="1905"/>
                  <wp:docPr id="272" name="Grafik 27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rate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WorldCat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B9AD9D" wp14:editId="35464497">
                  <wp:extent cx="131445" cy="131445"/>
                  <wp:effectExtent l="0" t="0" r="1905" b="1905"/>
                  <wp:docPr id="271" name="Grafik 27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C23117" wp14:editId="2BE23033">
                  <wp:extent cx="131445" cy="131445"/>
                  <wp:effectExtent l="0" t="0" r="1905" b="1905"/>
                  <wp:docPr id="270" name="Grafik 27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5FDD23" wp14:editId="3BB33B91">
                  <wp:extent cx="131445" cy="131445"/>
                  <wp:effectExtent l="0" t="0" r="1905" b="1905"/>
                  <wp:docPr id="269" name="Grafik 26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600F7D3" wp14:editId="4E3044CD">
                  <wp:extent cx="131445" cy="131445"/>
                  <wp:effectExtent l="0" t="0" r="1905" b="1905"/>
                  <wp:docPr id="268" name="Grafik 26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review academic research on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WorldCat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CCC3C93" wp14:editId="323C8D8C">
                  <wp:extent cx="131445" cy="131445"/>
                  <wp:effectExtent l="0" t="0" r="1905" b="1905"/>
                  <wp:docPr id="267" name="Grafik 26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80F0BE6" wp14:editId="544860CD">
                  <wp:extent cx="131445" cy="131445"/>
                  <wp:effectExtent l="0" t="0" r="1905" b="1905"/>
                  <wp:docPr id="266" name="Grafik 26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B6880A" wp14:editId="308DD33B">
                  <wp:extent cx="131445" cy="131445"/>
                  <wp:effectExtent l="0" t="0" r="1905" b="1905"/>
                  <wp:docPr id="265" name="Grafik 26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BED51FA" wp14:editId="6A6ED1F6">
                  <wp:extent cx="131445" cy="131445"/>
                  <wp:effectExtent l="0" t="0" r="1905" b="1905"/>
                  <wp:docPr id="264" name="Grafik 26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download an article/a dataset from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Zenodo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879CB05" wp14:editId="336E53F0">
                  <wp:extent cx="131445" cy="131445"/>
                  <wp:effectExtent l="0" t="0" r="1905" b="1905"/>
                  <wp:docPr id="263" name="Grafik 26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A96DEDA" wp14:editId="78F021AA">
                  <wp:extent cx="131445" cy="131445"/>
                  <wp:effectExtent l="0" t="0" r="1905" b="1905"/>
                  <wp:docPr id="262" name="Grafik 26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F487A1C" wp14:editId="0A8147B0">
                  <wp:extent cx="131445" cy="131445"/>
                  <wp:effectExtent l="0" t="0" r="1905" b="1905"/>
                  <wp:docPr id="261" name="Grafik 26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CA7D14E" wp14:editId="6D1550CF">
                  <wp:extent cx="131445" cy="131445"/>
                  <wp:effectExtent l="0" t="0" r="1905" b="1905"/>
                  <wp:docPr id="260" name="Grafik 26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val="en-US" w:eastAsia="de-DE"/>
        </w:rPr>
      </w:pPr>
      <w:bookmarkStart w:id="31" w:name="_Toc491075847"/>
      <w:r w:rsidRPr="00AB1E85">
        <w:rPr>
          <w:rFonts w:eastAsia="Times New Roman" w:cs="Times New Roman"/>
          <w:b/>
          <w:bCs/>
          <w:sz w:val="24"/>
          <w:szCs w:val="36"/>
          <w:lang w:val="en-US" w:eastAsia="de-DE"/>
        </w:rPr>
        <w:t>Interactions on Web Services IV</w:t>
      </w:r>
      <w:bookmarkEnd w:id="31"/>
    </w:p>
    <w:p w:rsidR="00FD602E" w:rsidRPr="00AB1E85" w:rsidRDefault="00FD602E" w:rsidP="00FB36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32" w:name="_Toc491075848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What are other common reasons for you to like/retweet/share/... academic research on these services?</w:t>
      </w:r>
      <w:bookmarkEnd w:id="32"/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Please write your answer here: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 </w:t>
      </w:r>
    </w:p>
    <w:p w:rsidR="00FD602E" w:rsidRPr="007134A3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val="en-US" w:eastAsia="de-DE"/>
        </w:rPr>
      </w:pPr>
      <w:bookmarkStart w:id="33" w:name="_Toc491075849"/>
      <w:r w:rsidRPr="00AB1E85">
        <w:rPr>
          <w:rFonts w:eastAsia="Times New Roman" w:cs="Times New Roman"/>
          <w:b/>
          <w:bCs/>
          <w:sz w:val="24"/>
          <w:szCs w:val="36"/>
          <w:lang w:val="en-US" w:eastAsia="de-DE"/>
        </w:rPr>
        <w:t>Scientific Activities</w:t>
      </w:r>
      <w:bookmarkEnd w:id="33"/>
    </w:p>
    <w:p w:rsidR="00FD602E" w:rsidRPr="00AB1E85" w:rsidRDefault="00FD602E" w:rsidP="00FD602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34" w:name="_Toc491075850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For how many years have you been doing academic work (after having finished your studies, e.g. with a bachelor's or master's degree)?</w:t>
      </w:r>
      <w:bookmarkEnd w:id="34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Please choose </w:t>
      </w:r>
      <w:r w:rsidRPr="00AB1E85">
        <w:rPr>
          <w:rFonts w:eastAsia="Times New Roman" w:cs="Times New Roman"/>
          <w:b/>
          <w:bCs/>
          <w:sz w:val="18"/>
          <w:szCs w:val="24"/>
          <w:lang w:val="en-US" w:eastAsia="de-DE"/>
        </w:rPr>
        <w:t>only one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of the following:</w:t>
      </w:r>
    </w:p>
    <w:p w:rsidR="00FD602E" w:rsidRPr="00AB1E85" w:rsidRDefault="00FD602E" w:rsidP="00FD60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5CA0D3B" wp14:editId="136A9030">
            <wp:extent cx="131445" cy="131445"/>
            <wp:effectExtent l="0" t="0" r="1905" b="1905"/>
            <wp:docPr id="259" name="Grafik 259" descr="I haven't worked in academia y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0" descr="I haven't worked in academia y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I haven't worked in academia yet </w:t>
      </w:r>
    </w:p>
    <w:p w:rsidR="00FD602E" w:rsidRPr="00AB1E85" w:rsidRDefault="00FD602E" w:rsidP="00FD60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A2A4FA9" wp14:editId="443EF883">
            <wp:extent cx="131445" cy="131445"/>
            <wp:effectExtent l="0" t="0" r="1905" b="1905"/>
            <wp:docPr id="258" name="Grafik 258" descr="less than 5 y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1" descr="less than 5 yea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less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than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5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years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ED085A4" wp14:editId="60A3CC6D">
            <wp:extent cx="131445" cy="131445"/>
            <wp:effectExtent l="0" t="0" r="1905" b="1905"/>
            <wp:docPr id="257" name="Grafik 257" descr="5 to 10 y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2" descr="5 to 10 yea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5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to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10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years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6E6685D" wp14:editId="503E6770">
            <wp:extent cx="131445" cy="131445"/>
            <wp:effectExtent l="0" t="0" r="1905" b="1905"/>
            <wp:docPr id="256" name="Grafik 256" descr="10 to 15 y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3" descr="10 to 15 yea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10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to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15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years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513219C" wp14:editId="49FD230E">
            <wp:extent cx="131445" cy="131445"/>
            <wp:effectExtent l="0" t="0" r="1905" b="1905"/>
            <wp:docPr id="255" name="Grafik 255" descr="15 to 20 y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4" descr="15 to 20 yea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15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to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20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years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F36B192" wp14:editId="4046ED94">
            <wp:extent cx="131445" cy="131445"/>
            <wp:effectExtent l="0" t="0" r="1905" b="1905"/>
            <wp:docPr id="254" name="Grafik 254" descr="more than 20 y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5" descr="more than 20 yea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more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than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20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years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B36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35" w:name="_Toc491075851"/>
      <w:r w:rsidRPr="00AB1E85">
        <w:rPr>
          <w:rFonts w:eastAsia="Times New Roman" w:cs="Times New Roman"/>
          <w:b/>
          <w:bCs/>
          <w:sz w:val="20"/>
          <w:szCs w:val="27"/>
          <w:lang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Over the past five years, please estimate how many times you used the following channels to publish your own scientific products*.</w:t>
      </w:r>
      <w:bookmarkEnd w:id="35"/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Please choose the appropriate response for each item: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90"/>
        <w:gridCol w:w="1190"/>
        <w:gridCol w:w="1190"/>
        <w:gridCol w:w="1190"/>
        <w:gridCol w:w="1190"/>
        <w:gridCol w:w="1205"/>
      </w:tblGrid>
      <w:tr w:rsidR="00FD602E" w:rsidRPr="00AB1E85" w:rsidTr="00FD60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rPr>
                <w:rFonts w:eastAsia="Times New Roman" w:cs="Times New Roman"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sz w:val="18"/>
                <w:szCs w:val="24"/>
                <w:lang w:val="en-US" w:eastAsia="de-DE"/>
              </w:rPr>
              <w:t> </w:t>
            </w:r>
          </w:p>
        </w:tc>
        <w:tc>
          <w:tcPr>
            <w:tcW w:w="6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0</w:t>
            </w:r>
          </w:p>
        </w:tc>
        <w:tc>
          <w:tcPr>
            <w:tcW w:w="6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1-5</w:t>
            </w:r>
          </w:p>
        </w:tc>
        <w:tc>
          <w:tcPr>
            <w:tcW w:w="6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6-10</w:t>
            </w:r>
          </w:p>
        </w:tc>
        <w:tc>
          <w:tcPr>
            <w:tcW w:w="6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11-20</w:t>
            </w:r>
          </w:p>
        </w:tc>
        <w:tc>
          <w:tcPr>
            <w:tcW w:w="6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21-30</w:t>
            </w:r>
          </w:p>
        </w:tc>
        <w:tc>
          <w:tcPr>
            <w:tcW w:w="650" w:type="pct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More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than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30</w:t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Traditional academic publishing (e.g. journal articles, books)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C1521CD" wp14:editId="51BEA9E9">
                  <wp:extent cx="131445" cy="131445"/>
                  <wp:effectExtent l="0" t="0" r="1905" b="1905"/>
                  <wp:docPr id="253" name="Grafik 25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8933D4" wp14:editId="1C95F9E0">
                  <wp:extent cx="131445" cy="131445"/>
                  <wp:effectExtent l="0" t="0" r="1905" b="1905"/>
                  <wp:docPr id="252" name="Grafik 25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9FC025" wp14:editId="4B9B2701">
                  <wp:extent cx="131445" cy="131445"/>
                  <wp:effectExtent l="0" t="0" r="1905" b="1905"/>
                  <wp:docPr id="251" name="Grafik 25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A3429DB" wp14:editId="5E367DE4">
                  <wp:extent cx="131445" cy="131445"/>
                  <wp:effectExtent l="0" t="0" r="1905" b="1905"/>
                  <wp:docPr id="250" name="Grafik 25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886AAB" wp14:editId="6B710FF7">
                  <wp:extent cx="131445" cy="131445"/>
                  <wp:effectExtent l="0" t="0" r="1905" b="1905"/>
                  <wp:docPr id="249" name="Grafik 24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7E5B82" wp14:editId="69896FE7">
                  <wp:extent cx="131445" cy="131445"/>
                  <wp:effectExtent l="0" t="0" r="1905" b="1905"/>
                  <wp:docPr id="248" name="Grafik 24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Scientific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conferences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/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workshops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</w:t>
            </w:r>
            <w:r w:rsidRPr="00AB1E85">
              <w:rPr>
                <w:rFonts w:eastAsia="Times New Roman" w:cs="Times New Roman"/>
                <w:b/>
                <w:bCs/>
                <w:noProof/>
                <w:color w:val="0000FF"/>
                <w:sz w:val="18"/>
                <w:szCs w:val="24"/>
                <w:lang w:eastAsia="de-DE"/>
              </w:rPr>
              <mc:AlternateContent>
                <mc:Choice Requires="wps">
                  <w:drawing>
                    <wp:inline distT="0" distB="0" distL="0" distR="0" wp14:anchorId="5896DD7D" wp14:editId="2EBBE5D1">
                      <wp:extent cx="131445" cy="131445"/>
                      <wp:effectExtent l="0" t="0" r="0" b="0"/>
                      <wp:docPr id="247" name="Rechteck 247" descr="Tooltip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1445" cy="131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hteck 247" o:spid="_x0000_s1026" alt="Tooltip" href="http://tigereye.informatik.uni-kiel.de/limesurvey/index.php/admin/printablesurvey/sa/index/surveyid/847788" style="width:10.35pt;height:1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96C61DB" wp14:editId="4DF31415">
                  <wp:extent cx="131445" cy="131445"/>
                  <wp:effectExtent l="0" t="0" r="1905" b="1905"/>
                  <wp:docPr id="246" name="Grafik 24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1563755" wp14:editId="63957937">
                  <wp:extent cx="131445" cy="131445"/>
                  <wp:effectExtent l="0" t="0" r="1905" b="1905"/>
                  <wp:docPr id="245" name="Grafik 24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581BCE" wp14:editId="672F978F">
                  <wp:extent cx="131445" cy="131445"/>
                  <wp:effectExtent l="0" t="0" r="1905" b="1905"/>
                  <wp:docPr id="244" name="Grafik 24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7D62E2E" wp14:editId="5EB65D65">
                  <wp:extent cx="131445" cy="131445"/>
                  <wp:effectExtent l="0" t="0" r="1905" b="1905"/>
                  <wp:docPr id="243" name="Grafik 24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29DEDC" wp14:editId="0257585F">
                  <wp:extent cx="131445" cy="131445"/>
                  <wp:effectExtent l="0" t="0" r="1905" b="1905"/>
                  <wp:docPr id="242" name="Grafik 24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BE5DBB2" wp14:editId="6C2A3BCB">
                  <wp:extent cx="131445" cy="131445"/>
                  <wp:effectExtent l="0" t="0" r="1905" b="1905"/>
                  <wp:docPr id="241" name="Grafik 24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Open Access repositories/preprint servers (e.g.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arXiv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,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EconStor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B44BC61" wp14:editId="06FBA2CB">
                  <wp:extent cx="131445" cy="131445"/>
                  <wp:effectExtent l="0" t="0" r="1905" b="1905"/>
                  <wp:docPr id="240" name="Grafik 24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A0F925" wp14:editId="0082F183">
                  <wp:extent cx="131445" cy="131445"/>
                  <wp:effectExtent l="0" t="0" r="1905" b="1905"/>
                  <wp:docPr id="239" name="Grafik 23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A77E5D0" wp14:editId="24B83162">
                  <wp:extent cx="131445" cy="131445"/>
                  <wp:effectExtent l="0" t="0" r="1905" b="1905"/>
                  <wp:docPr id="238" name="Grafik 23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94B5338" wp14:editId="69C46448">
                  <wp:extent cx="131445" cy="131445"/>
                  <wp:effectExtent l="0" t="0" r="1905" b="1905"/>
                  <wp:docPr id="237" name="Grafik 23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480F4D" wp14:editId="1D7FBB17">
                  <wp:extent cx="131445" cy="131445"/>
                  <wp:effectExtent l="0" t="0" r="1905" b="1905"/>
                  <wp:docPr id="236" name="Grafik 23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392B16" wp14:editId="5436BAA4">
                  <wp:extent cx="131445" cy="131445"/>
                  <wp:effectExtent l="0" t="0" r="1905" b="1905"/>
                  <wp:docPr id="235" name="Grafik 23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Academic social networks (e.g.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ResearchGate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2A302A3" wp14:editId="52A917FB">
                  <wp:extent cx="131445" cy="131445"/>
                  <wp:effectExtent l="0" t="0" r="1905" b="1905"/>
                  <wp:docPr id="234" name="Grafik 23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C09E02F" wp14:editId="61EA4968">
                  <wp:extent cx="131445" cy="131445"/>
                  <wp:effectExtent l="0" t="0" r="1905" b="1905"/>
                  <wp:docPr id="233" name="Grafik 23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40F0EEB" wp14:editId="00BC3C0B">
                  <wp:extent cx="131445" cy="131445"/>
                  <wp:effectExtent l="0" t="0" r="1905" b="1905"/>
                  <wp:docPr id="232" name="Grafik 23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0583069" wp14:editId="624611BF">
                  <wp:extent cx="131445" cy="131445"/>
                  <wp:effectExtent l="0" t="0" r="1905" b="1905"/>
                  <wp:docPr id="231" name="Grafik 23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23BD61" wp14:editId="372508C8">
                  <wp:extent cx="131445" cy="131445"/>
                  <wp:effectExtent l="0" t="0" r="1905" b="1905"/>
                  <wp:docPr id="230" name="Grafik 23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CEB2A1" wp14:editId="6EA79963">
                  <wp:extent cx="131445" cy="131445"/>
                  <wp:effectExtent l="0" t="0" r="1905" b="1905"/>
                  <wp:docPr id="229" name="Grafik 22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Non-specialist social networks (e.g. Facebook, Twitter)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EB44F12" wp14:editId="564A32CA">
                  <wp:extent cx="131445" cy="131445"/>
                  <wp:effectExtent l="0" t="0" r="1905" b="1905"/>
                  <wp:docPr id="228" name="Grafik 22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78B53A2" wp14:editId="37146F67">
                  <wp:extent cx="131445" cy="131445"/>
                  <wp:effectExtent l="0" t="0" r="1905" b="1905"/>
                  <wp:docPr id="227" name="Grafik 22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6029E82" wp14:editId="4D879DC5">
                  <wp:extent cx="131445" cy="131445"/>
                  <wp:effectExtent l="0" t="0" r="1905" b="1905"/>
                  <wp:docPr id="226" name="Grafik 22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6BC5F69" wp14:editId="63A53EF8">
                  <wp:extent cx="131445" cy="131445"/>
                  <wp:effectExtent l="0" t="0" r="1905" b="1905"/>
                  <wp:docPr id="225" name="Grafik 22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56DABA6" wp14:editId="6B5EED4C">
                  <wp:extent cx="131445" cy="131445"/>
                  <wp:effectExtent l="0" t="0" r="1905" b="1905"/>
                  <wp:docPr id="224" name="Grafik 22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3C26F53" wp14:editId="4535A097">
                  <wp:extent cx="131445" cy="131445"/>
                  <wp:effectExtent l="0" t="0" r="1905" b="1905"/>
                  <wp:docPr id="223" name="Grafik 22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Wikipedia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55E87BD" wp14:editId="068A310F">
                  <wp:extent cx="131445" cy="131445"/>
                  <wp:effectExtent l="0" t="0" r="1905" b="1905"/>
                  <wp:docPr id="222" name="Grafik 22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E88C64A" wp14:editId="602C0DC6">
                  <wp:extent cx="131445" cy="131445"/>
                  <wp:effectExtent l="0" t="0" r="1905" b="1905"/>
                  <wp:docPr id="221" name="Grafik 22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5195FBD" wp14:editId="097AA457">
                  <wp:extent cx="131445" cy="131445"/>
                  <wp:effectExtent l="0" t="0" r="1905" b="1905"/>
                  <wp:docPr id="220" name="Grafik 22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0FF4671" wp14:editId="1C3E36AB">
                  <wp:extent cx="131445" cy="131445"/>
                  <wp:effectExtent l="0" t="0" r="1905" b="1905"/>
                  <wp:docPr id="219" name="Grafik 21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9C3FAE4" wp14:editId="0E7CBC39">
                  <wp:extent cx="131445" cy="131445"/>
                  <wp:effectExtent l="0" t="0" r="1905" b="1905"/>
                  <wp:docPr id="218" name="Grafik 21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24D7D71" wp14:editId="51D254BB">
                  <wp:extent cx="131445" cy="131445"/>
                  <wp:effectExtent l="0" t="0" r="1905" b="1905"/>
                  <wp:docPr id="217" name="Grafik 21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Blogs/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>other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eastAsia="de-DE"/>
              </w:rPr>
              <w:t xml:space="preserve"> Wikis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D096D5E" wp14:editId="3DB5640C">
                  <wp:extent cx="131445" cy="131445"/>
                  <wp:effectExtent l="0" t="0" r="1905" b="1905"/>
                  <wp:docPr id="216" name="Grafik 21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2CC0356" wp14:editId="17A8F86D">
                  <wp:extent cx="131445" cy="131445"/>
                  <wp:effectExtent l="0" t="0" r="1905" b="1905"/>
                  <wp:docPr id="215" name="Grafik 21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84F1C94" wp14:editId="1E082F56">
                  <wp:extent cx="131445" cy="131445"/>
                  <wp:effectExtent l="0" t="0" r="1905" b="1905"/>
                  <wp:docPr id="214" name="Grafik 21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B0CBA5A" wp14:editId="7255ECCD">
                  <wp:extent cx="131445" cy="131445"/>
                  <wp:effectExtent l="0" t="0" r="1905" b="1905"/>
                  <wp:docPr id="213" name="Grafik 21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56A7A11" wp14:editId="40D9D949">
                  <wp:extent cx="131445" cy="131445"/>
                  <wp:effectExtent l="0" t="0" r="1905" b="1905"/>
                  <wp:docPr id="212" name="Grafik 21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07189B5" wp14:editId="1EBCA379">
                  <wp:extent cx="131445" cy="131445"/>
                  <wp:effectExtent l="0" t="0" r="1905" b="1905"/>
                  <wp:docPr id="211" name="Grafik 21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Sharing platforms (e.g.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Youtube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,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Github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 xml:space="preserve">, </w:t>
            </w:r>
            <w:proofErr w:type="spellStart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Slideshare</w:t>
            </w:r>
            <w:proofErr w:type="spellEnd"/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5D80DB5" wp14:editId="0C92B94D">
                  <wp:extent cx="131445" cy="131445"/>
                  <wp:effectExtent l="0" t="0" r="1905" b="1905"/>
                  <wp:docPr id="210" name="Grafik 21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3DB875A" wp14:editId="47E4735E">
                  <wp:extent cx="131445" cy="131445"/>
                  <wp:effectExtent l="0" t="0" r="1905" b="1905"/>
                  <wp:docPr id="209" name="Grafik 20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22AB7BD" wp14:editId="5BD7984A">
                  <wp:extent cx="131445" cy="131445"/>
                  <wp:effectExtent l="0" t="0" r="1905" b="1905"/>
                  <wp:docPr id="208" name="Grafik 208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1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8FA256C" wp14:editId="2F7A9892">
                  <wp:extent cx="131445" cy="131445"/>
                  <wp:effectExtent l="0" t="0" r="1905" b="1905"/>
                  <wp:docPr id="207" name="Grafik 207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2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0D3BE7F1" wp14:editId="4E3DC64B">
                  <wp:extent cx="131445" cy="131445"/>
                  <wp:effectExtent l="0" t="0" r="1905" b="1905"/>
                  <wp:docPr id="206" name="Grafik 206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3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32ECF880" wp14:editId="48060464">
                  <wp:extent cx="131445" cy="131445"/>
                  <wp:effectExtent l="0" t="0" r="1905" b="1905"/>
                  <wp:docPr id="205" name="Grafik 205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4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02E" w:rsidRPr="00AB1E85" w:rsidTr="00FD60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</w:pPr>
            <w:r w:rsidRPr="00AB1E85">
              <w:rPr>
                <w:rFonts w:eastAsia="Times New Roman" w:cs="Times New Roman"/>
                <w:b/>
                <w:bCs/>
                <w:sz w:val="18"/>
                <w:szCs w:val="24"/>
                <w:lang w:val="en-US" w:eastAsia="de-DE"/>
              </w:rPr>
              <w:t>Public media (e.g. newspapers)</w:t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29E34B84" wp14:editId="0FD4E2F8">
                  <wp:extent cx="131445" cy="131445"/>
                  <wp:effectExtent l="0" t="0" r="1905" b="1905"/>
                  <wp:docPr id="204" name="Grafik 204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5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7513F9AA" wp14:editId="1A5DEA18">
                  <wp:extent cx="131445" cy="131445"/>
                  <wp:effectExtent l="0" t="0" r="1905" b="1905"/>
                  <wp:docPr id="203" name="Grafik 203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6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1FEA4D73" wp14:editId="7AA9E720">
                  <wp:extent cx="131445" cy="131445"/>
                  <wp:effectExtent l="0" t="0" r="1905" b="1905"/>
                  <wp:docPr id="202" name="Grafik 202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7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6314B939" wp14:editId="2D12B0A0">
                  <wp:extent cx="131445" cy="131445"/>
                  <wp:effectExtent l="0" t="0" r="1905" b="1905"/>
                  <wp:docPr id="201" name="Grafik 201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8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410EB9B3" wp14:editId="6CF6DE1E">
                  <wp:extent cx="131445" cy="131445"/>
                  <wp:effectExtent l="0" t="0" r="1905" b="1905"/>
                  <wp:docPr id="200" name="Grafik 200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9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D602E" w:rsidRPr="00AB1E85" w:rsidRDefault="00FD602E" w:rsidP="00FD602E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24"/>
                <w:lang w:eastAsia="de-DE"/>
              </w:rPr>
            </w:pPr>
            <w:r w:rsidRPr="00AB1E85">
              <w:rPr>
                <w:rFonts w:eastAsia="Times New Roman" w:cs="Times New Roman"/>
                <w:noProof/>
                <w:sz w:val="18"/>
                <w:szCs w:val="24"/>
                <w:lang w:eastAsia="de-DE"/>
              </w:rPr>
              <w:drawing>
                <wp:inline distT="0" distB="0" distL="0" distR="0" wp14:anchorId="55B419C9" wp14:editId="794E1BA4">
                  <wp:extent cx="131445" cy="131445"/>
                  <wp:effectExtent l="0" t="0" r="1905" b="1905"/>
                  <wp:docPr id="199" name="Grafik 199" descr="http://tigereye.informatik.uni-kiel.de/limesurvey/upload/templates/metrics-Vorlage/files/print_img_rad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0" descr="http://tigereye.informatik.uni-kiel.de/limesurvey/upload/templates/metrics-Vorlage/files/print_img_rad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*A scientific product could for example be a paper, a report, a presentation, a poster, an article, a book chapter, a piece of software, a dataset</w:t>
      </w:r>
      <w:proofErr w:type="gramStart"/>
      <w:r w:rsidRPr="00AB1E85">
        <w:rPr>
          <w:rFonts w:eastAsia="Times New Roman" w:cs="Times New Roman"/>
          <w:sz w:val="18"/>
          <w:szCs w:val="24"/>
          <w:lang w:val="en-US" w:eastAsia="de-DE"/>
        </w:rPr>
        <w:t>, ...</w:t>
      </w:r>
      <w:proofErr w:type="gramEnd"/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sz w:val="18"/>
          <w:szCs w:val="24"/>
          <w:lang w:val="en-US" w:eastAsia="de-DE"/>
        </w:rPr>
      </w:pPr>
      <w:bookmarkStart w:id="36" w:name="_Toc491075852"/>
      <w:r w:rsidRPr="00AB1E85">
        <w:rPr>
          <w:rFonts w:eastAsia="Times New Roman" w:cs="Times New Roman"/>
          <w:b/>
          <w:bCs/>
          <w:sz w:val="24"/>
          <w:szCs w:val="36"/>
          <w:lang w:val="en-US" w:eastAsia="de-DE"/>
        </w:rPr>
        <w:t>Demographics</w:t>
      </w:r>
      <w:bookmarkEnd w:id="36"/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37" w:name="_Toc491075853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 Please enter your year of birth.</w:t>
      </w:r>
      <w:bookmarkEnd w:id="37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Please write your answer here:</w:t>
      </w:r>
    </w:p>
    <w:p w:rsidR="00FD602E" w:rsidRPr="00AB1E85" w:rsidRDefault="00FD602E" w:rsidP="00FD60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 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38" w:name="_Toc491075854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[]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What is the country of your current (or last) affiliation?</w:t>
      </w:r>
      <w:bookmarkEnd w:id="38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Please choose </w:t>
      </w:r>
      <w:r w:rsidRPr="00AB1E85">
        <w:rPr>
          <w:rFonts w:eastAsia="Times New Roman" w:cs="Times New Roman"/>
          <w:b/>
          <w:bCs/>
          <w:sz w:val="18"/>
          <w:szCs w:val="24"/>
          <w:lang w:val="en-US" w:eastAsia="de-DE"/>
        </w:rPr>
        <w:t>only one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of the following: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4876ACC" wp14:editId="1A18F67E">
            <wp:extent cx="131445" cy="131445"/>
            <wp:effectExtent l="0" t="0" r="1905" b="1905"/>
            <wp:docPr id="198" name="Grafik 198" descr="Alb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 descr="Alban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Albania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AB50635" wp14:editId="1DBBEF34">
            <wp:extent cx="131445" cy="131445"/>
            <wp:effectExtent l="0" t="0" r="1905" b="1905"/>
            <wp:docPr id="197" name="Grafik 197" descr="Alg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 descr="Alger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Algeria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DD47076" wp14:editId="69EB3F26">
            <wp:extent cx="131445" cy="131445"/>
            <wp:effectExtent l="0" t="0" r="1905" b="1905"/>
            <wp:docPr id="196" name="Grafik 196" descr="Ando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 descr="Andor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Andorra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0E27E4F" wp14:editId="0C144696">
            <wp:extent cx="131445" cy="131445"/>
            <wp:effectExtent l="0" t="0" r="1905" b="1905"/>
            <wp:docPr id="195" name="Grafik 195" descr="Ang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 descr="Ango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Angola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0E4B094" wp14:editId="6056D2B3">
            <wp:extent cx="131445" cy="131445"/>
            <wp:effectExtent l="0" t="0" r="1905" b="1905"/>
            <wp:docPr id="194" name="Grafik 194" descr="Antigua and Barbu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 descr="Antigua and Barbu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Antigua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and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Barbuda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DDE16AC" wp14:editId="4C18B8EC">
            <wp:extent cx="131445" cy="131445"/>
            <wp:effectExtent l="0" t="0" r="1905" b="1905"/>
            <wp:docPr id="193" name="Grafik 193" descr="Argen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 descr="Argenti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Argentina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B7B19E9" wp14:editId="6C9DFA3A">
            <wp:extent cx="131445" cy="131445"/>
            <wp:effectExtent l="0" t="0" r="1905" b="1905"/>
            <wp:docPr id="192" name="Grafik 192" descr="Arme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 descr="Armen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Armenia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3956335" wp14:editId="150B9D88">
            <wp:extent cx="131445" cy="131445"/>
            <wp:effectExtent l="0" t="0" r="1905" b="1905"/>
            <wp:docPr id="191" name="Grafik 191" descr="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 descr="Austral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Australia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9A72380" wp14:editId="1C09CF14">
            <wp:extent cx="131445" cy="131445"/>
            <wp:effectExtent l="0" t="0" r="1905" b="1905"/>
            <wp:docPr id="190" name="Grafik 190" descr="Aust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 descr="Austr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Austria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F59E332" wp14:editId="766DC017">
            <wp:extent cx="131445" cy="131445"/>
            <wp:effectExtent l="0" t="0" r="1905" b="1905"/>
            <wp:docPr id="189" name="Grafik 189" descr="Azerbaij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 descr="Azerbaij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Azerbaijan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B6F24C5" wp14:editId="21E2817E">
            <wp:extent cx="131445" cy="131445"/>
            <wp:effectExtent l="0" t="0" r="1905" b="1905"/>
            <wp:docPr id="188" name="Grafik 188" descr="Bahama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 descr="Bahamas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Bahamas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98E9638" wp14:editId="3E2594D9">
            <wp:extent cx="131445" cy="131445"/>
            <wp:effectExtent l="0" t="0" r="1905" b="1905"/>
            <wp:docPr id="187" name="Grafik 187" descr="Bah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 descr="Bahr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Bahrain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2CC0CA4" wp14:editId="290DD82E">
            <wp:extent cx="131445" cy="131445"/>
            <wp:effectExtent l="0" t="0" r="1905" b="1905"/>
            <wp:docPr id="186" name="Grafik 186" descr="Bangl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 descr="Banglades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Bangladesh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32B2612" wp14:editId="79602D58">
            <wp:extent cx="131445" cy="131445"/>
            <wp:effectExtent l="0" t="0" r="1905" b="1905"/>
            <wp:docPr id="185" name="Grafik 185" descr="Barb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 descr="Barbad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Barbados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9B87AA2" wp14:editId="354587D2">
            <wp:extent cx="131445" cy="131445"/>
            <wp:effectExtent l="0" t="0" r="1905" b="1905"/>
            <wp:docPr id="184" name="Grafik 184" descr="Bela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 descr="Belar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Belarus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7785D94" wp14:editId="6FAACBE2">
            <wp:extent cx="131445" cy="131445"/>
            <wp:effectExtent l="0" t="0" r="1905" b="1905"/>
            <wp:docPr id="183" name="Grafik 183" descr="Belg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 descr="Belg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Belgium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65C8422" wp14:editId="2645B68A">
            <wp:extent cx="131445" cy="131445"/>
            <wp:effectExtent l="0" t="0" r="1905" b="1905"/>
            <wp:docPr id="182" name="Grafik 182" descr="Bel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7" descr="Beliz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Belize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B7889B9" wp14:editId="3A4863E3">
            <wp:extent cx="131445" cy="131445"/>
            <wp:effectExtent l="0" t="0" r="1905" b="1905"/>
            <wp:docPr id="181" name="Grafik 181" descr="Ben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8" descr="Ben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Benin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62CC19A" wp14:editId="7E0BE504">
            <wp:extent cx="131445" cy="131445"/>
            <wp:effectExtent l="0" t="0" r="1905" b="1905"/>
            <wp:docPr id="180" name="Grafik 180" descr="Bhu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9" descr="Bhut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Bhutan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95DD3E0" wp14:editId="0F95F0CD">
            <wp:extent cx="131445" cy="131445"/>
            <wp:effectExtent l="0" t="0" r="1905" b="1905"/>
            <wp:docPr id="179" name="Grafik 179" descr="Bolivia (Plurinational State o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0" descr="Bolivia (Plurinational State of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Bolivia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(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Plurinational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State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of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)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6439356" wp14:editId="6977F9D2">
            <wp:extent cx="131445" cy="131445"/>
            <wp:effectExtent l="0" t="0" r="1905" b="1905"/>
            <wp:docPr id="178" name="Grafik 178" descr="Bosnia and Herzegov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1" descr="Bosnia and Herzegovi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Bosnia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and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Herzegovina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AB7D43E" wp14:editId="39561807">
            <wp:extent cx="131445" cy="131445"/>
            <wp:effectExtent l="0" t="0" r="1905" b="1905"/>
            <wp:docPr id="177" name="Grafik 177" descr="Botsw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2" descr="Botswa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Botswana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6E4A5A7" wp14:editId="7CB3BABA">
            <wp:extent cx="131445" cy="131445"/>
            <wp:effectExtent l="0" t="0" r="1905" b="1905"/>
            <wp:docPr id="176" name="Grafik 176" descr="Braz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3" descr="Braz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Brazil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60F6137" wp14:editId="6711472E">
            <wp:extent cx="131445" cy="131445"/>
            <wp:effectExtent l="0" t="0" r="1905" b="1905"/>
            <wp:docPr id="175" name="Grafik 175" descr="Brunei Darussal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4" descr="Brunei Darussal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Brunei Darussalam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CE4A580" wp14:editId="0AADE7A9">
            <wp:extent cx="131445" cy="131445"/>
            <wp:effectExtent l="0" t="0" r="1905" b="1905"/>
            <wp:docPr id="174" name="Grafik 174" descr="Bulg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5" descr="Bulgar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Bulgaria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C9CEECC" wp14:editId="3B81EEFD">
            <wp:extent cx="131445" cy="131445"/>
            <wp:effectExtent l="0" t="0" r="1905" b="1905"/>
            <wp:docPr id="173" name="Grafik 173" descr="Burkina Fa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6" descr="Burkina Fas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Burkina Faso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2BA2273" wp14:editId="39C854A5">
            <wp:extent cx="131445" cy="131445"/>
            <wp:effectExtent l="0" t="0" r="1905" b="1905"/>
            <wp:docPr id="172" name="Grafik 172" descr="Buru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7" descr="Burund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Burundi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56400A1" wp14:editId="7879044A">
            <wp:extent cx="131445" cy="131445"/>
            <wp:effectExtent l="0" t="0" r="1905" b="1905"/>
            <wp:docPr id="171" name="Grafik 171" descr="Cabo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8" descr="Cabo Ver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Cabo Verde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5A688FC" wp14:editId="70E2205B">
            <wp:extent cx="131445" cy="131445"/>
            <wp:effectExtent l="0" t="0" r="1905" b="1905"/>
            <wp:docPr id="170" name="Grafik 170" descr="Cambo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9" descr="Cambo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Cambodia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E004A15" wp14:editId="5C26C73E">
            <wp:extent cx="131445" cy="131445"/>
            <wp:effectExtent l="0" t="0" r="1905" b="1905"/>
            <wp:docPr id="169" name="Grafik 169" descr="Camer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0" descr="Camero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Cameroon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6B67787" wp14:editId="3114665D">
            <wp:extent cx="131445" cy="131445"/>
            <wp:effectExtent l="0" t="0" r="1905" b="1905"/>
            <wp:docPr id="168" name="Grafik 168" descr="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1" descr="Ca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Canada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6A7BBF9" wp14:editId="1BE33685">
            <wp:extent cx="131445" cy="131445"/>
            <wp:effectExtent l="0" t="0" r="1905" b="1905"/>
            <wp:docPr id="167" name="Grafik 167" descr="Central African Re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2" descr="Central African Republ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Central African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Republic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6AF57EB" wp14:editId="3FCCB6C6">
            <wp:extent cx="131445" cy="131445"/>
            <wp:effectExtent l="0" t="0" r="1905" b="1905"/>
            <wp:docPr id="166" name="Grafik 166" descr="Ch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3" descr="Ch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Chad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B8CB30E" wp14:editId="4FBDF3DB">
            <wp:extent cx="131445" cy="131445"/>
            <wp:effectExtent l="0" t="0" r="1905" b="1905"/>
            <wp:docPr id="165" name="Grafik 165" descr="C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4" descr="Ch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Chile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540F53F" wp14:editId="680D3FCF">
            <wp:extent cx="131445" cy="131445"/>
            <wp:effectExtent l="0" t="0" r="1905" b="1905"/>
            <wp:docPr id="164" name="Grafik 164" descr="Ch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5" descr="Chi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China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F55E4CE" wp14:editId="7D378F4B">
            <wp:extent cx="131445" cy="131445"/>
            <wp:effectExtent l="0" t="0" r="1905" b="1905"/>
            <wp:docPr id="163" name="Grafik 163" descr="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" descr="Colomb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Colombia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78135FE" wp14:editId="130133F5">
            <wp:extent cx="131445" cy="131445"/>
            <wp:effectExtent l="0" t="0" r="1905" b="1905"/>
            <wp:docPr id="162" name="Grafik 162" descr="Comoro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" descr="Comoros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Comoros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032F9F3" wp14:editId="2EAB9EBE">
            <wp:extent cx="131445" cy="131445"/>
            <wp:effectExtent l="0" t="0" r="1905" b="1905"/>
            <wp:docPr id="161" name="Grafik 161" descr="Con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" descr="Congo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Congo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8F5B319" wp14:editId="54E471EA">
            <wp:extent cx="131445" cy="131445"/>
            <wp:effectExtent l="0" t="0" r="1905" b="1905"/>
            <wp:docPr id="160" name="Grafik 160" descr="Cook Isl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9" descr="Cook Islan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Cook Islands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AF301D0" wp14:editId="3799604E">
            <wp:extent cx="131445" cy="131445"/>
            <wp:effectExtent l="0" t="0" r="1905" b="1905"/>
            <wp:docPr id="159" name="Grafik 159" descr="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0" descr="Costa Ri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Costa Rica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2105EB7" wp14:editId="190E45CF">
            <wp:extent cx="131445" cy="131445"/>
            <wp:effectExtent l="0" t="0" r="1905" b="1905"/>
            <wp:docPr id="158" name="Grafik 158" descr="Côte d’Ivo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1" descr="Côte d’Ivoi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Côte d’Ivoire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398D9EF" wp14:editId="29ED8775">
            <wp:extent cx="131445" cy="131445"/>
            <wp:effectExtent l="0" t="0" r="1905" b="1905"/>
            <wp:docPr id="157" name="Grafik 157" descr="Croa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2" descr="Croat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Croatia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87260FC" wp14:editId="76FF4FFA">
            <wp:extent cx="131445" cy="131445"/>
            <wp:effectExtent l="0" t="0" r="1905" b="1905"/>
            <wp:docPr id="156" name="Grafik 156" descr="Cu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3" descr="Cub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Cuba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BAC1F02" wp14:editId="552E6CDD">
            <wp:extent cx="131445" cy="131445"/>
            <wp:effectExtent l="0" t="0" r="1905" b="1905"/>
            <wp:docPr id="155" name="Grafik 155" descr="Cyp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4" descr="Cypr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Cyprus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1132BA8" wp14:editId="077EAFEA">
            <wp:extent cx="131445" cy="131445"/>
            <wp:effectExtent l="0" t="0" r="1905" b="1905"/>
            <wp:docPr id="154" name="Grafik 154" descr="Czech Re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5" descr="Czech Republ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Czech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Republic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22F5C6E" wp14:editId="0DF9B930">
            <wp:extent cx="131445" cy="131445"/>
            <wp:effectExtent l="0" t="0" r="1905" b="1905"/>
            <wp:docPr id="153" name="Grafik 153" descr="Democratic People’s Republic of Ko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6" descr="Democratic People’s Republic of Kor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Democratic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People’s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Republic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of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Korea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0421604" wp14:editId="42537E68">
            <wp:extent cx="131445" cy="131445"/>
            <wp:effectExtent l="0" t="0" r="1905" b="1905"/>
            <wp:docPr id="152" name="Grafik 152" descr="Con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7" descr="Congo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Congo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825254A" wp14:editId="641442A0">
            <wp:extent cx="131445" cy="131445"/>
            <wp:effectExtent l="0" t="0" r="1905" b="1905"/>
            <wp:docPr id="151" name="Grafik 151" descr="Den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8" descr="Den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Denmark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84CDD8C" wp14:editId="37DC3381">
            <wp:extent cx="131445" cy="131445"/>
            <wp:effectExtent l="0" t="0" r="1905" b="1905"/>
            <wp:docPr id="150" name="Grafik 150" descr="Djibou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9" descr="Djibout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Djibouti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5B0A811" wp14:editId="352C639A">
            <wp:extent cx="131445" cy="131445"/>
            <wp:effectExtent l="0" t="0" r="1905" b="1905"/>
            <wp:docPr id="149" name="Grafik 149" descr="Domi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0" descr="Domini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Dominica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2F5D31B" wp14:editId="2BB06337">
            <wp:extent cx="131445" cy="131445"/>
            <wp:effectExtent l="0" t="0" r="1905" b="1905"/>
            <wp:docPr id="148" name="Grafik 148" descr="Dominican Re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1" descr="Dominican Republ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Dominican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Republic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8DAF57F" wp14:editId="7308E2AC">
            <wp:extent cx="131445" cy="131445"/>
            <wp:effectExtent l="0" t="0" r="1905" b="1905"/>
            <wp:docPr id="147" name="Grafik 147" descr="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2" descr="Ecuad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Ecuador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6ECE303" wp14:editId="38CDAD9A">
            <wp:extent cx="131445" cy="131445"/>
            <wp:effectExtent l="0" t="0" r="1905" b="1905"/>
            <wp:docPr id="146" name="Grafik 146" descr="Eg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3" descr="Egyp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Egypt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589B9AC" wp14:editId="4FA4D553">
            <wp:extent cx="131445" cy="131445"/>
            <wp:effectExtent l="0" t="0" r="1905" b="1905"/>
            <wp:docPr id="145" name="Grafik 145" descr="El Salv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4" descr="El Salvad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El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Salvador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198A2D4" wp14:editId="57AB520A">
            <wp:extent cx="131445" cy="131445"/>
            <wp:effectExtent l="0" t="0" r="1905" b="1905"/>
            <wp:docPr id="144" name="Grafik 144" descr="Equatorial Gui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5" descr="Equatorial Guin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Equatorial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Guinea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2773E38" wp14:editId="139AE7ED">
            <wp:extent cx="131445" cy="131445"/>
            <wp:effectExtent l="0" t="0" r="1905" b="1905"/>
            <wp:docPr id="143" name="Grafik 143" descr="Erit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6" descr="Eritr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Eritrea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8C0330F" wp14:editId="4073969F">
            <wp:extent cx="131445" cy="131445"/>
            <wp:effectExtent l="0" t="0" r="1905" b="1905"/>
            <wp:docPr id="142" name="Grafik 142" descr="Esto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7" descr="Eston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Estonia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D66393D" wp14:editId="45AEAD14">
            <wp:extent cx="131445" cy="131445"/>
            <wp:effectExtent l="0" t="0" r="1905" b="1905"/>
            <wp:docPr id="141" name="Grafik 141" descr="Ethi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8" descr="Ethiop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Ethiopia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932C2E3" wp14:editId="0B6B6A84">
            <wp:extent cx="131445" cy="131445"/>
            <wp:effectExtent l="0" t="0" r="1905" b="1905"/>
            <wp:docPr id="140" name="Grafik 140" descr="Fi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9" descr="Fij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Fiji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2E1FA95" wp14:editId="2256FB8D">
            <wp:extent cx="131445" cy="131445"/>
            <wp:effectExtent l="0" t="0" r="1905" b="1905"/>
            <wp:docPr id="139" name="Grafik 139" descr="Fin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0" descr="Finl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Finland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DFD0664" wp14:editId="6EEB370A">
            <wp:extent cx="131445" cy="131445"/>
            <wp:effectExtent l="0" t="0" r="1905" b="1905"/>
            <wp:docPr id="138" name="Grafik 138" descr="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1" descr="Fra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France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0AB7F7B" wp14:editId="5E466D78">
            <wp:extent cx="131445" cy="131445"/>
            <wp:effectExtent l="0" t="0" r="1905" b="1905"/>
            <wp:docPr id="137" name="Grafik 137" descr="Ga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2" descr="Gab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Gabon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EE281FD" wp14:editId="62A1A83D">
            <wp:extent cx="131445" cy="131445"/>
            <wp:effectExtent l="0" t="0" r="1905" b="1905"/>
            <wp:docPr id="136" name="Grafik 136" descr="Ga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3" descr="Gamb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Gambia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EC02A7D" wp14:editId="5D2AE0B0">
            <wp:extent cx="131445" cy="131445"/>
            <wp:effectExtent l="0" t="0" r="1905" b="1905"/>
            <wp:docPr id="135" name="Grafik 135" descr="Geor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4" descr="Georg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Georgia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0FAB3B3" wp14:editId="3CCCCC38">
            <wp:extent cx="131445" cy="131445"/>
            <wp:effectExtent l="0" t="0" r="1905" b="1905"/>
            <wp:docPr id="134" name="Grafik 134" descr="Germ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5" descr="German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Germany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7C3534B" wp14:editId="3B5F1AA5">
            <wp:extent cx="131445" cy="131445"/>
            <wp:effectExtent l="0" t="0" r="1905" b="1905"/>
            <wp:docPr id="133" name="Grafik 133" descr="Gh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6" descr="Gha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Ghana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A8E00D6" wp14:editId="44C2E3DD">
            <wp:extent cx="131445" cy="131445"/>
            <wp:effectExtent l="0" t="0" r="1905" b="1905"/>
            <wp:docPr id="132" name="Grafik 132" descr="Gre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7" descr="Gree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Greece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3AC7220" wp14:editId="09A2EB21">
            <wp:extent cx="131445" cy="131445"/>
            <wp:effectExtent l="0" t="0" r="1905" b="1905"/>
            <wp:docPr id="131" name="Grafik 131" descr="Gre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8" descr="Gren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Grenada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A22F8A0" wp14:editId="3AA8EF56">
            <wp:extent cx="131445" cy="131445"/>
            <wp:effectExtent l="0" t="0" r="1905" b="1905"/>
            <wp:docPr id="130" name="Grafik 130" descr="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9" descr="Guatema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Guatemala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DF28E94" wp14:editId="5D54C9E3">
            <wp:extent cx="131445" cy="131445"/>
            <wp:effectExtent l="0" t="0" r="1905" b="1905"/>
            <wp:docPr id="129" name="Grafik 129" descr="Gui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0" descr="Guin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Guinea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8D1E88D" wp14:editId="47D32FF4">
            <wp:extent cx="131445" cy="131445"/>
            <wp:effectExtent l="0" t="0" r="1905" b="1905"/>
            <wp:docPr id="128" name="Grafik 128" descr="Guinea-Biss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1" descr="Guinea-Bissa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Guinea-Bissau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BE38F77" wp14:editId="34038A51">
            <wp:extent cx="131445" cy="131445"/>
            <wp:effectExtent l="0" t="0" r="1905" b="1905"/>
            <wp:docPr id="127" name="Grafik 127" descr="Guy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2" descr="Guya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Guyana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6DE2736" wp14:editId="1392F7AB">
            <wp:extent cx="131445" cy="131445"/>
            <wp:effectExtent l="0" t="0" r="1905" b="1905"/>
            <wp:docPr id="126" name="Grafik 126" descr="Hai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3" descr="Hait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Haiti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83425AE" wp14:editId="53962D6C">
            <wp:extent cx="131445" cy="131445"/>
            <wp:effectExtent l="0" t="0" r="1905" b="1905"/>
            <wp:docPr id="125" name="Grafik 125" descr="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4" descr="Hondur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Honduras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3595E54" wp14:editId="56848B0A">
            <wp:extent cx="131445" cy="131445"/>
            <wp:effectExtent l="0" t="0" r="1905" b="1905"/>
            <wp:docPr id="124" name="Grafik 124" descr="Hung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5" descr="Hung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Hungary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5D6E642" wp14:editId="104C53D6">
            <wp:extent cx="131445" cy="131445"/>
            <wp:effectExtent l="0" t="0" r="1905" b="1905"/>
            <wp:docPr id="123" name="Grafik 123" descr="Ic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6" descr="Icel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Iceland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B38F4C2" wp14:editId="3312A346">
            <wp:extent cx="131445" cy="131445"/>
            <wp:effectExtent l="0" t="0" r="1905" b="1905"/>
            <wp:docPr id="122" name="Grafik 122" descr="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7" descr="In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India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D0E8460" wp14:editId="60F94FCF">
            <wp:extent cx="131445" cy="131445"/>
            <wp:effectExtent l="0" t="0" r="1905" b="1905"/>
            <wp:docPr id="121" name="Grafik 121" descr="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8" descr="Indones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Indonesia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777987B" wp14:editId="2221902F">
            <wp:extent cx="131445" cy="131445"/>
            <wp:effectExtent l="0" t="0" r="1905" b="1905"/>
            <wp:docPr id="120" name="Grafik 120" descr="Iran (Islamic Republic o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 descr="Iran (Islamic Republic of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>Iran (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Islamic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Republic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of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)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CA52B52" wp14:editId="677BD73B">
            <wp:extent cx="131445" cy="131445"/>
            <wp:effectExtent l="0" t="0" r="1905" b="1905"/>
            <wp:docPr id="119" name="Grafik 119" descr="Ir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0" descr="Ira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Iraq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4FCE899" wp14:editId="4573FA37">
            <wp:extent cx="131445" cy="131445"/>
            <wp:effectExtent l="0" t="0" r="1905" b="1905"/>
            <wp:docPr id="118" name="Grafik 118" descr="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" descr="Irel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Ireland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D52F882" wp14:editId="4314559D">
            <wp:extent cx="131445" cy="131445"/>
            <wp:effectExtent l="0" t="0" r="1905" b="1905"/>
            <wp:docPr id="117" name="Grafik 117" descr="Isra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 descr="Isra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Israel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E253F53" wp14:editId="75FB4471">
            <wp:extent cx="131445" cy="131445"/>
            <wp:effectExtent l="0" t="0" r="1905" b="1905"/>
            <wp:docPr id="116" name="Grafik 116" descr="It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 descr="Ital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Italy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37D9577" wp14:editId="43DBDE28">
            <wp:extent cx="131445" cy="131445"/>
            <wp:effectExtent l="0" t="0" r="1905" b="1905"/>
            <wp:docPr id="115" name="Grafik 115" descr="Jama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 descr="Jamai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Jamaica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4E67BE5" wp14:editId="792BF873">
            <wp:extent cx="131445" cy="131445"/>
            <wp:effectExtent l="0" t="0" r="1905" b="1905"/>
            <wp:docPr id="114" name="Grafik 114" descr="Ja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 descr="Jap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Japan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6E74213" wp14:editId="10DE94C4">
            <wp:extent cx="131445" cy="131445"/>
            <wp:effectExtent l="0" t="0" r="1905" b="1905"/>
            <wp:docPr id="113" name="Grafik 113" descr="Jord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6" descr="Jord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Jordan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5FDF014" wp14:editId="39F0170B">
            <wp:extent cx="131445" cy="131445"/>
            <wp:effectExtent l="0" t="0" r="1905" b="1905"/>
            <wp:docPr id="112" name="Grafik 112" descr="Kazakh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7" descr="Kazakhst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Kazakhstan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AB0CA6D" wp14:editId="7B5291BC">
            <wp:extent cx="131445" cy="131445"/>
            <wp:effectExtent l="0" t="0" r="1905" b="1905"/>
            <wp:docPr id="111" name="Grafik 111" descr="Ke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8" descr="Keny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Kenya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9ADC6D8" wp14:editId="0AB21561">
            <wp:extent cx="131445" cy="131445"/>
            <wp:effectExtent l="0" t="0" r="1905" b="1905"/>
            <wp:docPr id="110" name="Grafik 110" descr="Kirib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9" descr="Kiribat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Kiribati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CEAD399" wp14:editId="07C4789D">
            <wp:extent cx="131445" cy="131445"/>
            <wp:effectExtent l="0" t="0" r="1905" b="1905"/>
            <wp:docPr id="109" name="Grafik 109" descr="Kuw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Kuwa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Kuwait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753E565" wp14:editId="08941CAD">
            <wp:extent cx="131445" cy="131445"/>
            <wp:effectExtent l="0" t="0" r="1905" b="1905"/>
            <wp:docPr id="108" name="Grafik 108" descr="Kyrgyz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 descr="Kyrgyzst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Kyrgyzstan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51CC92D" wp14:editId="2C5EA342">
            <wp:extent cx="131445" cy="131445"/>
            <wp:effectExtent l="0" t="0" r="1905" b="1905"/>
            <wp:docPr id="107" name="Grafik 107" descr="Lao People’s Democratic Re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2" descr="Lao People’s Democratic Republ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Lao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People’s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Democratic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Republic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5A9E1A2" wp14:editId="2141E8B5">
            <wp:extent cx="131445" cy="131445"/>
            <wp:effectExtent l="0" t="0" r="1905" b="1905"/>
            <wp:docPr id="106" name="Grafik 106" descr="Lat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3" descr="Latv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Latvia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8892DF5" wp14:editId="41B517C6">
            <wp:extent cx="131445" cy="131445"/>
            <wp:effectExtent l="0" t="0" r="1905" b="1905"/>
            <wp:docPr id="105" name="Grafik 105" descr="Leban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 descr="Leban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Lebanon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B5DE5DD" wp14:editId="3C482E72">
            <wp:extent cx="131445" cy="131445"/>
            <wp:effectExtent l="0" t="0" r="1905" b="1905"/>
            <wp:docPr id="104" name="Grafik 104" descr="Lesot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5" descr="Lesoth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Lesotho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82A991E" wp14:editId="5540D53C">
            <wp:extent cx="131445" cy="131445"/>
            <wp:effectExtent l="0" t="0" r="1905" b="1905"/>
            <wp:docPr id="103" name="Grafik 103" descr="Lib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6" descr="Liber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Liberia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341479F" wp14:editId="6A657D05">
            <wp:extent cx="131445" cy="131445"/>
            <wp:effectExtent l="0" t="0" r="1905" b="1905"/>
            <wp:docPr id="102" name="Grafik 102" descr="Lib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7" descr="Liby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Libya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27A15FC" wp14:editId="30AA5757">
            <wp:extent cx="131445" cy="131445"/>
            <wp:effectExtent l="0" t="0" r="1905" b="1905"/>
            <wp:docPr id="101" name="Grafik 101" descr="Lithu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8" descr="Lithuan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Lithuania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1E56293" wp14:editId="28035D32">
            <wp:extent cx="131445" cy="131445"/>
            <wp:effectExtent l="0" t="0" r="1905" b="1905"/>
            <wp:docPr id="100" name="Grafik 100" descr="Luxembou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9" descr="Luxembour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Luxembourg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41B1F0F" wp14:editId="3F833866">
            <wp:extent cx="131445" cy="131445"/>
            <wp:effectExtent l="0" t="0" r="1905" b="1905"/>
            <wp:docPr id="99" name="Grafik 99" descr="Madagas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0" descr="Madagasc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Madagascar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8177281" wp14:editId="2690835A">
            <wp:extent cx="131445" cy="131445"/>
            <wp:effectExtent l="0" t="0" r="1905" b="1905"/>
            <wp:docPr id="98" name="Grafik 98" descr="Mala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" descr="Malaw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Malawi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10BC7EC" wp14:editId="0C01735E">
            <wp:extent cx="131445" cy="131445"/>
            <wp:effectExtent l="0" t="0" r="1905" b="1905"/>
            <wp:docPr id="97" name="Grafik 97" descr="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" descr="Malays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Malaysia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EB38D54" wp14:editId="3941A17D">
            <wp:extent cx="131445" cy="131445"/>
            <wp:effectExtent l="0" t="0" r="1905" b="1905"/>
            <wp:docPr id="96" name="Grafik 96" descr="Mald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" descr="Maldiv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Maldives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5DD0750" wp14:editId="2B6E45CE">
            <wp:extent cx="131445" cy="131445"/>
            <wp:effectExtent l="0" t="0" r="1905" b="1905"/>
            <wp:docPr id="95" name="Grafik 95" descr="M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" descr="Mal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Mali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078BD16" wp14:editId="72FAD93E">
            <wp:extent cx="131445" cy="131445"/>
            <wp:effectExtent l="0" t="0" r="1905" b="1905"/>
            <wp:docPr id="94" name="Grafik 94" descr="M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 descr="Mal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Malta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C6D2114" wp14:editId="219AB1FE">
            <wp:extent cx="131445" cy="131445"/>
            <wp:effectExtent l="0" t="0" r="1905" b="1905"/>
            <wp:docPr id="93" name="Grafik 93" descr="Marshall Isl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" descr="Marshall Islan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Marshall Islands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6AB19D1" wp14:editId="2D0A37C6">
            <wp:extent cx="131445" cy="131445"/>
            <wp:effectExtent l="0" t="0" r="1905" b="1905"/>
            <wp:docPr id="92" name="Grafik 92" descr="Maurit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" descr="Mauritan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Mauritania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C0A8064" wp14:editId="39EC77E3">
            <wp:extent cx="131445" cy="131445"/>
            <wp:effectExtent l="0" t="0" r="1905" b="1905"/>
            <wp:docPr id="91" name="Grafik 91" descr="Maurit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" descr="Mauriti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Mauritius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FC0072C" wp14:editId="44DFF64E">
            <wp:extent cx="131445" cy="131445"/>
            <wp:effectExtent l="0" t="0" r="1905" b="1905"/>
            <wp:docPr id="90" name="Grafik 90" descr="Me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" descr="Mexi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Mexico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EF8E793" wp14:editId="0DD8D90F">
            <wp:extent cx="131445" cy="131445"/>
            <wp:effectExtent l="0" t="0" r="1905" b="1905"/>
            <wp:docPr id="89" name="Grafik 89" descr="Micronesia (Federated States o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" descr="Micronesia (Federated States of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Micronesia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(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Federated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States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of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)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30BC214" wp14:editId="05216ADC">
            <wp:extent cx="131445" cy="131445"/>
            <wp:effectExtent l="0" t="0" r="1905" b="1905"/>
            <wp:docPr id="88" name="Grafik 88" descr="Mona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1" descr="Mona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Monaco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E0D3B7B" wp14:editId="0CAFDB6B">
            <wp:extent cx="131445" cy="131445"/>
            <wp:effectExtent l="0" t="0" r="1905" b="1905"/>
            <wp:docPr id="87" name="Grafik 87" descr="Mongo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2" descr="Mongol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Mongolia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1814367" wp14:editId="6703B4B6">
            <wp:extent cx="131445" cy="131445"/>
            <wp:effectExtent l="0" t="0" r="1905" b="1905"/>
            <wp:docPr id="86" name="Grafik 86" descr="Monte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3" descr="Montenegr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Montenegro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4389258" wp14:editId="595306D8">
            <wp:extent cx="131445" cy="131445"/>
            <wp:effectExtent l="0" t="0" r="1905" b="1905"/>
            <wp:docPr id="85" name="Grafik 85" descr="Moroc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4" descr="Moroc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Morocco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13A743E" wp14:editId="1A8A5E52">
            <wp:extent cx="131445" cy="131445"/>
            <wp:effectExtent l="0" t="0" r="1905" b="1905"/>
            <wp:docPr id="84" name="Grafik 84" descr="Mozamb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5" descr="Mozambiq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Mozambique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9512390" wp14:editId="48CE38DC">
            <wp:extent cx="131445" cy="131445"/>
            <wp:effectExtent l="0" t="0" r="1905" b="1905"/>
            <wp:docPr id="83" name="Grafik 83" descr="Myan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6" descr="Myanm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Myanmar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A6818D4" wp14:editId="768D4CBC">
            <wp:extent cx="131445" cy="131445"/>
            <wp:effectExtent l="0" t="0" r="1905" b="1905"/>
            <wp:docPr id="82" name="Grafik 82" descr="Nami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7" descr="Namib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Namibia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5C5D2B1" wp14:editId="313096A9">
            <wp:extent cx="131445" cy="131445"/>
            <wp:effectExtent l="0" t="0" r="1905" b="1905"/>
            <wp:docPr id="81" name="Grafik 81" descr="Na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8" descr="Nau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Nauru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0109A60" wp14:editId="07FF2B92">
            <wp:extent cx="131445" cy="131445"/>
            <wp:effectExtent l="0" t="0" r="1905" b="1905"/>
            <wp:docPr id="80" name="Grafik 80" descr="Ne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9" descr="Nep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Nepal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3373995" wp14:editId="58A8F626">
            <wp:extent cx="131445" cy="131445"/>
            <wp:effectExtent l="0" t="0" r="1905" b="1905"/>
            <wp:docPr id="79" name="Grafik 79" descr="Netherl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0" descr="Netherlan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Netherlands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4F7F4A8" wp14:editId="1771BD9B">
            <wp:extent cx="131445" cy="131445"/>
            <wp:effectExtent l="0" t="0" r="1905" b="1905"/>
            <wp:docPr id="78" name="Grafik 78" descr="New Zea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1" descr="New Zeal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New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Zealand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1839E5B" wp14:editId="315EC1A1">
            <wp:extent cx="131445" cy="131445"/>
            <wp:effectExtent l="0" t="0" r="1905" b="1905"/>
            <wp:docPr id="77" name="Grafik 77" descr="Nicar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2" descr="Nicar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Nicaragua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B371CA7" wp14:editId="2C52E582">
            <wp:extent cx="131445" cy="131445"/>
            <wp:effectExtent l="0" t="0" r="1905" b="1905"/>
            <wp:docPr id="76" name="Grafik 76" descr="Ni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3" descr="Ni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Niger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33B7C37" wp14:editId="1C190CDB">
            <wp:extent cx="131445" cy="131445"/>
            <wp:effectExtent l="0" t="0" r="1905" b="1905"/>
            <wp:docPr id="75" name="Grafik 75" descr="Nig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4" descr="Niger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Nigeria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80EF89B" wp14:editId="41640646">
            <wp:extent cx="131445" cy="131445"/>
            <wp:effectExtent l="0" t="0" r="1905" b="1905"/>
            <wp:docPr id="74" name="Grafik 74" descr="Ni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5" descr="Ni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Niue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55170DA" wp14:editId="10632D05">
            <wp:extent cx="131445" cy="131445"/>
            <wp:effectExtent l="0" t="0" r="1905" b="1905"/>
            <wp:docPr id="73" name="Grafik 73" descr="Nor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6" descr="Norw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Norway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7C2D9C7" wp14:editId="192993A4">
            <wp:extent cx="131445" cy="131445"/>
            <wp:effectExtent l="0" t="0" r="1905" b="1905"/>
            <wp:docPr id="72" name="Grafik 72" descr="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7" descr="Om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Oman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B11C714" wp14:editId="240F3591">
            <wp:extent cx="131445" cy="131445"/>
            <wp:effectExtent l="0" t="0" r="1905" b="1905"/>
            <wp:docPr id="71" name="Grafik 71" descr="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8" descr="Pakist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Pakistan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686B358" wp14:editId="289B3599">
            <wp:extent cx="131445" cy="131445"/>
            <wp:effectExtent l="0" t="0" r="1905" b="1905"/>
            <wp:docPr id="70" name="Grafik 70" descr="Pal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9" descr="Pala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Palau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564075F" wp14:editId="497BAAB7">
            <wp:extent cx="131445" cy="131445"/>
            <wp:effectExtent l="0" t="0" r="1905" b="1905"/>
            <wp:docPr id="69" name="Grafik 69" descr="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0" descr="Pana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Panama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8511B34" wp14:editId="4A8D62DF">
            <wp:extent cx="131445" cy="131445"/>
            <wp:effectExtent l="0" t="0" r="1905" b="1905"/>
            <wp:docPr id="68" name="Grafik 68" descr="Papua New Gui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1" descr="Papua New Guin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Papua New Guinea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D16DBB5" wp14:editId="60F7684C">
            <wp:extent cx="131445" cy="131445"/>
            <wp:effectExtent l="0" t="0" r="1905" b="1905"/>
            <wp:docPr id="67" name="Grafik 67" descr="Paragu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2" descr="Paragu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Paraguay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E6918A2" wp14:editId="70E2BD57">
            <wp:extent cx="131445" cy="131445"/>
            <wp:effectExtent l="0" t="0" r="1905" b="1905"/>
            <wp:docPr id="66" name="Grafik 66" descr="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3" descr="Pe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Peru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5869F2D" wp14:editId="589562D4">
            <wp:extent cx="131445" cy="131445"/>
            <wp:effectExtent l="0" t="0" r="1905" b="1905"/>
            <wp:docPr id="65" name="Grafik 65" descr="Philippin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4" descr="Philippines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Philippines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5FD44EA" wp14:editId="1049C66A">
            <wp:extent cx="131445" cy="131445"/>
            <wp:effectExtent l="0" t="0" r="1905" b="1905"/>
            <wp:docPr id="64" name="Grafik 64" descr="Po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5" descr="Pol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Poland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94D784B" wp14:editId="2C0CC065">
            <wp:extent cx="131445" cy="131445"/>
            <wp:effectExtent l="0" t="0" r="1905" b="1905"/>
            <wp:docPr id="63" name="Grafik 63" descr="Portu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6" descr="Portug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Portugal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03DB2CB" wp14:editId="5A00CFE4">
            <wp:extent cx="131445" cy="131445"/>
            <wp:effectExtent l="0" t="0" r="1905" b="1905"/>
            <wp:docPr id="62" name="Grafik 62" descr="Puerto 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7" descr="Puerto Ri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Puerto Rico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C3435DE" wp14:editId="2A037E49">
            <wp:extent cx="131445" cy="131445"/>
            <wp:effectExtent l="0" t="0" r="1905" b="1905"/>
            <wp:docPr id="61" name="Grafik 61" descr="Q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8" descr="Qat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Qatar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3107AED" wp14:editId="0A48D016">
            <wp:extent cx="131445" cy="131445"/>
            <wp:effectExtent l="0" t="0" r="1905" b="1905"/>
            <wp:docPr id="60" name="Grafik 60" descr="Republic of Ko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9" descr="Republic of Kor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Republic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of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Korea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6638461" wp14:editId="52DA5368">
            <wp:extent cx="131445" cy="131445"/>
            <wp:effectExtent l="0" t="0" r="1905" b="1905"/>
            <wp:docPr id="59" name="Grafik 59" descr="Republic of Mold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0" descr="Republic of Moldo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Republic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of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Moldova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CBE9247" wp14:editId="55FE6AEF">
            <wp:extent cx="131445" cy="131445"/>
            <wp:effectExtent l="0" t="0" r="1905" b="1905"/>
            <wp:docPr id="58" name="Grafik 58" descr="Rom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1" descr="Roman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Romania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C59350F" wp14:editId="255538F2">
            <wp:extent cx="131445" cy="131445"/>
            <wp:effectExtent l="0" t="0" r="1905" b="1905"/>
            <wp:docPr id="57" name="Grafik 57" descr="Russian Fed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2" descr="Russian Feder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Russian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Federation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176741B" wp14:editId="485101A1">
            <wp:extent cx="131445" cy="131445"/>
            <wp:effectExtent l="0" t="0" r="1905" b="1905"/>
            <wp:docPr id="56" name="Grafik 56" descr="Rw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3" descr="Rwan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Rwanda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6B864D0" wp14:editId="4B006BE9">
            <wp:extent cx="131445" cy="131445"/>
            <wp:effectExtent l="0" t="0" r="1905" b="1905"/>
            <wp:docPr id="55" name="Grafik 55" descr="Saint Kitts and Nev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4" descr="Saint Kitts and Nev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Saint Kitts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and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Nevis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A389625" wp14:editId="17E4F4BE">
            <wp:extent cx="131445" cy="131445"/>
            <wp:effectExtent l="0" t="0" r="1905" b="1905"/>
            <wp:docPr id="54" name="Grafik 54" descr="Saint Lu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5" descr="Saint Luc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Saint Lucia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58DD4B2" wp14:editId="6D2588ED">
            <wp:extent cx="131445" cy="131445"/>
            <wp:effectExtent l="0" t="0" r="1905" b="1905"/>
            <wp:docPr id="53" name="Grafik 53" descr="Saint Vincent and the Grenad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6" descr="Saint Vincent and the Grenadin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Saint Vincent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and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the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Grenadines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402EB40" wp14:editId="0F07D989">
            <wp:extent cx="131445" cy="131445"/>
            <wp:effectExtent l="0" t="0" r="1905" b="1905"/>
            <wp:docPr id="52" name="Grafik 52" descr="Sam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7" descr="Samo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Samoa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B3103BC" wp14:editId="62690827">
            <wp:extent cx="131445" cy="131445"/>
            <wp:effectExtent l="0" t="0" r="1905" b="1905"/>
            <wp:docPr id="51" name="Grafik 51" descr="San Mar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8" descr="San Marin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San Marino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26ABD98" wp14:editId="03F872F9">
            <wp:extent cx="131445" cy="131445"/>
            <wp:effectExtent l="0" t="0" r="1905" b="1905"/>
            <wp:docPr id="50" name="Grafik 50" descr="Sao Tome and Prin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9" descr="Sao Tome and Princip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Sao Tome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and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Principe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D5F6C95" wp14:editId="00D57DD4">
            <wp:extent cx="131445" cy="131445"/>
            <wp:effectExtent l="0" t="0" r="1905" b="1905"/>
            <wp:docPr id="49" name="Grafik 49" descr="Saudi Ara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0" descr="Saudi Arab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Saudi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Arabia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948DE7F" wp14:editId="1B8C759F">
            <wp:extent cx="131445" cy="131445"/>
            <wp:effectExtent l="0" t="0" r="1905" b="1905"/>
            <wp:docPr id="48" name="Grafik 48" descr="Sen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 descr="Seneg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Senegal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6891EAD" wp14:editId="056AC71A">
            <wp:extent cx="131445" cy="131445"/>
            <wp:effectExtent l="0" t="0" r="1905" b="1905"/>
            <wp:docPr id="47" name="Grafik 47" descr="Serbi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2" descr="Serbia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Serbia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C64F00F" wp14:editId="775A5174">
            <wp:extent cx="131445" cy="131445"/>
            <wp:effectExtent l="0" t="0" r="1905" b="1905"/>
            <wp:docPr id="46" name="Grafik 46" descr="Seyche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" descr="Seychel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Seychelles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EF3BF75" wp14:editId="4804D022">
            <wp:extent cx="131445" cy="131445"/>
            <wp:effectExtent l="0" t="0" r="1905" b="1905"/>
            <wp:docPr id="45" name="Grafik 45" descr="Sierra Le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4" descr="Sierra Leo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Sierra Leone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BB18004" wp14:editId="63890739">
            <wp:extent cx="131445" cy="131445"/>
            <wp:effectExtent l="0" t="0" r="1905" b="1905"/>
            <wp:docPr id="44" name="Grafik 44" descr="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5" descr="Singapo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Singapore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AE6F398" wp14:editId="291BD88D">
            <wp:extent cx="131445" cy="131445"/>
            <wp:effectExtent l="0" t="0" r="1905" b="1905"/>
            <wp:docPr id="43" name="Grafik 43" descr="Slovak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6" descr="Slovak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Slovakia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C4F53E5" wp14:editId="7A523448">
            <wp:extent cx="131445" cy="131445"/>
            <wp:effectExtent l="0" t="0" r="1905" b="1905"/>
            <wp:docPr id="42" name="Grafik 42" descr="Slove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7" descr="Sloven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Slovenia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EACA1EC" wp14:editId="7FCCA6A2">
            <wp:extent cx="131445" cy="131445"/>
            <wp:effectExtent l="0" t="0" r="1905" b="1905"/>
            <wp:docPr id="41" name="Grafik 41" descr="Solomon Isl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8" descr="Solomon Islan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Solomon Islands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9219520" wp14:editId="4862EBA1">
            <wp:extent cx="131445" cy="131445"/>
            <wp:effectExtent l="0" t="0" r="1905" b="1905"/>
            <wp:docPr id="40" name="Grafik 40" descr="Som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9" descr="Somal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Somalia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5F654C2" wp14:editId="261E6514">
            <wp:extent cx="131445" cy="131445"/>
            <wp:effectExtent l="0" t="0" r="1905" b="1905"/>
            <wp:docPr id="39" name="Grafik 39" descr="South A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0" descr="South Afri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South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Africa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718787E" wp14:editId="00D37DE0">
            <wp:extent cx="131445" cy="131445"/>
            <wp:effectExtent l="0" t="0" r="1905" b="1905"/>
            <wp:docPr id="38" name="Grafik 38" descr="South Sud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1" descr="South Sud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South Sudan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C90B6D7" wp14:editId="66C34659">
            <wp:extent cx="131445" cy="131445"/>
            <wp:effectExtent l="0" t="0" r="1905" b="1905"/>
            <wp:docPr id="37" name="Grafik 37" descr="Sp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2" descr="Sp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Spain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C6EAD61" wp14:editId="6CFE5567">
            <wp:extent cx="131445" cy="131445"/>
            <wp:effectExtent l="0" t="0" r="1905" b="1905"/>
            <wp:docPr id="36" name="Grafik 36" descr="Sri La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3" descr="Sri Lan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Sri Lanka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41F314C" wp14:editId="6BB32B90">
            <wp:extent cx="131445" cy="131445"/>
            <wp:effectExtent l="0" t="0" r="1905" b="1905"/>
            <wp:docPr id="35" name="Grafik 35" descr="Suda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4" descr="Sudan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Sudan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39B365C" wp14:editId="04815BCA">
            <wp:extent cx="131445" cy="131445"/>
            <wp:effectExtent l="0" t="0" r="1905" b="1905"/>
            <wp:docPr id="34" name="Grafik 34" descr="Suri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5" descr="Surinam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Suriname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1AB0B3A" wp14:editId="49DAAEC6">
            <wp:extent cx="131445" cy="131445"/>
            <wp:effectExtent l="0" t="0" r="1905" b="1905"/>
            <wp:docPr id="33" name="Grafik 33" descr="Swazi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6" descr="Swazil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Swaziland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56FC1C3" wp14:editId="0B693BE5">
            <wp:extent cx="131445" cy="131445"/>
            <wp:effectExtent l="0" t="0" r="1905" b="1905"/>
            <wp:docPr id="32" name="Grafik 32" descr="Sw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7" descr="Swed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Sweden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F2B82CD" wp14:editId="2345DEAC">
            <wp:extent cx="131445" cy="131445"/>
            <wp:effectExtent l="0" t="0" r="1905" b="1905"/>
            <wp:docPr id="31" name="Grafik 31" descr="Switzer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8" descr="Switzerl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Switzerland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A7C2B0D" wp14:editId="188C5EE7">
            <wp:extent cx="131445" cy="131445"/>
            <wp:effectExtent l="0" t="0" r="1905" b="1905"/>
            <wp:docPr id="30" name="Grafik 30" descr="Syrian Arab Republi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9" descr="Syrian Arab Republic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Syrian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Arab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Republic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C217AD7" wp14:editId="0B72696B">
            <wp:extent cx="131445" cy="131445"/>
            <wp:effectExtent l="0" t="0" r="1905" b="1905"/>
            <wp:docPr id="29" name="Grafik 29" descr="Ta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0" descr="Tajikist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Tajikistan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F42E325" wp14:editId="0410E1E7">
            <wp:extent cx="131445" cy="131445"/>
            <wp:effectExtent l="0" t="0" r="1905" b="1905"/>
            <wp:docPr id="28" name="Grafik 28" descr="Thai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1" descr="Thail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Thailand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16B71E22" wp14:editId="0A0BAF35">
            <wp:extent cx="131445" cy="131445"/>
            <wp:effectExtent l="0" t="0" r="1905" b="1905"/>
            <wp:docPr id="27" name="Grafik 27" descr="The former Yugoslav Republic of Macedo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2" descr="The former Yugoslav Republic of Macedon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The former Yugoslav Republic of Macedonia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D4D4836" wp14:editId="18D83628">
            <wp:extent cx="131445" cy="131445"/>
            <wp:effectExtent l="0" t="0" r="1905" b="1905"/>
            <wp:docPr id="26" name="Grafik 26" descr="Timor-Le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3" descr="Timor-Les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Timor-Leste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9A25DA5" wp14:editId="24EF56DD">
            <wp:extent cx="131445" cy="131445"/>
            <wp:effectExtent l="0" t="0" r="1905" b="1905"/>
            <wp:docPr id="25" name="Grafik 25" descr="T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4" descr="T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Togo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CE4208C" wp14:editId="26C1608B">
            <wp:extent cx="131445" cy="131445"/>
            <wp:effectExtent l="0" t="0" r="1905" b="1905"/>
            <wp:docPr id="24" name="Grafik 24" descr="Tokel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5" descr="Tokela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Tokelau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63A18B7C" wp14:editId="47710FD4">
            <wp:extent cx="131445" cy="131445"/>
            <wp:effectExtent l="0" t="0" r="1905" b="1905"/>
            <wp:docPr id="23" name="Grafik 23" descr="To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6" descr="Tong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Tonga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779148D" wp14:editId="5B164B93">
            <wp:extent cx="131445" cy="131445"/>
            <wp:effectExtent l="0" t="0" r="1905" b="1905"/>
            <wp:docPr id="22" name="Grafik 22" descr="Trinidad and Tob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7" descr="Trinidad and Toba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Trinidad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and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Tobago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15E24E4" wp14:editId="13B9F42E">
            <wp:extent cx="131445" cy="131445"/>
            <wp:effectExtent l="0" t="0" r="1905" b="1905"/>
            <wp:docPr id="21" name="Grafik 21" descr="Tuni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8" descr="Tunis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Tunisia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FD948C6" wp14:editId="2DC9C4E3">
            <wp:extent cx="131445" cy="131445"/>
            <wp:effectExtent l="0" t="0" r="1905" b="1905"/>
            <wp:docPr id="20" name="Grafik 20" descr="Tur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9" descr="Turke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Turkey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092F861" wp14:editId="114F78C2">
            <wp:extent cx="131445" cy="131445"/>
            <wp:effectExtent l="0" t="0" r="1905" b="1905"/>
            <wp:docPr id="6" name="Grafik 6" descr="Turkmen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0" descr="Turkmenist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Turkmenistan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0D863F3" wp14:editId="787F20F7">
            <wp:extent cx="131445" cy="131445"/>
            <wp:effectExtent l="0" t="0" r="1905" b="1905"/>
            <wp:docPr id="2639" name="Grafik 2639" descr="Tuva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1" descr="Tuval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Tuvalu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0208CB5" wp14:editId="3BC2C1AA">
            <wp:extent cx="131445" cy="131445"/>
            <wp:effectExtent l="0" t="0" r="1905" b="1905"/>
            <wp:docPr id="2640" name="Grafik 2640" descr="Ug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2" descr="Ugan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Uganda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98C5C4B" wp14:editId="58BD724D">
            <wp:extent cx="131445" cy="131445"/>
            <wp:effectExtent l="0" t="0" r="1905" b="1905"/>
            <wp:docPr id="2641" name="Grafik 2641" descr="Ukra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3" descr="Ukra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Ukraine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6D6D1A1" wp14:editId="2A350FA4">
            <wp:extent cx="131445" cy="131445"/>
            <wp:effectExtent l="0" t="0" r="1905" b="1905"/>
            <wp:docPr id="2642" name="Grafik 2642" descr="United Arab Emir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4" descr="United Arab Emirat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United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Arab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Emirates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0A5CDAF" wp14:editId="03D09AE1">
            <wp:extent cx="131445" cy="131445"/>
            <wp:effectExtent l="0" t="0" r="1905" b="1905"/>
            <wp:docPr id="2643" name="Grafik 2643" descr="the United Kingdom of Great Britain and Northern 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5" descr="the United Kingdom of Great Britain and Northern Irel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the United Kingdom of Great Britain and Northern Ireland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4D25738" wp14:editId="4468E300">
            <wp:extent cx="131445" cy="131445"/>
            <wp:effectExtent l="0" t="0" r="1905" b="1905"/>
            <wp:docPr id="2644" name="Grafik 2644" descr="United Republic of Tanz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United Republic of Tanzan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United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Republic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of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Tanzania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06D940CF" wp14:editId="5797F574">
            <wp:extent cx="131445" cy="131445"/>
            <wp:effectExtent l="0" t="0" r="1905" b="1905"/>
            <wp:docPr id="2645" name="Grafik 2645" descr="United States of Ame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United States of Ameri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United States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of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America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BB03C14" wp14:editId="32FDBC69">
            <wp:extent cx="131445" cy="131445"/>
            <wp:effectExtent l="0" t="0" r="1905" b="1905"/>
            <wp:docPr id="2646" name="Grafik 2646" descr="Urugu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Urugu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Uruguay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B31C642" wp14:editId="4F8FC212">
            <wp:extent cx="131445" cy="131445"/>
            <wp:effectExtent l="0" t="0" r="1905" b="1905"/>
            <wp:docPr id="2647" name="Grafik 2647" descr="Uzbe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Uzbekist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Uzbekistan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914FC30" wp14:editId="151B9A80">
            <wp:extent cx="131445" cy="131445"/>
            <wp:effectExtent l="0" t="0" r="1905" b="1905"/>
            <wp:docPr id="2648" name="Grafik 2648" descr="Vanua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Vanuat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Vanuatu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F02EAE7" wp14:editId="0DFA87EC">
            <wp:extent cx="131445" cy="131445"/>
            <wp:effectExtent l="0" t="0" r="1905" b="1905"/>
            <wp:docPr id="2649" name="Grafik 2649" descr="Venezuela (Bolivarian Republic o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Venezuela (Bolivarian Republic of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>Venezuela (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Bolivarian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Republic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of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)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5F3D20B4" wp14:editId="471C8D88">
            <wp:extent cx="131445" cy="131445"/>
            <wp:effectExtent l="0" t="0" r="1905" b="1905"/>
            <wp:docPr id="2650" name="Grafik 2650" descr="Viet 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Viet N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Viet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Nam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D6E62B7" wp14:editId="7ECDC4D1">
            <wp:extent cx="131445" cy="131445"/>
            <wp:effectExtent l="0" t="0" r="1905" b="1905"/>
            <wp:docPr id="2651" name="Grafik 2651" descr="Ye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Yem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Yemen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37048AED" wp14:editId="44526975">
            <wp:extent cx="131445" cy="131445"/>
            <wp:effectExtent l="0" t="0" r="1905" b="1905"/>
            <wp:docPr id="2652" name="Grafik 2652" descr="Za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Zamb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B1E85">
        <w:rPr>
          <w:rFonts w:eastAsia="Times New Roman" w:cs="Times New Roman"/>
          <w:sz w:val="18"/>
          <w:szCs w:val="24"/>
          <w:lang w:eastAsia="de-DE"/>
        </w:rPr>
        <w:t>Zambia</w:t>
      </w:r>
      <w:proofErr w:type="spellEnd"/>
      <w:r w:rsidRPr="00AB1E85">
        <w:rPr>
          <w:rFonts w:eastAsia="Times New Roman" w:cs="Times New Roman"/>
          <w:sz w:val="18"/>
          <w:szCs w:val="24"/>
          <w:lang w:eastAsia="de-DE"/>
        </w:rPr>
        <w:t xml:space="preserve"> </w:t>
      </w:r>
    </w:p>
    <w:p w:rsidR="00FD602E" w:rsidRPr="00AB1E85" w:rsidRDefault="00FD602E" w:rsidP="00FD602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28A492A9" wp14:editId="4C9B191D">
            <wp:extent cx="131445" cy="131445"/>
            <wp:effectExtent l="0" t="0" r="1905" b="1905"/>
            <wp:docPr id="2653" name="Grafik 2653" descr="Zimbab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Zimbabw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eastAsia="de-DE"/>
        </w:rPr>
        <w:t xml:space="preserve">Zimbabwe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36"/>
          <w:lang w:eastAsia="de-DE"/>
        </w:rPr>
      </w:pPr>
      <w:bookmarkStart w:id="39" w:name="_Toc491075855"/>
      <w:proofErr w:type="spellStart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Closing</w:t>
      </w:r>
      <w:proofErr w:type="spellEnd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 xml:space="preserve"> </w:t>
      </w:r>
      <w:proofErr w:type="spellStart"/>
      <w:r w:rsidRPr="00AB1E85">
        <w:rPr>
          <w:rFonts w:eastAsia="Times New Roman" w:cs="Times New Roman"/>
          <w:b/>
          <w:bCs/>
          <w:sz w:val="24"/>
          <w:szCs w:val="36"/>
          <w:lang w:eastAsia="de-DE"/>
        </w:rPr>
        <w:t>remarks</w:t>
      </w:r>
      <w:bookmarkEnd w:id="39"/>
      <w:proofErr w:type="spellEnd"/>
    </w:p>
    <w:p w:rsidR="00FD602E" w:rsidRPr="00AB1E85" w:rsidRDefault="00FD602E" w:rsidP="00FB36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bookmarkStart w:id="40" w:name="_Toc491075856"/>
      <w:r w:rsidRPr="00AB1E85">
        <w:rPr>
          <w:rFonts w:eastAsia="Times New Roman" w:cs="Times New Roman"/>
          <w:b/>
          <w:bCs/>
          <w:sz w:val="20"/>
          <w:szCs w:val="27"/>
          <w:lang w:eastAsia="de-DE"/>
        </w:rPr>
        <w:t xml:space="preserve">[] </w:t>
      </w: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Finally: if you are interested in the outcomes of the *metrics-project (or this survey in particular) and would like to receive information on its results once in a while, you can leave us your email address below - don't worry, we won't hand it to anyone else. You could also check the third box if you want to allow us to contact you as a participant for further user studies later during the project.</w:t>
      </w:r>
      <w:bookmarkEnd w:id="40"/>
    </w:p>
    <w:p w:rsidR="00FD602E" w:rsidRPr="00FB362C" w:rsidRDefault="00FD602E" w:rsidP="00FB362C">
      <w:pPr>
        <w:spacing w:after="0" w:line="240" w:lineRule="auto"/>
        <w:outlineLvl w:val="3"/>
        <w:rPr>
          <w:rFonts w:eastAsia="Times New Roman" w:cs="Times New Roman"/>
          <w:b/>
          <w:bCs/>
          <w:sz w:val="20"/>
          <w:szCs w:val="27"/>
          <w:lang w:val="en-US" w:eastAsia="de-DE"/>
        </w:rPr>
      </w:pPr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>To partake in the drawing of the Amazon vouchers you don't need to check one of the boxes below - but you will need to provide a valid email address, so we c</w:t>
      </w:r>
      <w:r w:rsidR="00FB362C">
        <w:rPr>
          <w:rFonts w:eastAsia="Times New Roman" w:cs="Times New Roman"/>
          <w:b/>
          <w:bCs/>
          <w:sz w:val="20"/>
          <w:szCs w:val="27"/>
          <w:lang w:val="en-US" w:eastAsia="de-DE"/>
        </w:rPr>
        <w:t>an contact you in case you won.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 </w:t>
      </w:r>
    </w:p>
    <w:p w:rsidR="00FD602E" w:rsidRPr="00AB1E85" w:rsidRDefault="00FD602E" w:rsidP="00FB362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sz w:val="18"/>
          <w:szCs w:val="24"/>
          <w:lang w:val="en-US" w:eastAsia="de-DE"/>
        </w:rPr>
      </w:pPr>
      <w:bookmarkStart w:id="41" w:name="_Toc491075857"/>
      <w:r w:rsidRPr="00AB1E85">
        <w:rPr>
          <w:rFonts w:eastAsia="Times New Roman" w:cs="Times New Roman"/>
          <w:b/>
          <w:bCs/>
          <w:sz w:val="20"/>
          <w:szCs w:val="27"/>
          <w:lang w:val="en-US" w:eastAsia="de-DE"/>
        </w:rPr>
        <w:t xml:space="preserve">[] 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Please choose </w:t>
      </w:r>
      <w:r w:rsidRPr="00AB1E85">
        <w:rPr>
          <w:rFonts w:eastAsia="Times New Roman" w:cs="Times New Roman"/>
          <w:b/>
          <w:bCs/>
          <w:sz w:val="18"/>
          <w:szCs w:val="24"/>
          <w:lang w:val="en-US" w:eastAsia="de-DE"/>
        </w:rPr>
        <w:t>all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 that apply:</w:t>
      </w:r>
      <w:bookmarkEnd w:id="41"/>
    </w:p>
    <w:p w:rsidR="00FD602E" w:rsidRPr="00AB1E85" w:rsidRDefault="00FD602E" w:rsidP="00FD60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751F3E74" wp14:editId="4AABEEF0">
            <wp:extent cx="131445" cy="131445"/>
            <wp:effectExtent l="0" t="0" r="1905" b="1905"/>
            <wp:docPr id="2654" name="Grafik 2654" descr="I would like to receive updates on the outcomes of this surv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I would like to receive updates on the outcomes of this surve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I would like to receive updates on the outcomes of this survey </w:t>
      </w:r>
    </w:p>
    <w:p w:rsidR="00FD602E" w:rsidRPr="00AB1E85" w:rsidRDefault="00FD602E" w:rsidP="00FD60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0FA3E56" wp14:editId="5B363837">
            <wp:extent cx="131445" cy="131445"/>
            <wp:effectExtent l="0" t="0" r="1905" b="1905"/>
            <wp:docPr id="2655" name="Grafik 2655" descr="I would like to receive updates on the *metrics-project in 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7" descr="I would like to receive updates on the *metrics-project in gener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I would like to receive updates on the *metrics-project in general </w:t>
      </w:r>
    </w:p>
    <w:p w:rsidR="00FD602E" w:rsidRPr="00AB1E85" w:rsidRDefault="00FD602E" w:rsidP="00FD602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noProof/>
          <w:sz w:val="18"/>
          <w:szCs w:val="24"/>
          <w:lang w:eastAsia="de-DE"/>
        </w:rPr>
        <w:drawing>
          <wp:inline distT="0" distB="0" distL="0" distR="0" wp14:anchorId="4A17810D" wp14:editId="02BEBF38">
            <wp:extent cx="131445" cy="131445"/>
            <wp:effectExtent l="0" t="0" r="1905" b="1905"/>
            <wp:docPr id="2656" name="Grafik 2656" descr="I would like to be contacted again for further user studies of the *metrics-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8" descr="I would like to be contacted again for further user studies of the *metrics-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E85">
        <w:rPr>
          <w:rFonts w:eastAsia="Times New Roman" w:cs="Times New Roman"/>
          <w:sz w:val="18"/>
          <w:szCs w:val="24"/>
          <w:lang w:val="en-US" w:eastAsia="de-DE"/>
        </w:rPr>
        <w:t xml:space="preserve">I would like to be contacted again for further user studies of the *metrics-project </w:t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Your data has been submitted. Thank you very much for your participation!</w:t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t>Goodbye!</w:t>
      </w:r>
    </w:p>
    <w:p w:rsidR="00FD602E" w:rsidRPr="00AB1E85" w:rsidRDefault="00FD602E" w:rsidP="00FB362C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Contact: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ZBW - Leibniz Information Centre for Economics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Steffen Lemke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Phone: +49 431 8814-648</w:t>
      </w:r>
    </w:p>
    <w:p w:rsidR="00FD602E" w:rsidRPr="00AB1E85" w:rsidRDefault="00FD602E" w:rsidP="00FD602E">
      <w:pPr>
        <w:spacing w:after="0" w:line="240" w:lineRule="auto"/>
        <w:rPr>
          <w:rFonts w:eastAsia="Times New Roman" w:cs="Times New Roman"/>
          <w:sz w:val="18"/>
          <w:szCs w:val="24"/>
          <w:lang w:val="en-US" w:eastAsia="de-DE"/>
        </w:rPr>
      </w:pPr>
      <w:r w:rsidRPr="00AB1E85">
        <w:rPr>
          <w:rFonts w:eastAsia="Times New Roman" w:cs="Times New Roman"/>
          <w:color w:val="000000"/>
          <w:sz w:val="18"/>
          <w:szCs w:val="24"/>
          <w:lang w:val="en-US" w:eastAsia="de-DE"/>
        </w:rPr>
        <w:t>Mail: s.lemke@zbw.eu</w:t>
      </w:r>
    </w:p>
    <w:p w:rsidR="00FD602E" w:rsidRPr="00AB1E85" w:rsidRDefault="00FD602E" w:rsidP="00FD602E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24"/>
          <w:lang w:val="en-US" w:eastAsia="de-DE"/>
        </w:rPr>
      </w:pPr>
      <w:hyperlink r:id="rId13" w:history="1">
        <w:r w:rsidRPr="00AB1E85">
          <w:rPr>
            <w:rFonts w:eastAsia="Times New Roman" w:cs="Times New Roman"/>
            <w:color w:val="1155CC"/>
            <w:sz w:val="18"/>
            <w:szCs w:val="24"/>
            <w:u w:val="single"/>
            <w:lang w:val="en-US" w:eastAsia="de-DE"/>
          </w:rPr>
          <w:t>https://www.facebook.com/metricsproject/</w:t>
        </w:r>
      </w:hyperlink>
    </w:p>
    <w:p w:rsidR="00FD602E" w:rsidRPr="00AB1E85" w:rsidRDefault="00FD602E" w:rsidP="00FD602E">
      <w:pPr>
        <w:rPr>
          <w:sz w:val="16"/>
          <w:lang w:val="en-US"/>
        </w:rPr>
      </w:pPr>
      <w:r w:rsidRPr="00AB1E85">
        <w:rPr>
          <w:rFonts w:eastAsia="Times New Roman" w:cs="Times New Roman"/>
          <w:sz w:val="18"/>
          <w:szCs w:val="24"/>
          <w:lang w:val="en-US" w:eastAsia="de-DE"/>
        </w:rPr>
        <w:br/>
      </w:r>
      <w:r w:rsidRPr="00AB1E85">
        <w:rPr>
          <w:rFonts w:eastAsia="Times New Roman" w:cs="Times New Roman"/>
          <w:sz w:val="18"/>
          <w:szCs w:val="24"/>
          <w:lang w:val="en-US" w:eastAsia="de-DE"/>
        </w:rPr>
        <w:br/>
      </w:r>
      <w:r w:rsidRPr="00AB1E85">
        <w:rPr>
          <w:rFonts w:eastAsia="Times New Roman" w:cs="Times New Roman"/>
          <w:sz w:val="18"/>
          <w:szCs w:val="24"/>
          <w:lang w:val="en-US" w:eastAsia="de-DE"/>
        </w:rPr>
        <w:br/>
        <w:t>Submit your survey.</w:t>
      </w:r>
      <w:r w:rsidRPr="00AB1E85">
        <w:rPr>
          <w:rFonts w:eastAsia="Times New Roman" w:cs="Times New Roman"/>
          <w:sz w:val="18"/>
          <w:szCs w:val="24"/>
          <w:lang w:val="en-US" w:eastAsia="de-DE"/>
        </w:rPr>
        <w:br/>
        <w:t>Thank you for completing this survey.</w:t>
      </w:r>
    </w:p>
    <w:p w:rsidR="00FD602E" w:rsidRDefault="00FD602E" w:rsidP="00466AB5">
      <w:pPr>
        <w:rPr>
          <w:lang w:val="en-US"/>
        </w:rPr>
      </w:pPr>
    </w:p>
    <w:sectPr w:rsidR="00FD602E" w:rsidSect="00237D7F">
      <w:headerReference w:type="default" r:id="rId14"/>
      <w:footerReference w:type="default" r:id="rId15"/>
      <w:footerReference w:type="first" r:id="rId16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02E" w:rsidRDefault="00FD602E" w:rsidP="00ED579B">
      <w:pPr>
        <w:spacing w:after="0" w:line="240" w:lineRule="auto"/>
      </w:pPr>
      <w:r>
        <w:separator/>
      </w:r>
    </w:p>
  </w:endnote>
  <w:endnote w:type="continuationSeparator" w:id="0">
    <w:p w:rsidR="00FD602E" w:rsidRDefault="00FD602E" w:rsidP="00ED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2E" w:rsidRPr="00BF14E4" w:rsidRDefault="00FD602E" w:rsidP="00BF14E4">
    <w:pPr>
      <w:pStyle w:val="Fuzeile"/>
      <w:jc w:val="center"/>
      <w:rPr>
        <w:rFonts w:ascii="Roboto" w:hAnsi="Roboto"/>
        <w:sz w:val="18"/>
        <w:szCs w:val="18"/>
        <w:lang w:val="en-US"/>
      </w:rPr>
    </w:pPr>
    <w:r>
      <w:rPr>
        <w:rFonts w:ascii="Roboto" w:hAnsi="Roboto"/>
        <w:sz w:val="18"/>
        <w:szCs w:val="18"/>
        <w:lang w:val="en-US"/>
      </w:rPr>
      <w:tab/>
    </w:r>
    <w:r>
      <w:rPr>
        <w:rFonts w:ascii="Roboto" w:hAnsi="Roboto"/>
        <w:sz w:val="18"/>
        <w:szCs w:val="18"/>
        <w:lang w:val="en-US"/>
      </w:rPr>
      <w:tab/>
    </w:r>
    <w:r w:rsidRPr="00BF14E4">
      <w:rPr>
        <w:rFonts w:ascii="Roboto" w:hAnsi="Roboto"/>
        <w:sz w:val="18"/>
        <w:szCs w:val="18"/>
        <w:lang w:val="en-US"/>
      </w:rPr>
      <w:t>Funded by</w:t>
    </w:r>
  </w:p>
  <w:p w:rsidR="00FD602E" w:rsidRPr="00DF3D8C" w:rsidRDefault="00FD602E">
    <w:pPr>
      <w:pStyle w:val="Fuzeile"/>
      <w:jc w:val="right"/>
      <w:rPr>
        <w:lang w:val="en-US"/>
      </w:rPr>
    </w:pPr>
    <w:r>
      <w:rPr>
        <w:rFonts w:ascii="Roboto" w:hAnsi="Roboto"/>
        <w:noProof/>
        <w:sz w:val="16"/>
        <w:szCs w:val="16"/>
        <w:lang w:eastAsia="de-DE"/>
      </w:rPr>
      <w:drawing>
        <wp:anchor distT="0" distB="0" distL="114300" distR="114300" simplePos="0" relativeHeight="251669504" behindDoc="1" locked="0" layoutInCell="1" allowOverlap="1" wp14:anchorId="4FFC4EB8" wp14:editId="1D64BCFE">
          <wp:simplePos x="0" y="0"/>
          <wp:positionH relativeFrom="column">
            <wp:posOffset>5275580</wp:posOffset>
          </wp:positionH>
          <wp:positionV relativeFrom="paragraph">
            <wp:posOffset>85725</wp:posOffset>
          </wp:positionV>
          <wp:extent cx="499745" cy="175260"/>
          <wp:effectExtent l="0" t="0" r="0" b="0"/>
          <wp:wrapTight wrapText="bothSides">
            <wp:wrapPolygon edited="0">
              <wp:start x="0" y="0"/>
              <wp:lineTo x="0" y="18783"/>
              <wp:lineTo x="20584" y="18783"/>
              <wp:lineTo x="20584" y="0"/>
              <wp:lineTo x="0" y="0"/>
            </wp:wrapPolygon>
          </wp:wrapTight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fg_logo_blau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9745" cy="175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oboto" w:hAnsi="Roboto"/>
        <w:noProof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B30F13" wp14:editId="3C562B96">
              <wp:simplePos x="0" y="0"/>
              <wp:positionH relativeFrom="column">
                <wp:posOffset>-15875</wp:posOffset>
              </wp:positionH>
              <wp:positionV relativeFrom="paragraph">
                <wp:posOffset>90805</wp:posOffset>
              </wp:positionV>
              <wp:extent cx="529590" cy="0"/>
              <wp:effectExtent l="0" t="0" r="22860" b="19050"/>
              <wp:wrapNone/>
              <wp:docPr id="7" name="Gerade Verbindung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9590" cy="0"/>
                      </a:xfrm>
                      <a:prstGeom prst="line">
                        <a:avLst/>
                      </a:prstGeom>
                      <a:ln>
                        <a:solidFill>
                          <a:srgbClr val="3D325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7.15pt" to="40.4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" strokecolor="#3d325e"/>
          </w:pict>
        </mc:Fallback>
      </mc:AlternateContent>
    </w:r>
  </w:p>
  <w:p w:rsidR="00FD602E" w:rsidRDefault="00FD602E" w:rsidP="00DF3D8C">
    <w:pPr>
      <w:pStyle w:val="Fuzeile"/>
      <w:rPr>
        <w:rFonts w:ascii="Roboto" w:hAnsi="Roboto"/>
        <w:sz w:val="16"/>
        <w:szCs w:val="16"/>
        <w:lang w:val="en-US"/>
      </w:rPr>
    </w:pPr>
    <w:r w:rsidRPr="00B4020A">
      <w:rPr>
        <w:rFonts w:ascii="Roboto" w:hAnsi="Roboto"/>
        <w:sz w:val="16"/>
        <w:szCs w:val="16"/>
        <w:lang w:val="en-US"/>
      </w:rPr>
      <w:t xml:space="preserve">*metrics – Measuring The Reliability </w:t>
    </w:r>
    <w:proofErr w:type="gramStart"/>
    <w:r w:rsidRPr="00B4020A">
      <w:rPr>
        <w:rFonts w:ascii="Roboto" w:hAnsi="Roboto"/>
        <w:sz w:val="16"/>
        <w:szCs w:val="16"/>
        <w:lang w:val="en-US"/>
      </w:rPr>
      <w:t>and  perceptions</w:t>
    </w:r>
    <w:proofErr w:type="gramEnd"/>
    <w:r w:rsidRPr="00B4020A">
      <w:rPr>
        <w:rFonts w:ascii="Roboto" w:hAnsi="Roboto"/>
        <w:sz w:val="16"/>
        <w:szCs w:val="16"/>
        <w:lang w:val="en-US"/>
      </w:rPr>
      <w:t xml:space="preserve"> of Indicators for interactions with </w:t>
    </w:r>
    <w:proofErr w:type="spellStart"/>
    <w:r w:rsidRPr="00B4020A">
      <w:rPr>
        <w:rFonts w:ascii="Roboto" w:hAnsi="Roboto"/>
        <w:sz w:val="16"/>
        <w:szCs w:val="16"/>
        <w:lang w:val="en-US"/>
      </w:rPr>
      <w:t>sCientific</w:t>
    </w:r>
    <w:proofErr w:type="spellEnd"/>
    <w:r w:rsidRPr="00B4020A">
      <w:rPr>
        <w:rFonts w:ascii="Roboto" w:hAnsi="Roboto"/>
        <w:sz w:val="16"/>
        <w:szCs w:val="16"/>
        <w:lang w:val="en-US"/>
      </w:rPr>
      <w:t xml:space="preserve"> </w:t>
    </w:r>
    <w:proofErr w:type="spellStart"/>
    <w:r w:rsidRPr="00B4020A">
      <w:rPr>
        <w:rFonts w:ascii="Roboto" w:hAnsi="Roboto"/>
        <w:sz w:val="16"/>
        <w:szCs w:val="16"/>
        <w:lang w:val="en-US"/>
      </w:rPr>
      <w:t>productS</w:t>
    </w:r>
    <w:proofErr w:type="spellEnd"/>
    <w:r>
      <w:rPr>
        <w:rFonts w:ascii="Roboto" w:hAnsi="Roboto"/>
        <w:sz w:val="16"/>
        <w:szCs w:val="16"/>
        <w:lang w:val="en-US"/>
      </w:rPr>
      <w:t xml:space="preserve">                 </w:t>
    </w:r>
  </w:p>
  <w:p w:rsidR="00FD602E" w:rsidRPr="00C050B5" w:rsidRDefault="00FD602E" w:rsidP="00DF3D8C">
    <w:pPr>
      <w:pStyle w:val="Fuzeile"/>
      <w:rPr>
        <w:rFonts w:ascii="Roboto" w:hAnsi="Roboto"/>
        <w:sz w:val="16"/>
        <w:szCs w:val="16"/>
        <w:lang w:val="en-US"/>
      </w:rPr>
    </w:pPr>
    <w:r w:rsidRPr="00C050B5">
      <w:rPr>
        <w:rFonts w:ascii="Roboto" w:hAnsi="Roboto"/>
        <w:sz w:val="16"/>
        <w:szCs w:val="16"/>
        <w:lang w:val="en-US"/>
      </w:rPr>
      <w:t>Contact name:</w:t>
    </w:r>
    <w:r>
      <w:rPr>
        <w:rFonts w:ascii="Roboto" w:hAnsi="Roboto"/>
        <w:sz w:val="16"/>
        <w:szCs w:val="16"/>
        <w:lang w:val="en-US"/>
      </w:rPr>
      <w:t xml:space="preserve"> Steffen Lemke, Maryam Mehrazar</w:t>
    </w:r>
  </w:p>
  <w:p w:rsidR="00FD602E" w:rsidRPr="00C050B5" w:rsidRDefault="00FD602E" w:rsidP="00DF3D8C">
    <w:pPr>
      <w:pStyle w:val="Fuzeile"/>
      <w:rPr>
        <w:rFonts w:ascii="Roboto" w:hAnsi="Roboto"/>
        <w:sz w:val="16"/>
        <w:szCs w:val="16"/>
        <w:lang w:val="en-US"/>
      </w:rPr>
    </w:pPr>
    <w:r w:rsidRPr="00C050B5">
      <w:rPr>
        <w:rFonts w:ascii="Roboto" w:hAnsi="Roboto"/>
        <w:sz w:val="16"/>
        <w:szCs w:val="16"/>
        <w:lang w:val="en-US"/>
      </w:rPr>
      <w:t xml:space="preserve">Contact </w:t>
    </w:r>
    <w:proofErr w:type="spellStart"/>
    <w:r w:rsidRPr="00C050B5">
      <w:rPr>
        <w:rFonts w:ascii="Roboto" w:hAnsi="Roboto"/>
        <w:sz w:val="16"/>
        <w:szCs w:val="16"/>
        <w:lang w:val="en-US"/>
      </w:rPr>
      <w:t>adress</w:t>
    </w:r>
    <w:proofErr w:type="spellEnd"/>
    <w:r w:rsidRPr="00C050B5">
      <w:rPr>
        <w:rFonts w:ascii="Roboto" w:hAnsi="Roboto"/>
        <w:sz w:val="16"/>
        <w:szCs w:val="16"/>
        <w:lang w:val="en-US"/>
      </w:rPr>
      <w:t>:</w:t>
    </w:r>
    <w:r w:rsidRPr="00DF3D8C">
      <w:rPr>
        <w:rFonts w:ascii="Roboto" w:hAnsi="Roboto"/>
        <w:noProof/>
        <w:sz w:val="16"/>
        <w:szCs w:val="16"/>
        <w:lang w:val="en-US" w:eastAsia="de-DE"/>
      </w:rPr>
      <w:t xml:space="preserve"> </w:t>
    </w:r>
    <w:r>
      <w:rPr>
        <w:rFonts w:ascii="Roboto" w:hAnsi="Roboto"/>
        <w:noProof/>
        <w:sz w:val="16"/>
        <w:szCs w:val="16"/>
        <w:lang w:val="en-US" w:eastAsia="de-DE"/>
      </w:rPr>
      <w:t>Düsternbrooker Weg 120, 24105 Kiel, Germany</w:t>
    </w:r>
  </w:p>
  <w:p w:rsidR="00FD602E" w:rsidRPr="00DF3D8C" w:rsidRDefault="00FD602E" w:rsidP="00DF3D8C">
    <w:pPr>
      <w:pStyle w:val="Fuzeile"/>
      <w:jc w:val="right"/>
      <w:rPr>
        <w:lang w:val="en-US"/>
      </w:rPr>
    </w:pPr>
    <w:r w:rsidRPr="00C050B5">
      <w:rPr>
        <w:rFonts w:ascii="Roboto" w:hAnsi="Roboto"/>
        <w:sz w:val="16"/>
        <w:szCs w:val="16"/>
        <w:lang w:val="en-US"/>
      </w:rPr>
      <w:t xml:space="preserve">Email: </w:t>
    </w:r>
    <w:hyperlink r:id="rId2" w:history="1">
      <w:r w:rsidRPr="00C050B5">
        <w:rPr>
          <w:rStyle w:val="Hyperlink"/>
          <w:rFonts w:ascii="Roboto" w:hAnsi="Roboto"/>
          <w:sz w:val="16"/>
          <w:szCs w:val="16"/>
          <w:lang w:val="en-US"/>
        </w:rPr>
        <w:t>metrics-project@sub.uni-goettingen.de</w:t>
      </w:r>
    </w:hyperlink>
    <w:r w:rsidRPr="00C050B5"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tab/>
    </w:r>
    <w:sdt>
      <w:sdtPr>
        <w:id w:val="-1088769817"/>
        <w:docPartObj>
          <w:docPartGallery w:val="Page Numbers (Bottom of Page)"/>
          <w:docPartUnique/>
        </w:docPartObj>
      </w:sdtPr>
      <w:sdtContent>
        <w:r w:rsidRPr="00DF3D8C">
          <w:rPr>
            <w:lang w:val="en-US"/>
          </w:rPr>
          <w:tab/>
        </w:r>
        <w:r>
          <w:fldChar w:fldCharType="begin"/>
        </w:r>
        <w:r w:rsidRPr="00DF3D8C">
          <w:rPr>
            <w:lang w:val="en-US"/>
          </w:rPr>
          <w:instrText>PAGE   \* MERGEFORMAT</w:instrText>
        </w:r>
        <w:r>
          <w:fldChar w:fldCharType="separate"/>
        </w:r>
        <w:r w:rsidR="00B94894">
          <w:rPr>
            <w:noProof/>
            <w:lang w:val="en-US"/>
          </w:rPr>
          <w:t>29</w:t>
        </w:r>
        <w:r>
          <w:fldChar w:fldCharType="end"/>
        </w:r>
      </w:sdtContent>
    </w:sdt>
    <w:r>
      <w:rPr>
        <w:rFonts w:ascii="Roboto" w:hAnsi="Roboto"/>
        <w:sz w:val="16"/>
        <w:szCs w:val="16"/>
        <w:lang w:val="en-US"/>
      </w:rPr>
      <w:tab/>
    </w:r>
    <w:r>
      <w:rPr>
        <w:rFonts w:ascii="Roboto" w:hAnsi="Roboto"/>
        <w:sz w:val="16"/>
        <w:szCs w:val="16"/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2E" w:rsidRPr="009603BF" w:rsidRDefault="00FD602E" w:rsidP="009603BF">
    <w:pPr>
      <w:pStyle w:val="Fuzeile"/>
      <w:jc w:val="center"/>
      <w:rPr>
        <w:rFonts w:ascii="Roboto" w:hAnsi="Roboto"/>
      </w:rPr>
    </w:pPr>
    <w:r>
      <w:rPr>
        <w:rFonts w:ascii="Roboto" w:hAnsi="Roboto"/>
      </w:rPr>
      <w:t>http://metrics-project.net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02E" w:rsidRDefault="00FD602E" w:rsidP="00ED579B">
      <w:pPr>
        <w:spacing w:after="0" w:line="240" w:lineRule="auto"/>
      </w:pPr>
      <w:r>
        <w:separator/>
      </w:r>
    </w:p>
  </w:footnote>
  <w:footnote w:type="continuationSeparator" w:id="0">
    <w:p w:rsidR="00FD602E" w:rsidRDefault="00FD602E" w:rsidP="00ED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02E" w:rsidRDefault="00FD602E" w:rsidP="00957E98">
    <w:pPr>
      <w:pStyle w:val="Kopfzeile"/>
      <w:spacing w:before="240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690119B0" wp14:editId="6A435E0F">
          <wp:simplePos x="0" y="0"/>
          <wp:positionH relativeFrom="margin">
            <wp:posOffset>-19685</wp:posOffset>
          </wp:positionH>
          <wp:positionV relativeFrom="margin">
            <wp:posOffset>-695325</wp:posOffset>
          </wp:positionV>
          <wp:extent cx="944880" cy="405765"/>
          <wp:effectExtent l="0" t="0" r="7620" b="0"/>
          <wp:wrapSquare wrapText="bothSides"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ics-Logo_f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880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D602E" w:rsidRPr="00957E98" w:rsidRDefault="00FD602E" w:rsidP="00957E98">
    <w:pPr>
      <w:pStyle w:val="Kopfzeile"/>
      <w:spacing w:before="240"/>
      <w:rPr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7C5F95" wp14:editId="7F6BB3D0">
              <wp:simplePos x="0" y="0"/>
              <wp:positionH relativeFrom="column">
                <wp:posOffset>1310005</wp:posOffset>
              </wp:positionH>
              <wp:positionV relativeFrom="paragraph">
                <wp:posOffset>78105</wp:posOffset>
              </wp:positionV>
              <wp:extent cx="2825750" cy="243840"/>
              <wp:effectExtent l="0" t="0" r="0" b="381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0" cy="2438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602E" w:rsidRPr="00957E98" w:rsidRDefault="00B94894" w:rsidP="00957E98">
                          <w:pPr>
                            <w:rPr>
                              <w:rFonts w:ascii="Roboto" w:hAnsi="Roboto"/>
                              <w:sz w:val="20"/>
                            </w:rPr>
                          </w:pPr>
                          <w:r>
                            <w:rPr>
                              <w:rFonts w:ascii="Roboto" w:hAnsi="Roboto"/>
                              <w:sz w:val="20"/>
                            </w:rPr>
                            <w:t xml:space="preserve">First Survey – </w:t>
                          </w:r>
                          <w:proofErr w:type="spellStart"/>
                          <w:r>
                            <w:rPr>
                              <w:rFonts w:ascii="Roboto" w:hAnsi="Roboto"/>
                              <w:sz w:val="20"/>
                            </w:rPr>
                            <w:t>Questionnaire</w:t>
                          </w:r>
                          <w:proofErr w:type="spellEnd"/>
                          <w:r>
                            <w:rPr>
                              <w:rFonts w:ascii="Roboto" w:hAnsi="Roboto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margin-left:103.15pt;margin-top:6.15pt;width:222.5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" fillcolor="white [3201]" stroked="f" strokeweight=".5pt">
              <v:textbox>
                <w:txbxContent>
                  <w:p w:rsidR="00FD602E" w:rsidRPr="00957E98" w:rsidRDefault="00B94894" w:rsidP="00957E98">
                    <w:pPr>
                      <w:rPr>
                        <w:rFonts w:ascii="Roboto" w:hAnsi="Roboto"/>
                        <w:sz w:val="20"/>
                      </w:rPr>
                    </w:pPr>
                    <w:r>
                      <w:rPr>
                        <w:rFonts w:ascii="Roboto" w:hAnsi="Roboto"/>
                        <w:sz w:val="20"/>
                      </w:rPr>
                      <w:t xml:space="preserve">First Survey – </w:t>
                    </w:r>
                    <w:proofErr w:type="spellStart"/>
                    <w:r>
                      <w:rPr>
                        <w:rFonts w:ascii="Roboto" w:hAnsi="Roboto"/>
                        <w:sz w:val="20"/>
                      </w:rPr>
                      <w:t>Questionnaire</w:t>
                    </w:r>
                    <w:proofErr w:type="spellEnd"/>
                    <w:r>
                      <w:rPr>
                        <w:rFonts w:ascii="Roboto" w:hAnsi="Roboto"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DE26D9" wp14:editId="22854F71">
              <wp:simplePos x="0" y="0"/>
              <wp:positionH relativeFrom="column">
                <wp:posOffset>1310005</wp:posOffset>
              </wp:positionH>
              <wp:positionV relativeFrom="paragraph">
                <wp:posOffset>27305</wp:posOffset>
              </wp:positionV>
              <wp:extent cx="3912598" cy="0"/>
              <wp:effectExtent l="0" t="0" r="12065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12598" cy="0"/>
                      </a:xfrm>
                      <a:prstGeom prst="line">
                        <a:avLst/>
                      </a:prstGeom>
                      <a:ln>
                        <a:solidFill>
                          <a:srgbClr val="3D325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15pt,2.15pt" to="411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" strokecolor="#3d325e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455825" wp14:editId="52538930">
              <wp:simplePos x="0" y="0"/>
              <wp:positionH relativeFrom="column">
                <wp:posOffset>4319905</wp:posOffset>
              </wp:positionH>
              <wp:positionV relativeFrom="paragraph">
                <wp:posOffset>80645</wp:posOffset>
              </wp:positionV>
              <wp:extent cx="868680" cy="243840"/>
              <wp:effectExtent l="0" t="0" r="7620" b="381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8680" cy="2438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602E" w:rsidRPr="00957E98" w:rsidRDefault="00FD602E">
                          <w:pPr>
                            <w:rPr>
                              <w:rFonts w:ascii="Roboto" w:hAnsi="Roboto"/>
                              <w:sz w:val="20"/>
                            </w:rPr>
                          </w:pPr>
                          <w:r w:rsidRPr="00957E98">
                            <w:rPr>
                              <w:rFonts w:ascii="Roboto" w:hAnsi="Roboto"/>
                              <w:sz w:val="20"/>
                            </w:rPr>
                            <w:fldChar w:fldCharType="begin"/>
                          </w:r>
                          <w:r w:rsidRPr="00957E98">
                            <w:rPr>
                              <w:rFonts w:ascii="Roboto" w:hAnsi="Roboto"/>
                              <w:sz w:val="20"/>
                            </w:rPr>
                            <w:instrText xml:space="preserve"> TIME \@ "dd.MM.yyyy" </w:instrText>
                          </w:r>
                          <w:r w:rsidRPr="00957E98">
                            <w:rPr>
                              <w:rFonts w:ascii="Roboto" w:hAnsi="Roboto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Roboto" w:hAnsi="Roboto"/>
                              <w:noProof/>
                              <w:sz w:val="20"/>
                            </w:rPr>
                            <w:t>21.08.2017</w:t>
                          </w:r>
                          <w:r w:rsidRPr="00957E98">
                            <w:rPr>
                              <w:rFonts w:ascii="Roboto" w:hAnsi="Roboto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feld 2" o:spid="_x0000_s1027" type="#_x0000_t202" style="position:absolute;margin-left:340.15pt;margin-top:6.35pt;width:68.4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" fillcolor="white [3201]" stroked="f" strokeweight=".5pt">
              <v:textbox>
                <w:txbxContent>
                  <w:p w:rsidR="00FD602E" w:rsidRPr="00957E98" w:rsidRDefault="00FD602E">
                    <w:pPr>
                      <w:rPr>
                        <w:rFonts w:ascii="Roboto" w:hAnsi="Roboto"/>
                        <w:sz w:val="20"/>
                      </w:rPr>
                    </w:pPr>
                    <w:r w:rsidRPr="00957E98">
                      <w:rPr>
                        <w:rFonts w:ascii="Roboto" w:hAnsi="Roboto"/>
                        <w:sz w:val="20"/>
                      </w:rPr>
                      <w:fldChar w:fldCharType="begin"/>
                    </w:r>
                    <w:r w:rsidRPr="00957E98">
                      <w:rPr>
                        <w:rFonts w:ascii="Roboto" w:hAnsi="Roboto"/>
                        <w:sz w:val="20"/>
                      </w:rPr>
                      <w:instrText xml:space="preserve"> TIME \@ "dd.MM.yyyy" </w:instrText>
                    </w:r>
                    <w:r w:rsidRPr="00957E98">
                      <w:rPr>
                        <w:rFonts w:ascii="Roboto" w:hAnsi="Roboto"/>
                        <w:sz w:val="20"/>
                      </w:rPr>
                      <w:fldChar w:fldCharType="separate"/>
                    </w:r>
                    <w:r>
                      <w:rPr>
                        <w:rFonts w:ascii="Roboto" w:hAnsi="Roboto"/>
                        <w:noProof/>
                        <w:sz w:val="20"/>
                      </w:rPr>
                      <w:t>21.08.2017</w:t>
                    </w:r>
                    <w:r w:rsidRPr="00957E98">
                      <w:rPr>
                        <w:rFonts w:ascii="Roboto" w:hAnsi="Roboto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</w:t>
    </w:r>
    <w:r w:rsidRPr="00957E98">
      <w:rPr>
        <w:rFonts w:ascii="Roboto" w:hAnsi="Roboto"/>
        <w:sz w:val="20"/>
        <w:szCs w:val="20"/>
      </w:rPr>
      <w:tab/>
      <w:t xml:space="preserve">        </w:t>
    </w:r>
    <w:r>
      <w:rPr>
        <w:rFonts w:ascii="Roboto" w:hAnsi="Roboto"/>
        <w:sz w:val="20"/>
        <w:szCs w:val="20"/>
      </w:rPr>
      <w:t xml:space="preserve">   </w:t>
    </w:r>
    <w:r w:rsidRPr="00957E98">
      <w:rPr>
        <w:rFonts w:ascii="Roboto" w:hAnsi="Roboto"/>
        <w:sz w:val="20"/>
        <w:szCs w:val="20"/>
      </w:rPr>
      <w:t xml:space="preserve">       </w:t>
    </w:r>
    <w:r>
      <w:rPr>
        <w:rFonts w:ascii="Roboto" w:hAnsi="Roboto"/>
        <w:sz w:val="20"/>
        <w:szCs w:val="20"/>
      </w:rPr>
      <w:t xml:space="preserve">          </w:t>
    </w:r>
    <w:r w:rsidRPr="00957E98">
      <w:rPr>
        <w:rFonts w:ascii="Roboto" w:hAnsi="Roboto"/>
        <w:sz w:val="20"/>
        <w:szCs w:val="20"/>
      </w:rPr>
      <w:t xml:space="preserve">        </w:t>
    </w:r>
  </w:p>
  <w:p w:rsidR="00FD602E" w:rsidRDefault="00FD602E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C2D91E" wp14:editId="73103634">
              <wp:simplePos x="0" y="0"/>
              <wp:positionH relativeFrom="column">
                <wp:posOffset>1310005</wp:posOffset>
              </wp:positionH>
              <wp:positionV relativeFrom="paragraph">
                <wp:posOffset>51979</wp:posOffset>
              </wp:positionV>
              <wp:extent cx="3912961" cy="0"/>
              <wp:effectExtent l="0" t="0" r="1143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12961" cy="0"/>
                      </a:xfrm>
                      <a:prstGeom prst="line">
                        <a:avLst/>
                      </a:prstGeom>
                      <a:ln>
                        <a:solidFill>
                          <a:srgbClr val="3D325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15pt,4.1pt" to="411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" strokecolor="#3d325e"/>
          </w:pict>
        </mc:Fallback>
      </mc:AlternateContent>
    </w:r>
    <w:r>
      <w:t xml:space="preserve">                                           </w:t>
    </w:r>
  </w:p>
  <w:p w:rsidR="00FD602E" w:rsidRDefault="00FD602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0540B"/>
    <w:multiLevelType w:val="multilevel"/>
    <w:tmpl w:val="BD4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C0715"/>
    <w:multiLevelType w:val="multilevel"/>
    <w:tmpl w:val="E3A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B53DB"/>
    <w:multiLevelType w:val="hybridMultilevel"/>
    <w:tmpl w:val="084E0384"/>
    <w:lvl w:ilvl="0" w:tplc="5D6EAC4A">
      <w:start w:val="1"/>
      <w:numFmt w:val="lowerRoman"/>
      <w:lvlText w:val="%1."/>
      <w:lvlJc w:val="left"/>
      <w:pPr>
        <w:ind w:left="1080" w:hanging="720"/>
      </w:pPr>
      <w:rPr>
        <w:rFonts w:eastAsia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B5474"/>
    <w:multiLevelType w:val="multilevel"/>
    <w:tmpl w:val="3E7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3A461C"/>
    <w:multiLevelType w:val="multilevel"/>
    <w:tmpl w:val="D964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B75E6A"/>
    <w:multiLevelType w:val="multilevel"/>
    <w:tmpl w:val="B8F0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AE1099"/>
    <w:multiLevelType w:val="multilevel"/>
    <w:tmpl w:val="FA0A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CE27C2"/>
    <w:multiLevelType w:val="multilevel"/>
    <w:tmpl w:val="C92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4F0392"/>
    <w:multiLevelType w:val="multilevel"/>
    <w:tmpl w:val="3AC0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197800"/>
    <w:multiLevelType w:val="hybridMultilevel"/>
    <w:tmpl w:val="FE8CD85A"/>
    <w:lvl w:ilvl="0" w:tplc="7FB23B22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17002A"/>
    <w:multiLevelType w:val="multilevel"/>
    <w:tmpl w:val="131A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0E7601"/>
    <w:multiLevelType w:val="multilevel"/>
    <w:tmpl w:val="951C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3125BF"/>
    <w:multiLevelType w:val="multilevel"/>
    <w:tmpl w:val="974E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0163A0"/>
    <w:multiLevelType w:val="multilevel"/>
    <w:tmpl w:val="8E0E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C54207"/>
    <w:multiLevelType w:val="multilevel"/>
    <w:tmpl w:val="7984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111987"/>
    <w:multiLevelType w:val="multilevel"/>
    <w:tmpl w:val="26E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301991"/>
    <w:multiLevelType w:val="multilevel"/>
    <w:tmpl w:val="018E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2F740C"/>
    <w:multiLevelType w:val="multilevel"/>
    <w:tmpl w:val="7750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F654DA"/>
    <w:multiLevelType w:val="hybridMultilevel"/>
    <w:tmpl w:val="FF64276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5E3C0013"/>
    <w:multiLevelType w:val="multilevel"/>
    <w:tmpl w:val="1470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D442A3"/>
    <w:multiLevelType w:val="multilevel"/>
    <w:tmpl w:val="3BB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793FF2"/>
    <w:multiLevelType w:val="multilevel"/>
    <w:tmpl w:val="AF5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E32219"/>
    <w:multiLevelType w:val="multilevel"/>
    <w:tmpl w:val="B2CC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7D3D05"/>
    <w:multiLevelType w:val="multilevel"/>
    <w:tmpl w:val="432C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773F69"/>
    <w:multiLevelType w:val="multilevel"/>
    <w:tmpl w:val="E39E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590752"/>
    <w:multiLevelType w:val="multilevel"/>
    <w:tmpl w:val="1F1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1937D7"/>
    <w:multiLevelType w:val="multilevel"/>
    <w:tmpl w:val="D424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404940"/>
    <w:multiLevelType w:val="multilevel"/>
    <w:tmpl w:val="B2C4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9"/>
  </w:num>
  <w:num w:numId="4">
    <w:abstractNumId w:val="15"/>
  </w:num>
  <w:num w:numId="5">
    <w:abstractNumId w:val="4"/>
  </w:num>
  <w:num w:numId="6">
    <w:abstractNumId w:val="22"/>
  </w:num>
  <w:num w:numId="7">
    <w:abstractNumId w:val="8"/>
  </w:num>
  <w:num w:numId="8">
    <w:abstractNumId w:val="16"/>
  </w:num>
  <w:num w:numId="9">
    <w:abstractNumId w:val="17"/>
  </w:num>
  <w:num w:numId="10">
    <w:abstractNumId w:val="20"/>
  </w:num>
  <w:num w:numId="11">
    <w:abstractNumId w:val="23"/>
  </w:num>
  <w:num w:numId="12">
    <w:abstractNumId w:val="1"/>
  </w:num>
  <w:num w:numId="13">
    <w:abstractNumId w:val="26"/>
  </w:num>
  <w:num w:numId="14">
    <w:abstractNumId w:val="25"/>
  </w:num>
  <w:num w:numId="15">
    <w:abstractNumId w:val="19"/>
  </w:num>
  <w:num w:numId="16">
    <w:abstractNumId w:val="12"/>
  </w:num>
  <w:num w:numId="17">
    <w:abstractNumId w:val="21"/>
  </w:num>
  <w:num w:numId="18">
    <w:abstractNumId w:val="11"/>
  </w:num>
  <w:num w:numId="19">
    <w:abstractNumId w:val="5"/>
  </w:num>
  <w:num w:numId="20">
    <w:abstractNumId w:val="6"/>
  </w:num>
  <w:num w:numId="21">
    <w:abstractNumId w:val="10"/>
  </w:num>
  <w:num w:numId="22">
    <w:abstractNumId w:val="7"/>
  </w:num>
  <w:num w:numId="23">
    <w:abstractNumId w:val="14"/>
  </w:num>
  <w:num w:numId="24">
    <w:abstractNumId w:val="13"/>
  </w:num>
  <w:num w:numId="25">
    <w:abstractNumId w:val="3"/>
  </w:num>
  <w:num w:numId="26">
    <w:abstractNumId w:val="27"/>
  </w:num>
  <w:num w:numId="27">
    <w:abstractNumId w:val="2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C4"/>
    <w:rsid w:val="00010808"/>
    <w:rsid w:val="00010F88"/>
    <w:rsid w:val="0003028A"/>
    <w:rsid w:val="000339B0"/>
    <w:rsid w:val="00033AB9"/>
    <w:rsid w:val="00037CE9"/>
    <w:rsid w:val="00047FAC"/>
    <w:rsid w:val="000723CF"/>
    <w:rsid w:val="000732B5"/>
    <w:rsid w:val="00073487"/>
    <w:rsid w:val="000926AB"/>
    <w:rsid w:val="00097593"/>
    <w:rsid w:val="000B18C4"/>
    <w:rsid w:val="000B51B1"/>
    <w:rsid w:val="000B530F"/>
    <w:rsid w:val="000C1587"/>
    <w:rsid w:val="000E25E5"/>
    <w:rsid w:val="000F3408"/>
    <w:rsid w:val="000F6B49"/>
    <w:rsid w:val="00112CB5"/>
    <w:rsid w:val="00190E90"/>
    <w:rsid w:val="00193122"/>
    <w:rsid w:val="00197664"/>
    <w:rsid w:val="001B2A13"/>
    <w:rsid w:val="001B2FAA"/>
    <w:rsid w:val="0022631C"/>
    <w:rsid w:val="00227636"/>
    <w:rsid w:val="00234640"/>
    <w:rsid w:val="00237D7F"/>
    <w:rsid w:val="00244FC2"/>
    <w:rsid w:val="002B31C5"/>
    <w:rsid w:val="002E1FC2"/>
    <w:rsid w:val="002F6003"/>
    <w:rsid w:val="002F6FFD"/>
    <w:rsid w:val="003118F5"/>
    <w:rsid w:val="003528CF"/>
    <w:rsid w:val="00355F36"/>
    <w:rsid w:val="00364864"/>
    <w:rsid w:val="00374DFD"/>
    <w:rsid w:val="0038465D"/>
    <w:rsid w:val="0039657A"/>
    <w:rsid w:val="003A3C68"/>
    <w:rsid w:val="003A4445"/>
    <w:rsid w:val="003A4EF3"/>
    <w:rsid w:val="003D6188"/>
    <w:rsid w:val="003E08A5"/>
    <w:rsid w:val="004652B8"/>
    <w:rsid w:val="00466AB5"/>
    <w:rsid w:val="004A0EB5"/>
    <w:rsid w:val="004A5E97"/>
    <w:rsid w:val="004B5280"/>
    <w:rsid w:val="004D0931"/>
    <w:rsid w:val="005154DE"/>
    <w:rsid w:val="00563733"/>
    <w:rsid w:val="00577AD3"/>
    <w:rsid w:val="005A4A81"/>
    <w:rsid w:val="005B405A"/>
    <w:rsid w:val="005C367F"/>
    <w:rsid w:val="005C4838"/>
    <w:rsid w:val="005C7BA2"/>
    <w:rsid w:val="005E6A05"/>
    <w:rsid w:val="005F58F4"/>
    <w:rsid w:val="006070CA"/>
    <w:rsid w:val="0063141B"/>
    <w:rsid w:val="00640D54"/>
    <w:rsid w:val="00670244"/>
    <w:rsid w:val="00671FB7"/>
    <w:rsid w:val="006904AA"/>
    <w:rsid w:val="006964CE"/>
    <w:rsid w:val="006B7069"/>
    <w:rsid w:val="006C0569"/>
    <w:rsid w:val="006E1797"/>
    <w:rsid w:val="00703132"/>
    <w:rsid w:val="00705272"/>
    <w:rsid w:val="0070550C"/>
    <w:rsid w:val="007766F9"/>
    <w:rsid w:val="007808C5"/>
    <w:rsid w:val="007A2C0B"/>
    <w:rsid w:val="007A3B63"/>
    <w:rsid w:val="007A50C2"/>
    <w:rsid w:val="007B229B"/>
    <w:rsid w:val="007C1C83"/>
    <w:rsid w:val="007D09AB"/>
    <w:rsid w:val="007D51DB"/>
    <w:rsid w:val="00836EE6"/>
    <w:rsid w:val="00845DFF"/>
    <w:rsid w:val="0085197E"/>
    <w:rsid w:val="00860CD5"/>
    <w:rsid w:val="00880278"/>
    <w:rsid w:val="00897472"/>
    <w:rsid w:val="008B2835"/>
    <w:rsid w:val="008C7D5C"/>
    <w:rsid w:val="008D231B"/>
    <w:rsid w:val="008E1B85"/>
    <w:rsid w:val="008E7F78"/>
    <w:rsid w:val="008F741A"/>
    <w:rsid w:val="009303C6"/>
    <w:rsid w:val="0093723D"/>
    <w:rsid w:val="009373C2"/>
    <w:rsid w:val="0094634F"/>
    <w:rsid w:val="009517C1"/>
    <w:rsid w:val="009537D8"/>
    <w:rsid w:val="00957E98"/>
    <w:rsid w:val="009603BF"/>
    <w:rsid w:val="00997747"/>
    <w:rsid w:val="009A5886"/>
    <w:rsid w:val="009B4B44"/>
    <w:rsid w:val="009E37A6"/>
    <w:rsid w:val="00A10D5C"/>
    <w:rsid w:val="00A17FE4"/>
    <w:rsid w:val="00A53240"/>
    <w:rsid w:val="00A57F6B"/>
    <w:rsid w:val="00A628B9"/>
    <w:rsid w:val="00A66BE9"/>
    <w:rsid w:val="00A73B05"/>
    <w:rsid w:val="00A756C0"/>
    <w:rsid w:val="00A8719E"/>
    <w:rsid w:val="00A93AF7"/>
    <w:rsid w:val="00AA4F5B"/>
    <w:rsid w:val="00AB7457"/>
    <w:rsid w:val="00AC3BE0"/>
    <w:rsid w:val="00AD4636"/>
    <w:rsid w:val="00AD5890"/>
    <w:rsid w:val="00B225BF"/>
    <w:rsid w:val="00B400CF"/>
    <w:rsid w:val="00B4020A"/>
    <w:rsid w:val="00B44095"/>
    <w:rsid w:val="00B738D7"/>
    <w:rsid w:val="00B80541"/>
    <w:rsid w:val="00B862C1"/>
    <w:rsid w:val="00B94894"/>
    <w:rsid w:val="00B96C21"/>
    <w:rsid w:val="00BC2D37"/>
    <w:rsid w:val="00BC7311"/>
    <w:rsid w:val="00BD55FF"/>
    <w:rsid w:val="00BE789C"/>
    <w:rsid w:val="00BF14E4"/>
    <w:rsid w:val="00C02377"/>
    <w:rsid w:val="00C050B5"/>
    <w:rsid w:val="00C37072"/>
    <w:rsid w:val="00C40C2D"/>
    <w:rsid w:val="00C410E9"/>
    <w:rsid w:val="00C423FF"/>
    <w:rsid w:val="00C45DA0"/>
    <w:rsid w:val="00C473CA"/>
    <w:rsid w:val="00C504E3"/>
    <w:rsid w:val="00C52965"/>
    <w:rsid w:val="00C52DD1"/>
    <w:rsid w:val="00C5505A"/>
    <w:rsid w:val="00C56D27"/>
    <w:rsid w:val="00C65179"/>
    <w:rsid w:val="00C876B3"/>
    <w:rsid w:val="00CB35C4"/>
    <w:rsid w:val="00CB5B0A"/>
    <w:rsid w:val="00CD125E"/>
    <w:rsid w:val="00CE4779"/>
    <w:rsid w:val="00CF67D4"/>
    <w:rsid w:val="00D02413"/>
    <w:rsid w:val="00D04E84"/>
    <w:rsid w:val="00D204F8"/>
    <w:rsid w:val="00D21385"/>
    <w:rsid w:val="00D33D36"/>
    <w:rsid w:val="00D506E2"/>
    <w:rsid w:val="00DA2531"/>
    <w:rsid w:val="00DD04E7"/>
    <w:rsid w:val="00DF3D8C"/>
    <w:rsid w:val="00DF694D"/>
    <w:rsid w:val="00E05377"/>
    <w:rsid w:val="00E33D85"/>
    <w:rsid w:val="00E379EA"/>
    <w:rsid w:val="00E40B65"/>
    <w:rsid w:val="00E542A4"/>
    <w:rsid w:val="00E607B1"/>
    <w:rsid w:val="00E63B8C"/>
    <w:rsid w:val="00E64A15"/>
    <w:rsid w:val="00E6546A"/>
    <w:rsid w:val="00E70325"/>
    <w:rsid w:val="00E76C88"/>
    <w:rsid w:val="00EA743A"/>
    <w:rsid w:val="00ED579B"/>
    <w:rsid w:val="00EF2BC3"/>
    <w:rsid w:val="00F15A8B"/>
    <w:rsid w:val="00F17DDE"/>
    <w:rsid w:val="00F40E43"/>
    <w:rsid w:val="00F5380F"/>
    <w:rsid w:val="00F647D1"/>
    <w:rsid w:val="00F944CF"/>
    <w:rsid w:val="00FA4636"/>
    <w:rsid w:val="00FB362C"/>
    <w:rsid w:val="00FD0695"/>
    <w:rsid w:val="00FD4288"/>
    <w:rsid w:val="00FD52AF"/>
    <w:rsid w:val="00FD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5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1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5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51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ED5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579B"/>
  </w:style>
  <w:style w:type="paragraph" w:styleId="Fuzeile">
    <w:name w:val="footer"/>
    <w:basedOn w:val="Standard"/>
    <w:link w:val="FuzeileZchn"/>
    <w:uiPriority w:val="99"/>
    <w:unhideWhenUsed/>
    <w:rsid w:val="00ED5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579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579B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D51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D51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7D51DB"/>
    <w:rPr>
      <w:i/>
      <w:iCs/>
      <w:color w:val="808080" w:themeColor="text1" w:themeTint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1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1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4020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D6188"/>
    <w:pPr>
      <w:ind w:left="720"/>
      <w:contextualSpacing/>
    </w:pPr>
  </w:style>
  <w:style w:type="table" w:styleId="Tabellenraster">
    <w:name w:val="Table Grid"/>
    <w:basedOn w:val="NormaleTabelle"/>
    <w:uiPriority w:val="59"/>
    <w:rsid w:val="003D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3D61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3D61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6486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864"/>
    <w:pPr>
      <w:tabs>
        <w:tab w:val="right" w:leader="dot" w:pos="9062"/>
      </w:tabs>
      <w:spacing w:after="100"/>
    </w:pPr>
    <w:rPr>
      <w:rFonts w:ascii="Roboto Black" w:hAnsi="Roboto Black"/>
      <w:noProof/>
      <w:sz w:val="28"/>
      <w:szCs w:val="28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36486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64864"/>
    <w:pPr>
      <w:spacing w:after="100"/>
      <w:ind w:left="44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8F741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F741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F741A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C2D37"/>
    <w:pPr>
      <w:spacing w:after="0"/>
    </w:pPr>
  </w:style>
  <w:style w:type="character" w:styleId="Platzhaltertext">
    <w:name w:val="Placeholder Text"/>
    <w:basedOn w:val="Absatz-Standardschriftart"/>
    <w:uiPriority w:val="99"/>
    <w:semiHidden/>
    <w:rsid w:val="007D09AB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C483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C48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C483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C483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C4838"/>
    <w:rPr>
      <w:b/>
      <w:bCs/>
      <w:sz w:val="20"/>
      <w:szCs w:val="20"/>
    </w:rPr>
  </w:style>
  <w:style w:type="paragraph" w:customStyle="1" w:styleId="x-questions">
    <w:name w:val="x-questions"/>
    <w:basedOn w:val="Standard"/>
    <w:rsid w:val="00FD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mandatory">
    <w:name w:val="mandatory"/>
    <w:basedOn w:val="Absatz-Standardschriftart"/>
    <w:rsid w:val="00FD602E"/>
  </w:style>
  <w:style w:type="paragraph" w:customStyle="1" w:styleId="q-type-help">
    <w:name w:val="q-type-help"/>
    <w:basedOn w:val="Standard"/>
    <w:rsid w:val="00FD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D602E"/>
    <w:rPr>
      <w:b/>
      <w:bCs/>
    </w:rPr>
  </w:style>
  <w:style w:type="character" w:styleId="Hervorhebung">
    <w:name w:val="Emphasis"/>
    <w:basedOn w:val="Absatz-Standardschriftart"/>
    <w:uiPriority w:val="20"/>
    <w:qFormat/>
    <w:rsid w:val="00FD602E"/>
    <w:rPr>
      <w:i/>
      <w:iCs/>
    </w:rPr>
  </w:style>
  <w:style w:type="paragraph" w:customStyle="1" w:styleId="submit-by">
    <w:name w:val="submit-by"/>
    <w:basedOn w:val="Standard"/>
    <w:rsid w:val="00FD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5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1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5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51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ED5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579B"/>
  </w:style>
  <w:style w:type="paragraph" w:styleId="Fuzeile">
    <w:name w:val="footer"/>
    <w:basedOn w:val="Standard"/>
    <w:link w:val="FuzeileZchn"/>
    <w:uiPriority w:val="99"/>
    <w:unhideWhenUsed/>
    <w:rsid w:val="00ED5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579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579B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D51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D51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7D51DB"/>
    <w:rPr>
      <w:i/>
      <w:iCs/>
      <w:color w:val="808080" w:themeColor="text1" w:themeTint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1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1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4020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D6188"/>
    <w:pPr>
      <w:ind w:left="720"/>
      <w:contextualSpacing/>
    </w:pPr>
  </w:style>
  <w:style w:type="table" w:styleId="Tabellenraster">
    <w:name w:val="Table Grid"/>
    <w:basedOn w:val="NormaleTabelle"/>
    <w:uiPriority w:val="59"/>
    <w:rsid w:val="003D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1">
    <w:name w:val="Light Shading Accent 1"/>
    <w:basedOn w:val="NormaleTabelle"/>
    <w:uiPriority w:val="60"/>
    <w:rsid w:val="003D61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3D61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6486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864"/>
    <w:pPr>
      <w:tabs>
        <w:tab w:val="right" w:leader="dot" w:pos="9062"/>
      </w:tabs>
      <w:spacing w:after="100"/>
    </w:pPr>
    <w:rPr>
      <w:rFonts w:ascii="Roboto Black" w:hAnsi="Roboto Black"/>
      <w:noProof/>
      <w:sz w:val="28"/>
      <w:szCs w:val="28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36486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64864"/>
    <w:pPr>
      <w:spacing w:after="100"/>
      <w:ind w:left="44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8F741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F741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F741A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C2D37"/>
    <w:pPr>
      <w:spacing w:after="0"/>
    </w:pPr>
  </w:style>
  <w:style w:type="character" w:styleId="Platzhaltertext">
    <w:name w:val="Placeholder Text"/>
    <w:basedOn w:val="Absatz-Standardschriftart"/>
    <w:uiPriority w:val="99"/>
    <w:semiHidden/>
    <w:rsid w:val="007D09AB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C483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C48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C483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C483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C4838"/>
    <w:rPr>
      <w:b/>
      <w:bCs/>
      <w:sz w:val="20"/>
      <w:szCs w:val="20"/>
    </w:rPr>
  </w:style>
  <w:style w:type="paragraph" w:customStyle="1" w:styleId="x-questions">
    <w:name w:val="x-questions"/>
    <w:basedOn w:val="Standard"/>
    <w:rsid w:val="00FD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mandatory">
    <w:name w:val="mandatory"/>
    <w:basedOn w:val="Absatz-Standardschriftart"/>
    <w:rsid w:val="00FD602E"/>
  </w:style>
  <w:style w:type="paragraph" w:customStyle="1" w:styleId="q-type-help">
    <w:name w:val="q-type-help"/>
    <w:basedOn w:val="Standard"/>
    <w:rsid w:val="00FD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D602E"/>
    <w:rPr>
      <w:b/>
      <w:bCs/>
    </w:rPr>
  </w:style>
  <w:style w:type="character" w:styleId="Hervorhebung">
    <w:name w:val="Emphasis"/>
    <w:basedOn w:val="Absatz-Standardschriftart"/>
    <w:uiPriority w:val="20"/>
    <w:qFormat/>
    <w:rsid w:val="00FD602E"/>
    <w:rPr>
      <w:i/>
      <w:iCs/>
    </w:rPr>
  </w:style>
  <w:style w:type="paragraph" w:customStyle="1" w:styleId="submit-by">
    <w:name w:val="submit-by"/>
    <w:basedOn w:val="Standard"/>
    <w:rsid w:val="00FD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metricsprojec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igereye.informatik.uni-kiel.de/limesurvey/index.php/admin/printablesurvey/sa/index/surveyid/84778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facebook.com/metricsproject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etrics-project@sub.uni-goettingen.de" TargetMode="External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enutzer\Lemke%20Steffen\Downloads\Project%20Report%20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27730-840F-4ADD-B558-990B3B8B0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Report Template</Template>
  <TotalTime>0</TotalTime>
  <Pages>29</Pages>
  <Words>3744</Words>
  <Characters>23592</Characters>
  <Application>Microsoft Office Word</Application>
  <DocSecurity>0</DocSecurity>
  <Lines>196</Lines>
  <Paragraphs>54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SUB Goettingen</Company>
  <LinksUpToDate>false</LinksUpToDate>
  <CharactersWithSpaces>27282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 Lemke</dc:creator>
  <cp:lastModifiedBy>Steffen Lemke</cp:lastModifiedBy>
  <cp:revision>3</cp:revision>
  <dcterms:created xsi:type="dcterms:W3CDTF">2017-08-21T08:50:00Z</dcterms:created>
  <dcterms:modified xsi:type="dcterms:W3CDTF">2017-08-21T08:52:00Z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id="bZHJL8mw"/&gt;&lt;style id="http://www.zotero.org/styles/apa" locale="de-DE" hasBibliography="1" bibliographyStyleHasBeenSet="0"/&gt;&lt;prefs&gt;&lt;pref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